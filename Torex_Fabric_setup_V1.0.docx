
<file path=[Content_Types].xml><?xml version="1.0" encoding="utf-8"?>
<Types xmlns="http://schemas.openxmlformats.org/package/2006/content-types">
  <Default Extension="emf" ContentType="image/x-emf"/>
  <Default Extension="png" ContentType="image/png"/>
  <Default Extension="pptx" ContentType="application/vnd.openxmlformats-officedocument.presentationml.presentation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5" Type="http://schemas.microsoft.com/office/2020/02/relationships/classificationlabels" Target="docMetadata/LabelInfo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36CA1F9" w14:textId="77777777" w:rsidR="00EB7645" w:rsidRPr="003474CC" w:rsidRDefault="00EB7645" w:rsidP="001D5D92">
      <w:pPr>
        <w:suppressAutoHyphens/>
        <w:spacing w:before="120" w:after="120" w:line="240" w:lineRule="auto"/>
        <w:ind w:left="-630"/>
        <w:jc w:val="right"/>
        <w:rPr>
          <w:rFonts w:ascii="Calibri" w:eastAsia="Times New Roman" w:hAnsi="Calibri" w:cs="Calibri"/>
          <w:kern w:val="1"/>
          <w:sz w:val="44"/>
          <w:szCs w:val="20"/>
          <w:lang w:eastAsia="ar-SA"/>
        </w:rPr>
      </w:pPr>
    </w:p>
    <w:p w14:paraId="798E87D3" w14:textId="77777777" w:rsidR="00EB7645" w:rsidRPr="003474CC" w:rsidRDefault="00EB7645" w:rsidP="001D5D92">
      <w:pPr>
        <w:suppressAutoHyphens/>
        <w:spacing w:before="120" w:after="120" w:line="240" w:lineRule="auto"/>
        <w:ind w:left="-630"/>
        <w:jc w:val="right"/>
        <w:rPr>
          <w:rFonts w:ascii="Calibri" w:eastAsia="Times New Roman" w:hAnsi="Calibri" w:cs="Calibri"/>
          <w:kern w:val="1"/>
          <w:sz w:val="44"/>
          <w:szCs w:val="20"/>
          <w:lang w:eastAsia="ar-SA"/>
        </w:rPr>
      </w:pPr>
    </w:p>
    <w:p w14:paraId="6BFD9699" w14:textId="77777777" w:rsidR="00EB7645" w:rsidRPr="003474CC" w:rsidRDefault="00EB7645" w:rsidP="001D5D92">
      <w:pPr>
        <w:suppressAutoHyphens/>
        <w:spacing w:before="120" w:after="120" w:line="240" w:lineRule="auto"/>
        <w:ind w:left="-630"/>
        <w:jc w:val="right"/>
        <w:rPr>
          <w:rFonts w:ascii="Calibri" w:eastAsia="Times New Roman" w:hAnsi="Calibri" w:cs="Calibri"/>
          <w:kern w:val="1"/>
          <w:sz w:val="44"/>
          <w:szCs w:val="20"/>
          <w:lang w:eastAsia="ar-SA"/>
        </w:rPr>
      </w:pPr>
    </w:p>
    <w:p w14:paraId="7A87499D" w14:textId="77777777" w:rsidR="00EB7645" w:rsidRPr="003474CC" w:rsidRDefault="00EB7645" w:rsidP="001D5D92">
      <w:pPr>
        <w:suppressAutoHyphens/>
        <w:spacing w:before="120" w:after="120" w:line="240" w:lineRule="auto"/>
        <w:ind w:left="-630"/>
        <w:jc w:val="right"/>
        <w:rPr>
          <w:rFonts w:ascii="Calibri" w:eastAsia="Times New Roman" w:hAnsi="Calibri" w:cs="Calibri"/>
          <w:kern w:val="1"/>
          <w:sz w:val="44"/>
          <w:szCs w:val="20"/>
          <w:lang w:eastAsia="ar-SA"/>
        </w:rPr>
      </w:pPr>
    </w:p>
    <w:p w14:paraId="33200ABD" w14:textId="77777777" w:rsidR="00EB7645" w:rsidRPr="003474CC" w:rsidRDefault="00EB7645" w:rsidP="001D5D92">
      <w:pPr>
        <w:suppressAutoHyphens/>
        <w:spacing w:before="120" w:after="120" w:line="240" w:lineRule="auto"/>
        <w:ind w:left="-630"/>
        <w:jc w:val="right"/>
        <w:rPr>
          <w:rFonts w:ascii="Calibri" w:eastAsia="Times New Roman" w:hAnsi="Calibri" w:cs="Calibri"/>
          <w:kern w:val="1"/>
          <w:sz w:val="44"/>
          <w:szCs w:val="20"/>
          <w:lang w:eastAsia="ar-SA"/>
        </w:rPr>
      </w:pPr>
    </w:p>
    <w:p w14:paraId="6F48D47E" w14:textId="77777777" w:rsidR="009468E6" w:rsidRPr="003474CC" w:rsidRDefault="009468E6" w:rsidP="001D5D92">
      <w:pPr>
        <w:suppressAutoHyphens/>
        <w:spacing w:before="120" w:after="120" w:line="240" w:lineRule="auto"/>
        <w:ind w:left="-630"/>
        <w:jc w:val="right"/>
        <w:rPr>
          <w:rFonts w:ascii="Calibri" w:eastAsia="Times New Roman" w:hAnsi="Calibri" w:cs="Calibri"/>
          <w:kern w:val="1"/>
          <w:sz w:val="44"/>
          <w:szCs w:val="20"/>
          <w:lang w:eastAsia="ar-SA"/>
        </w:rPr>
      </w:pPr>
    </w:p>
    <w:p w14:paraId="580CCBD3" w14:textId="77777777" w:rsidR="009468E6" w:rsidRPr="003474CC" w:rsidRDefault="009468E6" w:rsidP="001D5D92">
      <w:pPr>
        <w:suppressAutoHyphens/>
        <w:spacing w:before="120" w:after="120" w:line="240" w:lineRule="auto"/>
        <w:ind w:left="-630"/>
        <w:jc w:val="right"/>
        <w:rPr>
          <w:rFonts w:ascii="Calibri" w:eastAsia="Times New Roman" w:hAnsi="Calibri" w:cs="Calibri"/>
          <w:b/>
          <w:bCs/>
          <w:kern w:val="1"/>
          <w:sz w:val="44"/>
          <w:szCs w:val="20"/>
          <w:lang w:eastAsia="ar-SA"/>
        </w:rPr>
      </w:pPr>
    </w:p>
    <w:p w14:paraId="7DF446C6" w14:textId="77777777" w:rsidR="009468E6" w:rsidRPr="003474CC" w:rsidRDefault="009468E6" w:rsidP="001D5D92">
      <w:pPr>
        <w:suppressAutoHyphens/>
        <w:spacing w:before="120" w:after="120" w:line="240" w:lineRule="auto"/>
        <w:ind w:left="-630"/>
        <w:jc w:val="right"/>
        <w:rPr>
          <w:rFonts w:ascii="Calibri" w:eastAsia="Times New Roman" w:hAnsi="Calibri" w:cs="Calibri"/>
          <w:kern w:val="1"/>
          <w:sz w:val="44"/>
          <w:szCs w:val="20"/>
          <w:lang w:eastAsia="ar-SA"/>
        </w:rPr>
      </w:pPr>
    </w:p>
    <w:p w14:paraId="63FEA4C3" w14:textId="29383432" w:rsidR="00EB7645" w:rsidRPr="00D07E84" w:rsidRDefault="00EB7645" w:rsidP="46FC0655">
      <w:pPr>
        <w:suppressAutoHyphens/>
        <w:spacing w:before="120" w:after="120" w:line="240" w:lineRule="auto"/>
        <w:ind w:left="-630"/>
        <w:jc w:val="right"/>
        <w:rPr>
          <w:rFonts w:ascii="Calibri" w:eastAsia="Times New Roman" w:hAnsi="Calibri" w:cs="Calibri"/>
          <w:kern w:val="1"/>
          <w:sz w:val="44"/>
          <w:szCs w:val="44"/>
          <w:lang w:eastAsia="ar-SA"/>
        </w:rPr>
      </w:pPr>
      <w:r w:rsidRPr="00D07E84">
        <w:rPr>
          <w:rFonts w:ascii="Calibri" w:eastAsia="Times New Roman" w:hAnsi="Calibri" w:cs="Calibri"/>
          <w:kern w:val="1"/>
          <w:sz w:val="44"/>
          <w:szCs w:val="44"/>
          <w:lang w:eastAsia="ar-SA"/>
        </w:rPr>
        <w:t xml:space="preserve">ISM </w:t>
      </w:r>
      <w:r w:rsidR="001A7B59">
        <w:rPr>
          <w:rFonts w:ascii="Calibri" w:eastAsia="Times New Roman" w:hAnsi="Calibri" w:cs="Calibri"/>
          <w:sz w:val="44"/>
          <w:szCs w:val="44"/>
          <w:lang w:eastAsia="ar-SA"/>
        </w:rPr>
        <w:t>TECHNICAL SPECIFICATION DOCUMENT</w:t>
      </w:r>
    </w:p>
    <w:p w14:paraId="3B03C939" w14:textId="299C241B" w:rsidR="00EB7645" w:rsidRPr="00D07E84" w:rsidRDefault="00DF23E6" w:rsidP="001D5D92">
      <w:pPr>
        <w:suppressAutoHyphens/>
        <w:spacing w:before="120" w:after="120" w:line="240" w:lineRule="auto"/>
        <w:ind w:left="-630"/>
        <w:jc w:val="right"/>
        <w:rPr>
          <w:rFonts w:ascii="Calibri" w:eastAsia="Times New Roman" w:hAnsi="Calibri" w:cs="Calibri"/>
          <w:kern w:val="1"/>
          <w:sz w:val="40"/>
          <w:szCs w:val="40"/>
          <w:lang w:eastAsia="ar-SA"/>
        </w:rPr>
      </w:pPr>
      <w:r>
        <w:rPr>
          <w:rFonts w:ascii="Calibri" w:eastAsia="Times New Roman" w:hAnsi="Calibri" w:cs="Calibri"/>
          <w:kern w:val="1"/>
          <w:sz w:val="40"/>
          <w:szCs w:val="40"/>
          <w:lang w:eastAsia="ar-SA"/>
        </w:rPr>
        <w:t>Fabric Setup</w:t>
      </w:r>
    </w:p>
    <w:p w14:paraId="1B4B5744" w14:textId="77777777" w:rsidR="00946B78" w:rsidRDefault="00946B78" w:rsidP="001D5D92">
      <w:pPr>
        <w:suppressAutoHyphens/>
        <w:spacing w:before="120" w:after="120" w:line="240" w:lineRule="auto"/>
        <w:ind w:left="-630"/>
        <w:jc w:val="right"/>
        <w:rPr>
          <w:rFonts w:ascii="Calibri" w:eastAsia="Times New Roman" w:hAnsi="Calibri" w:cs="Calibri"/>
          <w:color w:val="00B050"/>
          <w:kern w:val="1"/>
          <w:sz w:val="40"/>
          <w:szCs w:val="20"/>
          <w:lang w:eastAsia="ar-SA"/>
        </w:rPr>
      </w:pPr>
      <w:proofErr w:type="spellStart"/>
      <w:r>
        <w:rPr>
          <w:rFonts w:ascii="Calibri" w:eastAsia="Times New Roman" w:hAnsi="Calibri" w:cs="Calibri"/>
          <w:color w:val="00B050"/>
          <w:kern w:val="1"/>
          <w:sz w:val="40"/>
          <w:szCs w:val="20"/>
          <w:lang w:eastAsia="ar-SA"/>
        </w:rPr>
        <w:t>Torex</w:t>
      </w:r>
      <w:proofErr w:type="spellEnd"/>
      <w:r>
        <w:rPr>
          <w:rFonts w:ascii="Calibri" w:eastAsia="Times New Roman" w:hAnsi="Calibri" w:cs="Calibri"/>
          <w:color w:val="00B050"/>
          <w:kern w:val="1"/>
          <w:sz w:val="40"/>
          <w:szCs w:val="20"/>
          <w:lang w:eastAsia="ar-SA"/>
        </w:rPr>
        <w:t xml:space="preserve"> Gold</w:t>
      </w:r>
    </w:p>
    <w:p w14:paraId="345F9116" w14:textId="3D452AD1" w:rsidR="001D5D92" w:rsidRPr="00D07E84" w:rsidRDefault="00DF23E6" w:rsidP="001D5D92">
      <w:pPr>
        <w:suppressAutoHyphens/>
        <w:spacing w:before="120" w:after="120" w:line="240" w:lineRule="auto"/>
        <w:ind w:left="-630"/>
        <w:jc w:val="right"/>
        <w:rPr>
          <w:rFonts w:ascii="Calibri" w:eastAsia="Times New Roman" w:hAnsi="Calibri" w:cs="Calibri"/>
          <w:color w:val="00B050"/>
          <w:kern w:val="1"/>
          <w:sz w:val="40"/>
          <w:szCs w:val="40"/>
          <w:lang w:eastAsia="ar-SA"/>
        </w:rPr>
      </w:pPr>
      <w:r>
        <w:rPr>
          <w:rFonts w:ascii="Calibri" w:eastAsia="Times New Roman" w:hAnsi="Calibri" w:cs="Calibri"/>
          <w:color w:val="00B050"/>
          <w:kern w:val="1"/>
          <w:sz w:val="40"/>
          <w:szCs w:val="40"/>
          <w:lang w:eastAsia="ar-SA"/>
        </w:rPr>
        <w:t>FABRIC IMPLIMENTATION</w:t>
      </w:r>
    </w:p>
    <w:p w14:paraId="514DDA79" w14:textId="0849DC80" w:rsidR="00414E88" w:rsidRPr="001A7B59" w:rsidRDefault="002976DB" w:rsidP="001D5D92">
      <w:pPr>
        <w:suppressAutoHyphens/>
        <w:spacing w:before="120" w:after="120" w:line="240" w:lineRule="auto"/>
        <w:ind w:left="-630"/>
        <w:jc w:val="right"/>
        <w:rPr>
          <w:rFonts w:ascii="Calibri" w:eastAsia="Times New Roman" w:hAnsi="Calibri" w:cs="Calibri"/>
          <w:color w:val="00B050"/>
          <w:kern w:val="1"/>
          <w:sz w:val="40"/>
          <w:szCs w:val="40"/>
          <w:lang w:eastAsia="ar-SA"/>
        </w:rPr>
      </w:pPr>
      <w:r w:rsidRPr="001A7B59">
        <w:rPr>
          <w:rFonts w:ascii="Calibri" w:eastAsia="Times New Roman" w:hAnsi="Calibri" w:cs="Calibri"/>
          <w:color w:val="00B050"/>
          <w:kern w:val="1"/>
          <w:sz w:val="40"/>
          <w:szCs w:val="40"/>
          <w:lang w:eastAsia="ar-SA"/>
        </w:rPr>
        <w:t>v</w:t>
      </w:r>
      <w:r w:rsidR="00946B78" w:rsidRPr="001A7B59">
        <w:rPr>
          <w:rFonts w:ascii="Calibri" w:eastAsia="Times New Roman" w:hAnsi="Calibri" w:cs="Calibri"/>
          <w:color w:val="00B050"/>
          <w:kern w:val="1"/>
          <w:sz w:val="40"/>
          <w:szCs w:val="40"/>
          <w:lang w:eastAsia="ar-SA"/>
        </w:rPr>
        <w:t>.</w:t>
      </w:r>
      <w:r w:rsidR="00331260" w:rsidRPr="001A7B59">
        <w:rPr>
          <w:rFonts w:ascii="Calibri" w:eastAsia="Times New Roman" w:hAnsi="Calibri" w:cs="Calibri"/>
          <w:color w:val="00B050"/>
          <w:kern w:val="1"/>
          <w:sz w:val="40"/>
          <w:szCs w:val="40"/>
          <w:lang w:eastAsia="ar-SA"/>
        </w:rPr>
        <w:t>1</w:t>
      </w:r>
      <w:r w:rsidR="00683B6D" w:rsidRPr="001A7B59">
        <w:rPr>
          <w:rFonts w:ascii="Calibri" w:eastAsia="Times New Roman" w:hAnsi="Calibri" w:cs="Calibri"/>
          <w:color w:val="00B050"/>
          <w:kern w:val="1"/>
          <w:sz w:val="40"/>
          <w:szCs w:val="40"/>
          <w:lang w:eastAsia="ar-SA"/>
        </w:rPr>
        <w:t>.</w:t>
      </w:r>
      <w:r w:rsidR="00DF23E6">
        <w:rPr>
          <w:rFonts w:ascii="Calibri" w:eastAsia="Times New Roman" w:hAnsi="Calibri" w:cs="Calibri"/>
          <w:color w:val="00B050"/>
          <w:kern w:val="1"/>
          <w:sz w:val="40"/>
          <w:szCs w:val="40"/>
          <w:lang w:eastAsia="ar-SA"/>
        </w:rPr>
        <w:t>0</w:t>
      </w:r>
    </w:p>
    <w:p w14:paraId="32C339DC" w14:textId="77777777" w:rsidR="00BB0E6F" w:rsidRPr="00D07E84" w:rsidRDefault="00BB0E6F" w:rsidP="00BB0E6F">
      <w:pPr>
        <w:suppressAutoHyphens/>
        <w:spacing w:before="120" w:after="120" w:line="240" w:lineRule="auto"/>
        <w:ind w:left="-630"/>
        <w:jc w:val="right"/>
        <w:rPr>
          <w:rFonts w:ascii="Calibri" w:eastAsia="Times New Roman" w:hAnsi="Calibri" w:cs="Calibri"/>
          <w:kern w:val="1"/>
          <w:sz w:val="40"/>
          <w:szCs w:val="20"/>
          <w:lang w:eastAsia="ar-SA"/>
        </w:rPr>
      </w:pPr>
    </w:p>
    <w:p w14:paraId="5A62EEDE" w14:textId="2C209F5E" w:rsidR="002976DB" w:rsidRPr="00D07E84" w:rsidRDefault="00BB0E6F" w:rsidP="002A413C">
      <w:pPr>
        <w:suppressAutoHyphens/>
        <w:spacing w:before="120" w:after="120" w:line="240" w:lineRule="auto"/>
        <w:ind w:left="-630"/>
        <w:jc w:val="right"/>
        <w:rPr>
          <w:rFonts w:ascii="Calibri" w:eastAsia="Times New Roman" w:hAnsi="Calibri" w:cs="Calibri"/>
          <w:kern w:val="1"/>
          <w:sz w:val="40"/>
          <w:szCs w:val="20"/>
          <w:lang w:eastAsia="ar-SA"/>
        </w:rPr>
      </w:pPr>
      <w:r>
        <w:rPr>
          <w:rFonts w:ascii="Calibri" w:eastAsia="Times New Roman" w:hAnsi="Calibri" w:cs="Calibri"/>
          <w:kern w:val="1"/>
          <w:sz w:val="40"/>
          <w:szCs w:val="20"/>
          <w:lang w:eastAsia="ar-SA"/>
        </w:rPr>
        <w:fldChar w:fldCharType="begin"/>
      </w:r>
      <w:r>
        <w:rPr>
          <w:rFonts w:ascii="Calibri" w:eastAsia="Times New Roman" w:hAnsi="Calibri" w:cs="Calibri"/>
          <w:kern w:val="1"/>
          <w:sz w:val="40"/>
          <w:szCs w:val="20"/>
          <w:lang w:eastAsia="ar-SA"/>
        </w:rPr>
        <w:instrText xml:space="preserve"> SAVEDATE  \@ "MMMM d, yyyy"  \* MERGEFORMAT </w:instrText>
      </w:r>
      <w:r>
        <w:rPr>
          <w:rFonts w:ascii="Calibri" w:eastAsia="Times New Roman" w:hAnsi="Calibri" w:cs="Calibri"/>
          <w:kern w:val="1"/>
          <w:sz w:val="40"/>
          <w:szCs w:val="20"/>
          <w:lang w:eastAsia="ar-SA"/>
        </w:rPr>
        <w:fldChar w:fldCharType="separate"/>
      </w:r>
      <w:r w:rsidR="00E34508">
        <w:rPr>
          <w:rFonts w:ascii="Calibri" w:eastAsia="Times New Roman" w:hAnsi="Calibri" w:cs="Calibri"/>
          <w:noProof/>
          <w:kern w:val="1"/>
          <w:sz w:val="40"/>
          <w:szCs w:val="20"/>
          <w:lang w:eastAsia="ar-SA"/>
        </w:rPr>
        <w:t>March 12, 2025</w:t>
      </w:r>
      <w:r>
        <w:rPr>
          <w:rFonts w:ascii="Calibri" w:eastAsia="Times New Roman" w:hAnsi="Calibri" w:cs="Calibri"/>
          <w:kern w:val="1"/>
          <w:sz w:val="40"/>
          <w:szCs w:val="20"/>
          <w:lang w:eastAsia="ar-SA"/>
        </w:rPr>
        <w:fldChar w:fldCharType="end"/>
      </w:r>
    </w:p>
    <w:p w14:paraId="207299BC" w14:textId="77777777" w:rsidR="00EB7645" w:rsidRPr="00D07E84" w:rsidRDefault="00EB7645" w:rsidP="001D5D92">
      <w:pPr>
        <w:suppressAutoHyphens/>
        <w:spacing w:before="120" w:after="120" w:line="240" w:lineRule="auto"/>
        <w:ind w:left="-630"/>
        <w:rPr>
          <w:rFonts w:ascii="Calibri" w:eastAsia="Times New Roman" w:hAnsi="Calibri" w:cs="Calibri"/>
          <w:sz w:val="24"/>
          <w:szCs w:val="20"/>
          <w:lang w:eastAsia="ar-SA"/>
        </w:rPr>
      </w:pPr>
    </w:p>
    <w:p w14:paraId="67808807" w14:textId="77777777" w:rsidR="00EB7645" w:rsidRPr="00D07E84" w:rsidRDefault="00EB7645" w:rsidP="001D5D92">
      <w:pPr>
        <w:suppressAutoHyphens/>
        <w:spacing w:before="120" w:after="120" w:line="240" w:lineRule="auto"/>
        <w:ind w:left="-630"/>
        <w:rPr>
          <w:rFonts w:ascii="Calibri" w:eastAsia="Times New Roman" w:hAnsi="Calibri" w:cs="Calibri"/>
          <w:sz w:val="24"/>
          <w:szCs w:val="20"/>
          <w:lang w:eastAsia="ar-SA"/>
        </w:rPr>
      </w:pPr>
    </w:p>
    <w:p w14:paraId="48EF605D" w14:textId="77777777" w:rsidR="00EB7645" w:rsidRPr="00D07E84" w:rsidRDefault="00EB7645" w:rsidP="001D5D92">
      <w:pPr>
        <w:keepNext/>
        <w:suppressAutoHyphens/>
        <w:spacing w:before="120" w:after="120" w:line="240" w:lineRule="auto"/>
        <w:ind w:left="-630"/>
        <w:outlineLvl w:val="5"/>
        <w:rPr>
          <w:rFonts w:ascii="Calibri" w:eastAsia="Times New Roman" w:hAnsi="Calibri" w:cs="Calibri"/>
          <w:szCs w:val="20"/>
          <w:lang w:eastAsia="ar-SA"/>
        </w:rPr>
        <w:sectPr w:rsidR="00EB7645" w:rsidRPr="00D07E84" w:rsidSect="004B4A0B">
          <w:headerReference w:type="default" r:id="rId11"/>
          <w:footerReference w:type="default" r:id="rId12"/>
          <w:headerReference w:type="first" r:id="rId13"/>
          <w:pgSz w:w="12240" w:h="15840"/>
          <w:pgMar w:top="1440" w:right="1440" w:bottom="1440" w:left="1440" w:header="720" w:footer="720" w:gutter="0"/>
          <w:cols w:space="720"/>
          <w:titlePg/>
          <w:docGrid w:linePitch="360"/>
        </w:sectPr>
      </w:pPr>
      <w:bookmarkStart w:id="1" w:name="__RefHeading___Toc410388041"/>
      <w:bookmarkEnd w:id="1"/>
    </w:p>
    <w:p w14:paraId="2250B83D" w14:textId="77777777" w:rsidR="00EB7645" w:rsidRPr="00D07E84" w:rsidRDefault="00EB7645" w:rsidP="00B34BD4">
      <w:pPr>
        <w:rPr>
          <w:rFonts w:ascii="Calibri" w:hAnsi="Calibri" w:cs="Calibri"/>
          <w:lang w:eastAsia="ar-SA"/>
        </w:rPr>
      </w:pPr>
      <w:r w:rsidRPr="00D07E84">
        <w:rPr>
          <w:rFonts w:ascii="Calibri" w:hAnsi="Calibri" w:cs="Calibri"/>
          <w:lang w:eastAsia="ar-SA"/>
        </w:rPr>
        <w:lastRenderedPageBreak/>
        <w:t xml:space="preserve"> </w:t>
      </w:r>
    </w:p>
    <w:p w14:paraId="0DB8B795" w14:textId="77777777" w:rsidR="00EB7645" w:rsidRPr="00D07E84" w:rsidRDefault="00EB7645" w:rsidP="001D5D92">
      <w:pPr>
        <w:spacing w:before="120" w:after="120"/>
        <w:rPr>
          <w:rFonts w:ascii="Calibri" w:hAnsi="Calibri" w:cs="Calibri"/>
          <w:b/>
          <w:sz w:val="24"/>
        </w:rPr>
      </w:pPr>
      <w:bookmarkStart w:id="2" w:name="_Toc444597008"/>
      <w:r w:rsidRPr="00D07E84">
        <w:rPr>
          <w:rFonts w:ascii="Calibri" w:hAnsi="Calibri" w:cs="Calibri"/>
          <w:b/>
          <w:sz w:val="24"/>
        </w:rPr>
        <w:t>Document Control</w:t>
      </w:r>
      <w:bookmarkEnd w:id="2"/>
    </w:p>
    <w:p w14:paraId="0267842F" w14:textId="66310579" w:rsidR="00EB7645" w:rsidRPr="00D07E84" w:rsidRDefault="00EB7645" w:rsidP="001D5D92">
      <w:pPr>
        <w:spacing w:before="120" w:after="120"/>
        <w:rPr>
          <w:rFonts w:ascii="Calibri" w:hAnsi="Calibri" w:cs="Calibri"/>
          <w:szCs w:val="20"/>
        </w:rPr>
      </w:pPr>
      <w:bookmarkStart w:id="3" w:name="_Toc495116616"/>
      <w:bookmarkStart w:id="4" w:name="_Toc495118330"/>
      <w:r w:rsidRPr="00D07E84">
        <w:rPr>
          <w:rFonts w:ascii="Calibri" w:hAnsi="Calibri" w:cs="Calibri"/>
          <w:szCs w:val="20"/>
        </w:rPr>
        <w:t>Owner</w:t>
      </w:r>
      <w:bookmarkEnd w:id="3"/>
      <w:bookmarkEnd w:id="4"/>
      <w:r w:rsidR="00C95043" w:rsidRPr="00D07E84">
        <w:rPr>
          <w:rFonts w:ascii="Calibri" w:hAnsi="Calibri" w:cs="Calibri"/>
          <w:szCs w:val="20"/>
        </w:rPr>
        <w:t xml:space="preserve">: </w:t>
      </w:r>
      <w:r w:rsidR="001977CF" w:rsidRPr="001977CF">
        <w:rPr>
          <w:rFonts w:ascii="Calibri" w:hAnsi="Calibri" w:cs="Calibri"/>
          <w:szCs w:val="20"/>
        </w:rPr>
        <w:t>Colin Jessop &lt;Colin.Jessop@kyndryl.com&gt;</w:t>
      </w:r>
    </w:p>
    <w:p w14:paraId="5846A343" w14:textId="166D3057" w:rsidR="007C1EBE" w:rsidRPr="00D07E84" w:rsidRDefault="007C1EBE" w:rsidP="001D5D92">
      <w:pPr>
        <w:spacing w:before="120" w:after="120"/>
        <w:rPr>
          <w:rFonts w:ascii="Calibri" w:hAnsi="Calibri" w:cs="Calibri"/>
          <w:szCs w:val="20"/>
        </w:rPr>
      </w:pPr>
      <w:r w:rsidRPr="00D07E84">
        <w:rPr>
          <w:rFonts w:ascii="Calibri" w:hAnsi="Calibri" w:cs="Calibri"/>
          <w:szCs w:val="20"/>
        </w:rPr>
        <w:t xml:space="preserve">Requested By: </w:t>
      </w:r>
      <w:r w:rsidR="001977CF" w:rsidRPr="001977CF">
        <w:rPr>
          <w:rFonts w:ascii="Calibri" w:hAnsi="Calibri" w:cs="Calibri"/>
          <w:szCs w:val="20"/>
        </w:rPr>
        <w:t>Rohit Tellis &lt;</w:t>
      </w:r>
      <w:r w:rsidR="00331260">
        <w:rPr>
          <w:rFonts w:ascii="Calibri" w:hAnsi="Calibri" w:cs="Calibri"/>
          <w:szCs w:val="20"/>
        </w:rPr>
        <w:t>R</w:t>
      </w:r>
      <w:r w:rsidR="001977CF" w:rsidRPr="001977CF">
        <w:rPr>
          <w:rFonts w:ascii="Calibri" w:hAnsi="Calibri" w:cs="Calibri"/>
          <w:szCs w:val="20"/>
        </w:rPr>
        <w:t>ohit.</w:t>
      </w:r>
      <w:r w:rsidR="00331260">
        <w:rPr>
          <w:rFonts w:ascii="Calibri" w:hAnsi="Calibri" w:cs="Calibri"/>
          <w:szCs w:val="20"/>
        </w:rPr>
        <w:t>T</w:t>
      </w:r>
      <w:r w:rsidR="001977CF" w:rsidRPr="001977CF">
        <w:rPr>
          <w:rFonts w:ascii="Calibri" w:hAnsi="Calibri" w:cs="Calibri"/>
          <w:szCs w:val="20"/>
        </w:rPr>
        <w:t>ellis@torexgold.com&gt;</w:t>
      </w:r>
    </w:p>
    <w:p w14:paraId="28F23748" w14:textId="56A8E226" w:rsidR="00EB7645" w:rsidRPr="00D07E84" w:rsidRDefault="00EB7645" w:rsidP="001D5D92">
      <w:pPr>
        <w:spacing w:before="120" w:after="120"/>
        <w:rPr>
          <w:rFonts w:ascii="Calibri" w:hAnsi="Calibri" w:cs="Calibri"/>
          <w:szCs w:val="20"/>
        </w:rPr>
      </w:pPr>
      <w:bookmarkStart w:id="5" w:name="_Toc495116618"/>
      <w:bookmarkStart w:id="6" w:name="_Toc495118332"/>
      <w:r w:rsidRPr="00D07E84">
        <w:rPr>
          <w:rFonts w:ascii="Calibri" w:hAnsi="Calibri" w:cs="Calibri"/>
          <w:szCs w:val="20"/>
        </w:rPr>
        <w:t>Authors</w:t>
      </w:r>
      <w:bookmarkEnd w:id="5"/>
      <w:bookmarkEnd w:id="6"/>
      <w:r w:rsidRPr="00D07E84">
        <w:rPr>
          <w:rFonts w:ascii="Calibri" w:hAnsi="Calibri" w:cs="Calibri"/>
          <w:szCs w:val="20"/>
        </w:rPr>
        <w:t xml:space="preserve">: </w:t>
      </w:r>
      <w:r w:rsidR="001A7B59">
        <w:rPr>
          <w:rFonts w:ascii="Calibri" w:hAnsi="Calibri" w:cs="Calibri"/>
          <w:szCs w:val="20"/>
        </w:rPr>
        <w:t xml:space="preserve">Krishna </w:t>
      </w:r>
      <w:proofErr w:type="spellStart"/>
      <w:r w:rsidR="001A7B59">
        <w:rPr>
          <w:rFonts w:ascii="Calibri" w:hAnsi="Calibri" w:cs="Calibri"/>
          <w:szCs w:val="20"/>
        </w:rPr>
        <w:t>kishore</w:t>
      </w:r>
      <w:proofErr w:type="spellEnd"/>
      <w:r w:rsidR="001A7B59">
        <w:rPr>
          <w:rFonts w:ascii="Calibri" w:hAnsi="Calibri" w:cs="Calibri"/>
          <w:szCs w:val="20"/>
        </w:rPr>
        <w:t xml:space="preserve"> dabula (</w:t>
      </w:r>
      <w:hyperlink r:id="rId14" w:history="1">
        <w:r w:rsidR="001A7B59" w:rsidRPr="00AF646F">
          <w:rPr>
            <w:rStyle w:val="Hyperlink"/>
            <w:rFonts w:ascii="Calibri" w:hAnsi="Calibri" w:cs="Calibri"/>
            <w:szCs w:val="20"/>
          </w:rPr>
          <w:t>krishna.kishore.dabula@kyndryl.com</w:t>
        </w:r>
      </w:hyperlink>
      <w:r w:rsidR="001A7B59">
        <w:rPr>
          <w:rFonts w:ascii="Calibri" w:hAnsi="Calibri" w:cs="Calibri"/>
          <w:szCs w:val="20"/>
        </w:rPr>
        <w:t xml:space="preserve">, </w:t>
      </w:r>
      <w:hyperlink r:id="rId15" w:history="1">
        <w:r w:rsidR="001A7B59" w:rsidRPr="00AF646F">
          <w:rPr>
            <w:rStyle w:val="Hyperlink"/>
            <w:rFonts w:ascii="Calibri" w:hAnsi="Calibri" w:cs="Calibri"/>
            <w:szCs w:val="20"/>
          </w:rPr>
          <w:t>krishna.kishore.dabula@torexgold.com</w:t>
        </w:r>
      </w:hyperlink>
    </w:p>
    <w:p w14:paraId="6F3F8BE3" w14:textId="77777777" w:rsidR="00EB7645" w:rsidRPr="00D07E84" w:rsidRDefault="00EB7645" w:rsidP="001D5D92">
      <w:pPr>
        <w:pStyle w:val="Subtitle"/>
        <w:spacing w:before="120" w:after="120"/>
        <w:rPr>
          <w:rFonts w:ascii="Calibri" w:hAnsi="Calibri" w:cs="Calibri"/>
        </w:rPr>
      </w:pPr>
      <w:bookmarkStart w:id="7" w:name="_Toc393820499"/>
      <w:bookmarkStart w:id="8" w:name="_Toc495116623"/>
      <w:bookmarkStart w:id="9" w:name="_Toc495118337"/>
      <w:r w:rsidRPr="00D07E84">
        <w:rPr>
          <w:rFonts w:ascii="Calibri" w:hAnsi="Calibri" w:cs="Calibri"/>
        </w:rPr>
        <w:t>Revision</w:t>
      </w:r>
      <w:bookmarkEnd w:id="7"/>
      <w:r w:rsidRPr="00D07E84">
        <w:rPr>
          <w:rFonts w:ascii="Calibri" w:hAnsi="Calibri" w:cs="Calibri"/>
        </w:rPr>
        <w:t xml:space="preserve"> History</w:t>
      </w:r>
      <w:bookmarkEnd w:id="8"/>
      <w:bookmarkEnd w:id="9"/>
    </w:p>
    <w:tbl>
      <w:tblPr>
        <w:tblW w:w="5000" w:type="pct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ook w:val="0000" w:firstRow="0" w:lastRow="0" w:firstColumn="0" w:lastColumn="0" w:noHBand="0" w:noVBand="0"/>
      </w:tblPr>
      <w:tblGrid>
        <w:gridCol w:w="2049"/>
        <w:gridCol w:w="1025"/>
        <w:gridCol w:w="4027"/>
        <w:gridCol w:w="2243"/>
      </w:tblGrid>
      <w:tr w:rsidR="00EB7645" w:rsidRPr="00D07E84" w14:paraId="380D802E" w14:textId="77777777" w:rsidTr="0E703266">
        <w:trPr>
          <w:trHeight w:val="255"/>
        </w:trPr>
        <w:tc>
          <w:tcPr>
            <w:tcW w:w="1096" w:type="pct"/>
            <w:shd w:val="clear" w:color="auto" w:fill="auto"/>
          </w:tcPr>
          <w:p w14:paraId="73E66F49" w14:textId="77777777" w:rsidR="00EB7645" w:rsidRPr="00D07E84" w:rsidRDefault="00EB7645" w:rsidP="0019679E">
            <w:pPr>
              <w:pStyle w:val="TableText"/>
              <w:spacing w:before="40" w:after="40"/>
              <w:rPr>
                <w:rFonts w:ascii="Calibri" w:hAnsi="Calibri" w:cs="Calibri"/>
                <w:b/>
                <w:u w:val="single"/>
              </w:rPr>
            </w:pPr>
            <w:bookmarkStart w:id="10" w:name="_Toc495116624"/>
            <w:bookmarkStart w:id="11" w:name="_Toc495118338"/>
            <w:r w:rsidRPr="00D07E84">
              <w:rPr>
                <w:rFonts w:ascii="Calibri" w:hAnsi="Calibri" w:cs="Calibri"/>
                <w:b/>
              </w:rPr>
              <w:t>Date</w:t>
            </w:r>
            <w:bookmarkEnd w:id="10"/>
            <w:bookmarkEnd w:id="11"/>
          </w:p>
        </w:tc>
        <w:tc>
          <w:tcPr>
            <w:tcW w:w="548" w:type="pct"/>
            <w:shd w:val="clear" w:color="auto" w:fill="auto"/>
          </w:tcPr>
          <w:p w14:paraId="6A482C0B" w14:textId="77777777" w:rsidR="00EB7645" w:rsidRPr="00D07E84" w:rsidRDefault="00EB7645" w:rsidP="0019679E">
            <w:pPr>
              <w:pStyle w:val="TableText"/>
              <w:spacing w:before="40" w:after="40"/>
              <w:rPr>
                <w:rFonts w:ascii="Calibri" w:hAnsi="Calibri" w:cs="Calibri"/>
                <w:b/>
                <w:u w:val="single"/>
              </w:rPr>
            </w:pPr>
            <w:bookmarkStart w:id="12" w:name="_Toc495116625"/>
            <w:bookmarkStart w:id="13" w:name="_Toc495118339"/>
            <w:r w:rsidRPr="00D07E84">
              <w:rPr>
                <w:rFonts w:ascii="Calibri" w:hAnsi="Calibri" w:cs="Calibri"/>
                <w:b/>
              </w:rPr>
              <w:t>Revision</w:t>
            </w:r>
            <w:bookmarkEnd w:id="12"/>
            <w:bookmarkEnd w:id="13"/>
          </w:p>
        </w:tc>
        <w:tc>
          <w:tcPr>
            <w:tcW w:w="2155" w:type="pct"/>
            <w:shd w:val="clear" w:color="auto" w:fill="auto"/>
          </w:tcPr>
          <w:p w14:paraId="6DCE8AD1" w14:textId="77777777" w:rsidR="00EB7645" w:rsidRPr="00D07E84" w:rsidRDefault="00EB7645" w:rsidP="0019679E">
            <w:pPr>
              <w:pStyle w:val="TableText"/>
              <w:spacing w:before="40" w:after="40"/>
              <w:rPr>
                <w:rFonts w:ascii="Calibri" w:hAnsi="Calibri" w:cs="Calibri"/>
                <w:b/>
                <w:u w:val="single"/>
              </w:rPr>
            </w:pPr>
            <w:bookmarkStart w:id="14" w:name="_Toc495116626"/>
            <w:bookmarkStart w:id="15" w:name="_Toc495118340"/>
            <w:r w:rsidRPr="00D07E84">
              <w:rPr>
                <w:rFonts w:ascii="Calibri" w:hAnsi="Calibri" w:cs="Calibri"/>
                <w:b/>
              </w:rPr>
              <w:t>Description</w:t>
            </w:r>
            <w:bookmarkEnd w:id="14"/>
            <w:bookmarkEnd w:id="15"/>
          </w:p>
        </w:tc>
        <w:tc>
          <w:tcPr>
            <w:tcW w:w="1200" w:type="pct"/>
            <w:shd w:val="clear" w:color="auto" w:fill="auto"/>
          </w:tcPr>
          <w:p w14:paraId="27B0788D" w14:textId="77777777" w:rsidR="00EB7645" w:rsidRPr="00D07E84" w:rsidRDefault="00EB7645" w:rsidP="0019679E">
            <w:pPr>
              <w:pStyle w:val="TableText"/>
              <w:spacing w:before="40" w:after="40"/>
              <w:rPr>
                <w:rFonts w:ascii="Calibri" w:hAnsi="Calibri" w:cs="Calibri"/>
                <w:b/>
                <w:u w:val="single"/>
              </w:rPr>
            </w:pPr>
            <w:bookmarkStart w:id="16" w:name="_Toc495116627"/>
            <w:bookmarkStart w:id="17" w:name="_Toc495118341"/>
            <w:r w:rsidRPr="00D07E84">
              <w:rPr>
                <w:rFonts w:ascii="Calibri" w:hAnsi="Calibri" w:cs="Calibri"/>
                <w:b/>
              </w:rPr>
              <w:t>Author</w:t>
            </w:r>
            <w:bookmarkEnd w:id="16"/>
            <w:bookmarkEnd w:id="17"/>
          </w:p>
        </w:tc>
      </w:tr>
      <w:tr w:rsidR="2E84BB1F" w14:paraId="5B7A71FD" w14:textId="77777777" w:rsidTr="0E703266">
        <w:trPr>
          <w:trHeight w:val="300"/>
        </w:trPr>
        <w:tc>
          <w:tcPr>
            <w:tcW w:w="1096" w:type="pct"/>
            <w:shd w:val="clear" w:color="auto" w:fill="auto"/>
          </w:tcPr>
          <w:p w14:paraId="737E5B9E" w14:textId="73508E9D" w:rsidR="046137EC" w:rsidRDefault="00DF23E6" w:rsidP="2E84BB1F">
            <w:pPr>
              <w:pStyle w:val="TableText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Mar 11 2025</w:t>
            </w:r>
          </w:p>
        </w:tc>
        <w:tc>
          <w:tcPr>
            <w:tcW w:w="548" w:type="pct"/>
            <w:shd w:val="clear" w:color="auto" w:fill="auto"/>
          </w:tcPr>
          <w:p w14:paraId="24D1A2A2" w14:textId="2FF453A7" w:rsidR="2E84BB1F" w:rsidRDefault="001362F5" w:rsidP="2E84BB1F">
            <w:pPr>
              <w:pStyle w:val="TableText"/>
              <w:spacing w:before="40" w:after="40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1.0</w:t>
            </w:r>
          </w:p>
        </w:tc>
        <w:tc>
          <w:tcPr>
            <w:tcW w:w="2155" w:type="pct"/>
            <w:shd w:val="clear" w:color="auto" w:fill="auto"/>
          </w:tcPr>
          <w:p w14:paraId="30333381" w14:textId="11B148EC" w:rsidR="2E84BB1F" w:rsidRDefault="5D4EFE5A" w:rsidP="2E84BB1F">
            <w:pPr>
              <w:pStyle w:val="TableText"/>
              <w:spacing w:before="40" w:after="40"/>
              <w:rPr>
                <w:rFonts w:ascii="Calibri" w:hAnsi="Calibri" w:cs="Calibri"/>
              </w:rPr>
            </w:pPr>
            <w:r w:rsidRPr="4CFB040B">
              <w:rPr>
                <w:rFonts w:ascii="Calibri" w:hAnsi="Calibri" w:cs="Calibri"/>
              </w:rPr>
              <w:t>Initial Draft</w:t>
            </w:r>
            <w:r w:rsidR="56B33A74" w:rsidRPr="4CFB040B">
              <w:rPr>
                <w:rFonts w:ascii="Calibri" w:hAnsi="Calibri" w:cs="Calibri"/>
              </w:rPr>
              <w:t xml:space="preserve"> </w:t>
            </w:r>
          </w:p>
        </w:tc>
        <w:tc>
          <w:tcPr>
            <w:tcW w:w="1200" w:type="pct"/>
            <w:shd w:val="clear" w:color="auto" w:fill="auto"/>
          </w:tcPr>
          <w:p w14:paraId="44A32759" w14:textId="3DF8B82F" w:rsidR="2E84BB1F" w:rsidRDefault="001A7B59" w:rsidP="2E84BB1F">
            <w:pPr>
              <w:pStyle w:val="TableText"/>
              <w:spacing w:before="40" w:after="40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KK</w:t>
            </w:r>
          </w:p>
        </w:tc>
      </w:tr>
      <w:tr w:rsidR="009701D0" w14:paraId="46EDE153" w14:textId="77777777" w:rsidTr="0E703266">
        <w:trPr>
          <w:trHeight w:val="300"/>
        </w:trPr>
        <w:tc>
          <w:tcPr>
            <w:tcW w:w="1096" w:type="pct"/>
            <w:shd w:val="clear" w:color="auto" w:fill="auto"/>
          </w:tcPr>
          <w:p w14:paraId="3E0DF906" w14:textId="4E58C5F7" w:rsidR="009701D0" w:rsidRDefault="009701D0" w:rsidP="2E84BB1F">
            <w:pPr>
              <w:pStyle w:val="TableText"/>
              <w:rPr>
                <w:rFonts w:ascii="Calibri" w:hAnsi="Calibri" w:cs="Calibri"/>
              </w:rPr>
            </w:pPr>
          </w:p>
        </w:tc>
        <w:tc>
          <w:tcPr>
            <w:tcW w:w="548" w:type="pct"/>
            <w:shd w:val="clear" w:color="auto" w:fill="auto"/>
          </w:tcPr>
          <w:p w14:paraId="39172AE7" w14:textId="1845F1C5" w:rsidR="009701D0" w:rsidRPr="2E84BB1F" w:rsidRDefault="009701D0" w:rsidP="2E84BB1F">
            <w:pPr>
              <w:pStyle w:val="TableText"/>
              <w:spacing w:before="40" w:after="40"/>
              <w:rPr>
                <w:rFonts w:ascii="Calibri" w:hAnsi="Calibri" w:cs="Calibri"/>
              </w:rPr>
            </w:pPr>
          </w:p>
        </w:tc>
        <w:tc>
          <w:tcPr>
            <w:tcW w:w="2155" w:type="pct"/>
            <w:shd w:val="clear" w:color="auto" w:fill="auto"/>
          </w:tcPr>
          <w:p w14:paraId="48D5C3F2" w14:textId="554A23A2" w:rsidR="009701D0" w:rsidRPr="2E84BB1F" w:rsidRDefault="009701D0" w:rsidP="2E84BB1F">
            <w:pPr>
              <w:pStyle w:val="TableText"/>
              <w:spacing w:before="40" w:after="40"/>
              <w:rPr>
                <w:rFonts w:ascii="Calibri" w:hAnsi="Calibri" w:cs="Calibri"/>
              </w:rPr>
            </w:pPr>
          </w:p>
        </w:tc>
        <w:tc>
          <w:tcPr>
            <w:tcW w:w="1200" w:type="pct"/>
            <w:shd w:val="clear" w:color="auto" w:fill="auto"/>
          </w:tcPr>
          <w:p w14:paraId="4BCB078F" w14:textId="747C07F4" w:rsidR="009701D0" w:rsidRPr="2E84BB1F" w:rsidRDefault="009701D0" w:rsidP="2E84BB1F">
            <w:pPr>
              <w:pStyle w:val="TableText"/>
              <w:spacing w:before="40" w:after="40"/>
              <w:rPr>
                <w:rFonts w:ascii="Calibri" w:hAnsi="Calibri" w:cs="Calibri"/>
              </w:rPr>
            </w:pPr>
          </w:p>
        </w:tc>
      </w:tr>
      <w:tr w:rsidR="00F32D28" w14:paraId="052C9B13" w14:textId="77777777" w:rsidTr="0E703266">
        <w:trPr>
          <w:trHeight w:val="300"/>
        </w:trPr>
        <w:tc>
          <w:tcPr>
            <w:tcW w:w="1096" w:type="pct"/>
            <w:shd w:val="clear" w:color="auto" w:fill="auto"/>
          </w:tcPr>
          <w:p w14:paraId="073C80E8" w14:textId="16BB9363" w:rsidR="00F32D28" w:rsidRDefault="00F32D28" w:rsidP="00F32D28">
            <w:pPr>
              <w:pStyle w:val="TableText"/>
              <w:rPr>
                <w:rFonts w:ascii="Calibri" w:hAnsi="Calibri" w:cs="Calibri"/>
              </w:rPr>
            </w:pPr>
          </w:p>
        </w:tc>
        <w:tc>
          <w:tcPr>
            <w:tcW w:w="548" w:type="pct"/>
            <w:shd w:val="clear" w:color="auto" w:fill="auto"/>
          </w:tcPr>
          <w:p w14:paraId="3729EF24" w14:textId="7466619C" w:rsidR="00F32D28" w:rsidRDefault="00F32D28" w:rsidP="00F32D28">
            <w:pPr>
              <w:pStyle w:val="TableText"/>
              <w:spacing w:before="40" w:after="40"/>
              <w:rPr>
                <w:rFonts w:ascii="Calibri" w:hAnsi="Calibri" w:cs="Calibri"/>
              </w:rPr>
            </w:pPr>
          </w:p>
        </w:tc>
        <w:tc>
          <w:tcPr>
            <w:tcW w:w="2155" w:type="pct"/>
            <w:shd w:val="clear" w:color="auto" w:fill="auto"/>
          </w:tcPr>
          <w:p w14:paraId="5EC80E05" w14:textId="6EACC09E" w:rsidR="00F32D28" w:rsidRDefault="00F32D28" w:rsidP="00F32D28">
            <w:pPr>
              <w:pStyle w:val="TableText"/>
              <w:spacing w:before="40" w:after="40"/>
              <w:rPr>
                <w:rFonts w:ascii="Calibri" w:hAnsi="Calibri" w:cs="Calibri"/>
              </w:rPr>
            </w:pPr>
          </w:p>
        </w:tc>
        <w:tc>
          <w:tcPr>
            <w:tcW w:w="1200" w:type="pct"/>
            <w:shd w:val="clear" w:color="auto" w:fill="auto"/>
          </w:tcPr>
          <w:p w14:paraId="3BCEBCC5" w14:textId="3EAF85CC" w:rsidR="00F32D28" w:rsidRDefault="00F32D28" w:rsidP="00F32D28">
            <w:pPr>
              <w:pStyle w:val="TableText"/>
              <w:spacing w:before="40" w:after="40"/>
              <w:rPr>
                <w:rFonts w:ascii="Calibri" w:hAnsi="Calibri" w:cs="Calibri"/>
              </w:rPr>
            </w:pPr>
          </w:p>
        </w:tc>
      </w:tr>
      <w:tr w:rsidR="00F32D28" w14:paraId="54652703" w14:textId="77777777" w:rsidTr="0E703266">
        <w:trPr>
          <w:trHeight w:val="300"/>
        </w:trPr>
        <w:tc>
          <w:tcPr>
            <w:tcW w:w="1096" w:type="pct"/>
            <w:shd w:val="clear" w:color="auto" w:fill="auto"/>
          </w:tcPr>
          <w:p w14:paraId="1A380869" w14:textId="3641DF6E" w:rsidR="00F32D28" w:rsidRDefault="00F32D28" w:rsidP="00F32D28">
            <w:pPr>
              <w:pStyle w:val="TableText"/>
              <w:rPr>
                <w:rFonts w:ascii="Calibri" w:hAnsi="Calibri" w:cs="Calibri"/>
              </w:rPr>
            </w:pPr>
          </w:p>
        </w:tc>
        <w:tc>
          <w:tcPr>
            <w:tcW w:w="548" w:type="pct"/>
            <w:shd w:val="clear" w:color="auto" w:fill="auto"/>
          </w:tcPr>
          <w:p w14:paraId="72A756B8" w14:textId="4D32F084" w:rsidR="00F32D28" w:rsidRDefault="00F32D28" w:rsidP="00F32D28">
            <w:pPr>
              <w:pStyle w:val="TableText"/>
              <w:spacing w:before="40" w:after="40"/>
              <w:rPr>
                <w:rFonts w:ascii="Calibri" w:hAnsi="Calibri" w:cs="Calibri"/>
              </w:rPr>
            </w:pPr>
          </w:p>
        </w:tc>
        <w:tc>
          <w:tcPr>
            <w:tcW w:w="2155" w:type="pct"/>
            <w:shd w:val="clear" w:color="auto" w:fill="auto"/>
          </w:tcPr>
          <w:p w14:paraId="18B6C1FD" w14:textId="5DC0EC37" w:rsidR="00F32D28" w:rsidRDefault="00F32D28" w:rsidP="00F32D28">
            <w:pPr>
              <w:pStyle w:val="TableText"/>
              <w:spacing w:before="40" w:after="40"/>
              <w:rPr>
                <w:rFonts w:ascii="Calibri" w:hAnsi="Calibri" w:cs="Calibri"/>
              </w:rPr>
            </w:pPr>
          </w:p>
        </w:tc>
        <w:tc>
          <w:tcPr>
            <w:tcW w:w="1200" w:type="pct"/>
            <w:shd w:val="clear" w:color="auto" w:fill="auto"/>
          </w:tcPr>
          <w:p w14:paraId="363CC52D" w14:textId="252D812A" w:rsidR="00F32D28" w:rsidRPr="2E84BB1F" w:rsidRDefault="00F32D28" w:rsidP="00F32D28">
            <w:pPr>
              <w:pStyle w:val="TableText"/>
              <w:spacing w:before="40" w:after="40"/>
              <w:rPr>
                <w:rFonts w:ascii="Calibri" w:hAnsi="Calibri" w:cs="Calibri"/>
              </w:rPr>
            </w:pPr>
          </w:p>
        </w:tc>
      </w:tr>
      <w:tr w:rsidR="00F32D28" w14:paraId="79013C5B" w14:textId="77777777" w:rsidTr="0E703266">
        <w:trPr>
          <w:trHeight w:val="300"/>
        </w:trPr>
        <w:tc>
          <w:tcPr>
            <w:tcW w:w="1096" w:type="pct"/>
            <w:shd w:val="clear" w:color="auto" w:fill="auto"/>
          </w:tcPr>
          <w:p w14:paraId="49797896" w14:textId="44B25FBC" w:rsidR="00F32D28" w:rsidRDefault="00F32D28" w:rsidP="00F32D28">
            <w:pPr>
              <w:pStyle w:val="TableText"/>
              <w:rPr>
                <w:rFonts w:ascii="Calibri" w:hAnsi="Calibri" w:cs="Calibri"/>
              </w:rPr>
            </w:pPr>
          </w:p>
        </w:tc>
        <w:tc>
          <w:tcPr>
            <w:tcW w:w="548" w:type="pct"/>
            <w:shd w:val="clear" w:color="auto" w:fill="auto"/>
          </w:tcPr>
          <w:p w14:paraId="5413DEB2" w14:textId="17EEF179" w:rsidR="00F32D28" w:rsidRDefault="00F32D28" w:rsidP="00F32D28">
            <w:pPr>
              <w:pStyle w:val="TableText"/>
              <w:spacing w:before="40" w:after="40"/>
              <w:rPr>
                <w:rFonts w:ascii="Calibri" w:hAnsi="Calibri" w:cs="Calibri"/>
              </w:rPr>
            </w:pPr>
          </w:p>
        </w:tc>
        <w:tc>
          <w:tcPr>
            <w:tcW w:w="2155" w:type="pct"/>
            <w:shd w:val="clear" w:color="auto" w:fill="auto"/>
          </w:tcPr>
          <w:p w14:paraId="19532217" w14:textId="6AE96C5C" w:rsidR="00F32D28" w:rsidRDefault="00F32D28" w:rsidP="00F32D28">
            <w:pPr>
              <w:pStyle w:val="TableText"/>
              <w:spacing w:before="40" w:after="40"/>
              <w:rPr>
                <w:rFonts w:ascii="Calibri" w:hAnsi="Calibri" w:cs="Calibri"/>
              </w:rPr>
            </w:pPr>
          </w:p>
        </w:tc>
        <w:tc>
          <w:tcPr>
            <w:tcW w:w="1200" w:type="pct"/>
            <w:shd w:val="clear" w:color="auto" w:fill="auto"/>
          </w:tcPr>
          <w:p w14:paraId="254F9483" w14:textId="182552E2" w:rsidR="00F32D28" w:rsidRPr="2E84BB1F" w:rsidRDefault="00F32D28" w:rsidP="00F32D28">
            <w:pPr>
              <w:pStyle w:val="TableText"/>
              <w:spacing w:before="40" w:after="40"/>
              <w:rPr>
                <w:rFonts w:ascii="Calibri" w:hAnsi="Calibri" w:cs="Calibri"/>
              </w:rPr>
            </w:pPr>
          </w:p>
        </w:tc>
      </w:tr>
    </w:tbl>
    <w:p w14:paraId="70203A8C" w14:textId="77777777" w:rsidR="00EB7645" w:rsidRPr="00D07E84" w:rsidRDefault="00EB7645" w:rsidP="001D5D92">
      <w:pPr>
        <w:spacing w:before="120" w:after="120"/>
        <w:rPr>
          <w:rFonts w:ascii="Calibri" w:hAnsi="Calibri" w:cs="Calibri"/>
          <w:u w:val="single"/>
        </w:rPr>
      </w:pPr>
    </w:p>
    <w:p w14:paraId="1737051F" w14:textId="72F4C6FC" w:rsidR="00EB7645" w:rsidRPr="00010E13" w:rsidRDefault="00EB7645" w:rsidP="00825A8E">
      <w:pPr>
        <w:spacing w:before="120" w:after="120"/>
        <w:rPr>
          <w:rFonts w:ascii="Calibri" w:hAnsi="Calibri" w:cs="Calibri"/>
          <w:b/>
          <w:bCs/>
          <w:color w:val="5B9BD5"/>
        </w:rPr>
      </w:pPr>
      <w:r w:rsidRPr="00D07E84">
        <w:rPr>
          <w:rFonts w:ascii="Calibri" w:hAnsi="Calibri" w:cs="Calibri"/>
        </w:rPr>
        <w:br w:type="page"/>
      </w:r>
      <w:r w:rsidRPr="00010E13">
        <w:rPr>
          <w:rFonts w:ascii="Calibri" w:hAnsi="Calibri" w:cs="Calibri"/>
          <w:b/>
          <w:bCs/>
          <w:color w:val="5B9BD5"/>
        </w:rPr>
        <w:lastRenderedPageBreak/>
        <w:t>Table of Contents</w:t>
      </w:r>
    </w:p>
    <w:p w14:paraId="0A46DF85" w14:textId="150EDC37" w:rsidR="004555AD" w:rsidRDefault="00EB7645">
      <w:pPr>
        <w:pStyle w:val="TOC1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US"/>
          <w14:ligatures w14:val="standardContextual"/>
        </w:rPr>
      </w:pPr>
      <w:r w:rsidRPr="00D07E84">
        <w:rPr>
          <w:rFonts w:ascii="Calibri" w:hAnsi="Calibri" w:cs="Calibri"/>
        </w:rPr>
        <w:fldChar w:fldCharType="begin"/>
      </w:r>
      <w:r w:rsidRPr="00D07E84">
        <w:rPr>
          <w:rFonts w:ascii="Calibri" w:hAnsi="Calibri" w:cs="Calibri"/>
        </w:rPr>
        <w:instrText xml:space="preserve"> TOC \o "1-3" \h \z \u </w:instrText>
      </w:r>
      <w:r w:rsidRPr="00D07E84">
        <w:rPr>
          <w:rFonts w:ascii="Calibri" w:hAnsi="Calibri" w:cs="Calibri"/>
        </w:rPr>
        <w:fldChar w:fldCharType="separate"/>
      </w:r>
      <w:hyperlink w:anchor="_Toc192667690" w:history="1">
        <w:r w:rsidR="004555AD" w:rsidRPr="00BF610A">
          <w:rPr>
            <w:rStyle w:val="Hyperlink"/>
            <w:rFonts w:ascii="Calibri" w:hAnsi="Calibri" w:cs="Calibri"/>
            <w:noProof/>
          </w:rPr>
          <w:t>1</w:t>
        </w:r>
        <w:r w:rsidR="004555AD"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:lang w:val="en-US"/>
            <w14:ligatures w14:val="standardContextual"/>
          </w:rPr>
          <w:tab/>
        </w:r>
        <w:r w:rsidR="004555AD" w:rsidRPr="00BF610A">
          <w:rPr>
            <w:rStyle w:val="Hyperlink"/>
            <w:rFonts w:ascii="Calibri" w:hAnsi="Calibri" w:cs="Calibri"/>
            <w:noProof/>
          </w:rPr>
          <w:t>Introduction</w:t>
        </w:r>
        <w:r w:rsidR="004555AD">
          <w:rPr>
            <w:noProof/>
            <w:webHidden/>
          </w:rPr>
          <w:tab/>
        </w:r>
        <w:r w:rsidR="004555AD">
          <w:rPr>
            <w:noProof/>
            <w:webHidden/>
          </w:rPr>
          <w:fldChar w:fldCharType="begin"/>
        </w:r>
        <w:r w:rsidR="004555AD">
          <w:rPr>
            <w:noProof/>
            <w:webHidden/>
          </w:rPr>
          <w:instrText xml:space="preserve"> PAGEREF _Toc192667690 \h </w:instrText>
        </w:r>
        <w:r w:rsidR="004555AD">
          <w:rPr>
            <w:noProof/>
            <w:webHidden/>
          </w:rPr>
        </w:r>
        <w:r w:rsidR="004555AD">
          <w:rPr>
            <w:noProof/>
            <w:webHidden/>
          </w:rPr>
          <w:fldChar w:fldCharType="separate"/>
        </w:r>
        <w:r w:rsidR="004555AD">
          <w:rPr>
            <w:noProof/>
            <w:webHidden/>
          </w:rPr>
          <w:t>4</w:t>
        </w:r>
        <w:r w:rsidR="004555AD">
          <w:rPr>
            <w:noProof/>
            <w:webHidden/>
          </w:rPr>
          <w:fldChar w:fldCharType="end"/>
        </w:r>
      </w:hyperlink>
    </w:p>
    <w:p w14:paraId="5BF9A218" w14:textId="42585365" w:rsidR="004555AD" w:rsidRDefault="004555AD">
      <w:pPr>
        <w:pStyle w:val="TOC2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US"/>
          <w14:ligatures w14:val="standardContextual"/>
        </w:rPr>
      </w:pPr>
      <w:hyperlink w:anchor="_Toc192667691" w:history="1">
        <w:r w:rsidRPr="00BF610A">
          <w:rPr>
            <w:rStyle w:val="Hyperlink"/>
            <w:rFonts w:ascii="Calibri" w:hAnsi="Calibri" w:cs="Calibri"/>
            <w:noProof/>
          </w:rPr>
          <w:t>1.1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:lang w:val="en-US"/>
            <w14:ligatures w14:val="standardContextual"/>
          </w:rPr>
          <w:tab/>
        </w:r>
        <w:r w:rsidRPr="00BF610A">
          <w:rPr>
            <w:rStyle w:val="Hyperlink"/>
            <w:rFonts w:ascii="Calibri" w:hAnsi="Calibri" w:cs="Calibri"/>
            <w:noProof/>
          </w:rPr>
          <w:t>Purpose of this document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_Toc192667691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12CC5614" w14:textId="5E6554E2" w:rsidR="004555AD" w:rsidRDefault="004555AD">
      <w:pPr>
        <w:pStyle w:val="TOC1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US"/>
          <w14:ligatures w14:val="standardContextual"/>
        </w:rPr>
      </w:pPr>
      <w:hyperlink w:anchor="_Toc192667692" w:history="1">
        <w:r w:rsidRPr="00BF610A">
          <w:rPr>
            <w:rStyle w:val="Hyperlink"/>
            <w:rFonts w:ascii="Calibri" w:hAnsi="Calibri" w:cs="Calibri"/>
            <w:noProof/>
          </w:rPr>
          <w:t>2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:lang w:val="en-US"/>
            <w14:ligatures w14:val="standardContextual"/>
          </w:rPr>
          <w:tab/>
        </w:r>
        <w:r w:rsidRPr="00BF610A">
          <w:rPr>
            <w:rStyle w:val="Hyperlink"/>
            <w:rFonts w:ascii="Calibri" w:hAnsi="Calibri" w:cs="Calibri"/>
            <w:noProof/>
          </w:rPr>
          <w:t>Azure and Fabric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_Toc192667692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440EEB32" w14:textId="3B52605F" w:rsidR="004555AD" w:rsidRDefault="004555AD">
      <w:pPr>
        <w:pStyle w:val="TOC2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US"/>
          <w14:ligatures w14:val="standardContextual"/>
        </w:rPr>
      </w:pPr>
      <w:hyperlink w:anchor="_Toc192667693" w:history="1">
        <w:r w:rsidRPr="00BF610A">
          <w:rPr>
            <w:rStyle w:val="Hyperlink"/>
            <w:rFonts w:ascii="Calibri" w:hAnsi="Calibri" w:cs="Calibri"/>
            <w:noProof/>
          </w:rPr>
          <w:t>2.1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:lang w:val="en-US"/>
            <w14:ligatures w14:val="standardContextual"/>
          </w:rPr>
          <w:tab/>
        </w:r>
        <w:r w:rsidRPr="00BF610A">
          <w:rPr>
            <w:rStyle w:val="Hyperlink"/>
            <w:rFonts w:ascii="Calibri" w:hAnsi="Calibri" w:cs="Calibri"/>
            <w:noProof/>
          </w:rPr>
          <w:t>Fabric configuration Overview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_Toc192667693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0B61C445" w14:textId="7150E50F" w:rsidR="004555AD" w:rsidRDefault="004555AD">
      <w:pPr>
        <w:pStyle w:val="TOC2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US"/>
          <w14:ligatures w14:val="standardContextual"/>
        </w:rPr>
      </w:pPr>
      <w:hyperlink w:anchor="_Toc192667694" w:history="1">
        <w:r w:rsidRPr="00BF610A">
          <w:rPr>
            <w:rStyle w:val="Hyperlink"/>
            <w:rFonts w:ascii="Calibri" w:hAnsi="Calibri" w:cs="Calibri"/>
            <w:noProof/>
          </w:rPr>
          <w:t>2.2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:lang w:val="en-US"/>
            <w14:ligatures w14:val="standardContextual"/>
          </w:rPr>
          <w:tab/>
        </w:r>
        <w:r w:rsidRPr="00BF610A">
          <w:rPr>
            <w:rStyle w:val="Hyperlink"/>
            <w:rFonts w:ascii="Calibri" w:hAnsi="Calibri" w:cs="Calibri"/>
            <w:noProof/>
          </w:rPr>
          <w:t>Dev ops and Deployment Setup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_Toc192667694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40B33C25" w14:textId="73C59AA9" w:rsidR="004555AD" w:rsidRDefault="004555AD">
      <w:pPr>
        <w:pStyle w:val="TOC1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US"/>
          <w14:ligatures w14:val="standardContextual"/>
        </w:rPr>
      </w:pPr>
      <w:hyperlink w:anchor="_Toc192667695" w:history="1">
        <w:r w:rsidRPr="00BF610A">
          <w:rPr>
            <w:rStyle w:val="Hyperlink"/>
            <w:rFonts w:ascii="Calibri" w:hAnsi="Calibri" w:cs="Calibri"/>
            <w:noProof/>
          </w:rPr>
          <w:t>3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:lang w:val="en-US"/>
            <w14:ligatures w14:val="standardContextual"/>
          </w:rPr>
          <w:tab/>
        </w:r>
        <w:r w:rsidRPr="00BF610A">
          <w:rPr>
            <w:rStyle w:val="Hyperlink"/>
            <w:rFonts w:ascii="Calibri" w:hAnsi="Calibri" w:cs="Calibri"/>
            <w:noProof/>
          </w:rPr>
          <w:t>Approvals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_Toc192667695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3717304F" w14:textId="20ED78FC" w:rsidR="004555AD" w:rsidRDefault="004555AD">
      <w:pPr>
        <w:pStyle w:val="TOC1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US"/>
          <w14:ligatures w14:val="standardContextual"/>
        </w:rPr>
      </w:pPr>
      <w:hyperlink w:anchor="_Toc192667696" w:history="1">
        <w:r w:rsidRPr="00BF610A">
          <w:rPr>
            <w:rStyle w:val="Hyperlink"/>
            <w:rFonts w:ascii="Calibri" w:hAnsi="Calibri" w:cs="Calibri"/>
            <w:noProof/>
          </w:rPr>
          <w:t>4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:lang w:val="en-US"/>
            <w14:ligatures w14:val="standardContextual"/>
          </w:rPr>
          <w:tab/>
        </w:r>
        <w:r w:rsidRPr="00BF610A">
          <w:rPr>
            <w:rStyle w:val="Hyperlink"/>
            <w:rFonts w:ascii="Calibri" w:hAnsi="Calibri" w:cs="Calibri"/>
            <w:noProof/>
          </w:rPr>
          <w:t>Appendices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_Toc192667696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0FA50A83" w14:textId="4EC39B89" w:rsidR="004555AD" w:rsidRDefault="004555AD">
      <w:pPr>
        <w:pStyle w:val="TOC2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US"/>
          <w14:ligatures w14:val="standardContextual"/>
        </w:rPr>
      </w:pPr>
      <w:hyperlink w:anchor="_Toc192667697" w:history="1">
        <w:r w:rsidRPr="00BF610A">
          <w:rPr>
            <w:rStyle w:val="Hyperlink"/>
            <w:rFonts w:ascii="Calibri" w:hAnsi="Calibri" w:cs="Calibri"/>
            <w:noProof/>
          </w:rPr>
          <w:t>4.1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:lang w:val="en-US"/>
            <w14:ligatures w14:val="standardContextual"/>
          </w:rPr>
          <w:tab/>
        </w:r>
        <w:r w:rsidRPr="00BF610A">
          <w:rPr>
            <w:rStyle w:val="Hyperlink"/>
            <w:rFonts w:ascii="Calibri" w:hAnsi="Calibri" w:cs="Calibri"/>
            <w:noProof/>
          </w:rPr>
          <w:t>Annex 1: Data Architecture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_Toc192667697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499105D4" w14:textId="64783715" w:rsidR="004555AD" w:rsidRDefault="004555AD">
      <w:pPr>
        <w:pStyle w:val="TOC2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US"/>
          <w14:ligatures w14:val="standardContextual"/>
        </w:rPr>
      </w:pPr>
      <w:hyperlink w:anchor="_Toc192667698" w:history="1">
        <w:r w:rsidRPr="00BF610A">
          <w:rPr>
            <w:rStyle w:val="Hyperlink"/>
            <w:rFonts w:ascii="Calibri" w:hAnsi="Calibri" w:cs="Calibri"/>
            <w:noProof/>
          </w:rPr>
          <w:t>4.2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:lang w:val="en-US"/>
            <w14:ligatures w14:val="standardContextual"/>
          </w:rPr>
          <w:tab/>
        </w:r>
        <w:r w:rsidRPr="00BF610A">
          <w:rPr>
            <w:rStyle w:val="Hyperlink"/>
            <w:rFonts w:ascii="Calibri" w:hAnsi="Calibri" w:cs="Calibri"/>
            <w:noProof/>
          </w:rPr>
          <w:t>Annex 2: DWH-End to End Implementation: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_Toc192667698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1C88DDE6" w14:textId="5B995F5E" w:rsidR="00EB7645" w:rsidRPr="00D07E84" w:rsidRDefault="00EB7645" w:rsidP="001D5D92">
      <w:pPr>
        <w:spacing w:before="120" w:after="120"/>
        <w:rPr>
          <w:rFonts w:ascii="Calibri" w:hAnsi="Calibri" w:cs="Calibri"/>
        </w:rPr>
      </w:pPr>
      <w:r w:rsidRPr="00D07E84">
        <w:rPr>
          <w:rFonts w:ascii="Calibri" w:hAnsi="Calibri" w:cs="Calibri"/>
          <w:b/>
          <w:bCs/>
          <w:noProof/>
        </w:rPr>
        <w:fldChar w:fldCharType="end"/>
      </w:r>
    </w:p>
    <w:p w14:paraId="49B59346" w14:textId="77777777" w:rsidR="00E85A1C" w:rsidRPr="00D07E84" w:rsidRDefault="00EB7645" w:rsidP="00B34BD4">
      <w:pPr>
        <w:rPr>
          <w:rFonts w:ascii="Calibri" w:hAnsi="Calibri" w:cs="Calibri"/>
        </w:rPr>
      </w:pPr>
      <w:bookmarkStart w:id="18" w:name="_Toc495116611"/>
      <w:bookmarkStart w:id="19" w:name="_Toc495118325"/>
      <w:r w:rsidRPr="00D07E84">
        <w:rPr>
          <w:rFonts w:ascii="Calibri" w:hAnsi="Calibri" w:cs="Calibri"/>
        </w:rPr>
        <w:br w:type="page"/>
      </w:r>
      <w:bookmarkEnd w:id="18"/>
      <w:bookmarkEnd w:id="19"/>
    </w:p>
    <w:p w14:paraId="55DFD2A6" w14:textId="77777777" w:rsidR="00047278" w:rsidRDefault="00047278" w:rsidP="001D5D92">
      <w:pPr>
        <w:pStyle w:val="Heading1"/>
        <w:spacing w:before="120" w:after="120"/>
        <w:rPr>
          <w:rFonts w:ascii="Calibri" w:hAnsi="Calibri" w:cs="Calibri"/>
        </w:rPr>
      </w:pPr>
      <w:bookmarkStart w:id="20" w:name="INSERT_HERE"/>
      <w:bookmarkStart w:id="21" w:name="_Toc133730317"/>
      <w:bookmarkStart w:id="22" w:name="_Ref264637637"/>
      <w:bookmarkStart w:id="23" w:name="_Toc358885333"/>
      <w:bookmarkStart w:id="24" w:name="_Toc192667690"/>
      <w:bookmarkEnd w:id="20"/>
      <w:r w:rsidRPr="00D07E84">
        <w:rPr>
          <w:rFonts w:ascii="Calibri" w:hAnsi="Calibri" w:cs="Calibri"/>
        </w:rPr>
        <w:lastRenderedPageBreak/>
        <w:t>Introduction</w:t>
      </w:r>
      <w:bookmarkEnd w:id="21"/>
      <w:bookmarkEnd w:id="22"/>
      <w:bookmarkEnd w:id="23"/>
      <w:bookmarkEnd w:id="24"/>
    </w:p>
    <w:p w14:paraId="35DF0063" w14:textId="71B1AA04" w:rsidR="00257673" w:rsidRDefault="00D95239" w:rsidP="00A061CC">
      <w:pPr>
        <w:spacing w:before="120" w:after="120"/>
        <w:rPr>
          <w:rFonts w:ascii="Calibri" w:hAnsi="Calibri" w:cs="Calibri"/>
        </w:rPr>
      </w:pPr>
      <w:r w:rsidRPr="00D95239">
        <w:rPr>
          <w:rFonts w:ascii="Calibri" w:hAnsi="Calibri" w:cs="Calibri"/>
        </w:rPr>
        <w:t xml:space="preserve">This document outlines the requirements for the </w:t>
      </w:r>
      <w:r w:rsidR="00B523F3" w:rsidRPr="00B523F3">
        <w:rPr>
          <w:rFonts w:ascii="Calibri" w:hAnsi="Calibri" w:cs="Calibri"/>
        </w:rPr>
        <w:t>creating a Microsoft Fabric environment and setting up a structured deployment pipeline</w:t>
      </w:r>
      <w:r w:rsidR="004555AD">
        <w:rPr>
          <w:rFonts w:ascii="Calibri" w:hAnsi="Calibri" w:cs="Calibri"/>
        </w:rPr>
        <w:t xml:space="preserve"> in </w:t>
      </w:r>
      <w:proofErr w:type="spellStart"/>
      <w:r w:rsidR="004555AD">
        <w:rPr>
          <w:rFonts w:ascii="Calibri" w:hAnsi="Calibri" w:cs="Calibri"/>
        </w:rPr>
        <w:t>Torex</w:t>
      </w:r>
      <w:proofErr w:type="spellEnd"/>
      <w:r w:rsidR="00B523F3" w:rsidRPr="00B523F3">
        <w:rPr>
          <w:rFonts w:ascii="Calibri" w:hAnsi="Calibri" w:cs="Calibri"/>
        </w:rPr>
        <w:t>. Microsoft Fabric is an all-in-one data platform that integrates data engineering, data science, real-time analytics, and business intelligence in a single unified platform.</w:t>
      </w:r>
    </w:p>
    <w:p w14:paraId="06A10B91" w14:textId="33D0DD15" w:rsidR="00047278" w:rsidRPr="00D07E84" w:rsidRDefault="00047278" w:rsidP="001D5D92">
      <w:pPr>
        <w:pStyle w:val="Heading2"/>
        <w:spacing w:before="120" w:after="120"/>
        <w:rPr>
          <w:rFonts w:ascii="Calibri" w:hAnsi="Calibri" w:cs="Calibri"/>
        </w:rPr>
      </w:pPr>
      <w:bookmarkStart w:id="25" w:name="_Toc133730318"/>
      <w:bookmarkStart w:id="26" w:name="_Toc358885334"/>
      <w:bookmarkStart w:id="27" w:name="_Toc192667691"/>
      <w:r w:rsidRPr="00D07E84">
        <w:rPr>
          <w:rFonts w:ascii="Calibri" w:hAnsi="Calibri" w:cs="Calibri"/>
        </w:rPr>
        <w:t>Purpose</w:t>
      </w:r>
      <w:bookmarkEnd w:id="25"/>
      <w:r w:rsidRPr="00D07E84">
        <w:rPr>
          <w:rFonts w:ascii="Calibri" w:hAnsi="Calibri" w:cs="Calibri"/>
        </w:rPr>
        <w:t xml:space="preserve"> of this document</w:t>
      </w:r>
      <w:bookmarkEnd w:id="26"/>
      <w:bookmarkEnd w:id="27"/>
    </w:p>
    <w:p w14:paraId="2AF5C0E0" w14:textId="708A98AD" w:rsidR="00B53734" w:rsidRPr="00B53734" w:rsidRDefault="00B53734" w:rsidP="00B53734">
      <w:pPr>
        <w:spacing w:before="120" w:after="120"/>
        <w:rPr>
          <w:rFonts w:ascii="Calibri" w:hAnsi="Calibri" w:cs="Calibri"/>
          <w:lang w:val="en-US"/>
        </w:rPr>
      </w:pPr>
      <w:bookmarkStart w:id="28" w:name="_Toc133730321"/>
      <w:r w:rsidRPr="00B53734">
        <w:rPr>
          <w:rFonts w:ascii="Calibri" w:hAnsi="Calibri" w:cs="Calibri"/>
          <w:lang w:val="en-US"/>
        </w:rPr>
        <w:t>Microsoft Fabric is a unified platform that brings together various components under a single ecosystem, including:</w:t>
      </w:r>
    </w:p>
    <w:p w14:paraId="30F51962" w14:textId="77777777" w:rsidR="00B53734" w:rsidRPr="00B53734" w:rsidRDefault="00B53734" w:rsidP="00B53734">
      <w:pPr>
        <w:numPr>
          <w:ilvl w:val="0"/>
          <w:numId w:val="123"/>
        </w:numPr>
        <w:spacing w:before="120" w:after="120"/>
        <w:rPr>
          <w:rFonts w:ascii="Calibri" w:hAnsi="Calibri" w:cs="Calibri"/>
          <w:lang w:val="en-US"/>
        </w:rPr>
      </w:pPr>
      <w:r w:rsidRPr="00B53734">
        <w:rPr>
          <w:rFonts w:ascii="Calibri" w:hAnsi="Calibri" w:cs="Calibri"/>
          <w:b/>
          <w:bCs/>
          <w:lang w:val="en-US"/>
        </w:rPr>
        <w:t>Data Engineering</w:t>
      </w:r>
      <w:r w:rsidRPr="00B53734">
        <w:rPr>
          <w:rFonts w:ascii="Calibri" w:hAnsi="Calibri" w:cs="Calibri"/>
          <w:lang w:val="en-US"/>
        </w:rPr>
        <w:t xml:space="preserve"> – Manage large-scale data processing.</w:t>
      </w:r>
    </w:p>
    <w:p w14:paraId="45DB8D6F" w14:textId="77777777" w:rsidR="00B53734" w:rsidRPr="00B53734" w:rsidRDefault="00B53734" w:rsidP="00B53734">
      <w:pPr>
        <w:numPr>
          <w:ilvl w:val="0"/>
          <w:numId w:val="123"/>
        </w:numPr>
        <w:spacing w:before="120" w:after="120"/>
        <w:rPr>
          <w:rFonts w:ascii="Calibri" w:hAnsi="Calibri" w:cs="Calibri"/>
          <w:lang w:val="en-US"/>
        </w:rPr>
      </w:pPr>
      <w:r w:rsidRPr="00B53734">
        <w:rPr>
          <w:rFonts w:ascii="Calibri" w:hAnsi="Calibri" w:cs="Calibri"/>
          <w:b/>
          <w:bCs/>
          <w:lang w:val="en-US"/>
        </w:rPr>
        <w:t>Data Factory</w:t>
      </w:r>
      <w:r w:rsidRPr="00B53734">
        <w:rPr>
          <w:rFonts w:ascii="Calibri" w:hAnsi="Calibri" w:cs="Calibri"/>
          <w:lang w:val="en-US"/>
        </w:rPr>
        <w:t xml:space="preserve"> – Build data pipelines for ETL processes.</w:t>
      </w:r>
    </w:p>
    <w:p w14:paraId="12CDA415" w14:textId="77777777" w:rsidR="00B53734" w:rsidRPr="00B53734" w:rsidRDefault="00B53734" w:rsidP="00B53734">
      <w:pPr>
        <w:numPr>
          <w:ilvl w:val="0"/>
          <w:numId w:val="123"/>
        </w:numPr>
        <w:spacing w:before="120" w:after="120"/>
        <w:rPr>
          <w:rFonts w:ascii="Calibri" w:hAnsi="Calibri" w:cs="Calibri"/>
          <w:lang w:val="en-US"/>
        </w:rPr>
      </w:pPr>
      <w:r w:rsidRPr="00B53734">
        <w:rPr>
          <w:rFonts w:ascii="Calibri" w:hAnsi="Calibri" w:cs="Calibri"/>
          <w:b/>
          <w:bCs/>
          <w:lang w:val="en-US"/>
        </w:rPr>
        <w:t>Data Warehouse</w:t>
      </w:r>
      <w:r w:rsidRPr="00B53734">
        <w:rPr>
          <w:rFonts w:ascii="Calibri" w:hAnsi="Calibri" w:cs="Calibri"/>
          <w:lang w:val="en-US"/>
        </w:rPr>
        <w:t xml:space="preserve"> – Store structured data for analysis.</w:t>
      </w:r>
    </w:p>
    <w:p w14:paraId="761C7B6A" w14:textId="77777777" w:rsidR="00B53734" w:rsidRPr="00B53734" w:rsidRDefault="00B53734" w:rsidP="00B53734">
      <w:pPr>
        <w:numPr>
          <w:ilvl w:val="0"/>
          <w:numId w:val="123"/>
        </w:numPr>
        <w:spacing w:before="120" w:after="120"/>
        <w:rPr>
          <w:rFonts w:ascii="Calibri" w:hAnsi="Calibri" w:cs="Calibri"/>
          <w:lang w:val="en-US"/>
        </w:rPr>
      </w:pPr>
      <w:r w:rsidRPr="00B53734">
        <w:rPr>
          <w:rFonts w:ascii="Calibri" w:hAnsi="Calibri" w:cs="Calibri"/>
          <w:b/>
          <w:bCs/>
          <w:lang w:val="en-US"/>
        </w:rPr>
        <w:t>Lakehouse</w:t>
      </w:r>
      <w:r w:rsidRPr="00B53734">
        <w:rPr>
          <w:rFonts w:ascii="Calibri" w:hAnsi="Calibri" w:cs="Calibri"/>
          <w:lang w:val="en-US"/>
        </w:rPr>
        <w:t xml:space="preserve"> – Handle both structured and unstructured data.</w:t>
      </w:r>
    </w:p>
    <w:p w14:paraId="3DB77DC8" w14:textId="77777777" w:rsidR="00B53734" w:rsidRPr="00B53734" w:rsidRDefault="00B53734" w:rsidP="00B53734">
      <w:pPr>
        <w:numPr>
          <w:ilvl w:val="0"/>
          <w:numId w:val="123"/>
        </w:numPr>
        <w:spacing w:before="120" w:after="120"/>
        <w:rPr>
          <w:rFonts w:ascii="Calibri" w:hAnsi="Calibri" w:cs="Calibri"/>
          <w:lang w:val="en-US"/>
        </w:rPr>
      </w:pPr>
      <w:r w:rsidRPr="00B53734">
        <w:rPr>
          <w:rFonts w:ascii="Calibri" w:hAnsi="Calibri" w:cs="Calibri"/>
          <w:b/>
          <w:bCs/>
          <w:lang w:val="en-US"/>
        </w:rPr>
        <w:t>Power BI</w:t>
      </w:r>
      <w:r w:rsidRPr="00B53734">
        <w:rPr>
          <w:rFonts w:ascii="Calibri" w:hAnsi="Calibri" w:cs="Calibri"/>
          <w:lang w:val="en-US"/>
        </w:rPr>
        <w:t xml:space="preserve"> – Create interactive reports and dashboards.</w:t>
      </w:r>
    </w:p>
    <w:p w14:paraId="43612744" w14:textId="77777777" w:rsidR="00B53734" w:rsidRPr="00B53734" w:rsidRDefault="00B53734" w:rsidP="00B53734">
      <w:pPr>
        <w:numPr>
          <w:ilvl w:val="0"/>
          <w:numId w:val="123"/>
        </w:numPr>
        <w:spacing w:before="120" w:after="120"/>
        <w:rPr>
          <w:rFonts w:ascii="Calibri" w:hAnsi="Calibri" w:cs="Calibri"/>
          <w:lang w:val="en-US"/>
        </w:rPr>
      </w:pPr>
      <w:r w:rsidRPr="00B53734">
        <w:rPr>
          <w:rFonts w:ascii="Calibri" w:hAnsi="Calibri" w:cs="Calibri"/>
          <w:b/>
          <w:bCs/>
          <w:lang w:val="en-US"/>
        </w:rPr>
        <w:t>Real-Time Analytics</w:t>
      </w:r>
      <w:r w:rsidRPr="00B53734">
        <w:rPr>
          <w:rFonts w:ascii="Calibri" w:hAnsi="Calibri" w:cs="Calibri"/>
          <w:lang w:val="en-US"/>
        </w:rPr>
        <w:t xml:space="preserve"> – Process streaming data in real time.</w:t>
      </w:r>
    </w:p>
    <w:p w14:paraId="012C2BBB" w14:textId="77777777" w:rsidR="00B53734" w:rsidRPr="00B53734" w:rsidRDefault="00B53734" w:rsidP="00B53734">
      <w:pPr>
        <w:numPr>
          <w:ilvl w:val="0"/>
          <w:numId w:val="123"/>
        </w:numPr>
        <w:spacing w:before="120" w:after="120"/>
        <w:rPr>
          <w:rFonts w:ascii="Calibri" w:hAnsi="Calibri" w:cs="Calibri"/>
          <w:lang w:val="en-US"/>
        </w:rPr>
      </w:pPr>
      <w:r w:rsidRPr="00B53734">
        <w:rPr>
          <w:rFonts w:ascii="Calibri" w:hAnsi="Calibri" w:cs="Calibri"/>
          <w:b/>
          <w:bCs/>
          <w:lang w:val="en-US"/>
        </w:rPr>
        <w:t>Data Science</w:t>
      </w:r>
      <w:r w:rsidRPr="00B53734">
        <w:rPr>
          <w:rFonts w:ascii="Calibri" w:hAnsi="Calibri" w:cs="Calibri"/>
          <w:lang w:val="en-US"/>
        </w:rPr>
        <w:t xml:space="preserve"> – Train and deploy machine learning models.</w:t>
      </w:r>
    </w:p>
    <w:p w14:paraId="3C450D2F" w14:textId="1696581D" w:rsidR="00CE573F" w:rsidRDefault="009136EB" w:rsidP="00CE573F">
      <w:pPr>
        <w:spacing w:before="120" w:after="120"/>
        <w:rPr>
          <w:rFonts w:ascii="Calibri" w:hAnsi="Calibri" w:cs="Calibri"/>
        </w:rPr>
      </w:pPr>
      <w:r w:rsidRPr="003427E2">
        <w:rPr>
          <w:rFonts w:ascii="Calibri" w:hAnsi="Calibri" w:cs="Calibri"/>
        </w:rPr>
        <w:t>.</w:t>
      </w:r>
    </w:p>
    <w:p w14:paraId="03F0E2CD" w14:textId="77777777" w:rsidR="00675AB1" w:rsidRDefault="00675AB1" w:rsidP="00D04B5D">
      <w:pPr>
        <w:spacing w:before="120" w:after="120"/>
        <w:rPr>
          <w:rFonts w:ascii="Calibri" w:hAnsi="Calibri" w:cs="Calibri"/>
        </w:rPr>
      </w:pPr>
    </w:p>
    <w:p w14:paraId="56CED104" w14:textId="77777777" w:rsidR="00BB16A5" w:rsidRDefault="00BB16A5" w:rsidP="00D04B5D">
      <w:pPr>
        <w:spacing w:before="120" w:after="120"/>
        <w:rPr>
          <w:rFonts w:ascii="Calibri" w:hAnsi="Calibri" w:cs="Calibri"/>
        </w:rPr>
      </w:pPr>
    </w:p>
    <w:p w14:paraId="3922E7BC" w14:textId="77777777" w:rsidR="00BB16A5" w:rsidRDefault="00BB16A5" w:rsidP="00D04B5D">
      <w:pPr>
        <w:spacing w:before="120" w:after="120"/>
        <w:rPr>
          <w:rFonts w:ascii="Calibri" w:hAnsi="Calibri" w:cs="Calibri"/>
        </w:rPr>
      </w:pPr>
    </w:p>
    <w:p w14:paraId="0696A282" w14:textId="77777777" w:rsidR="00BB16A5" w:rsidRDefault="00BB16A5" w:rsidP="00D04B5D">
      <w:pPr>
        <w:spacing w:before="120" w:after="120"/>
        <w:rPr>
          <w:rFonts w:ascii="Calibri" w:hAnsi="Calibri" w:cs="Calibri"/>
        </w:rPr>
      </w:pPr>
    </w:p>
    <w:p w14:paraId="7B805F16" w14:textId="77777777" w:rsidR="00BB16A5" w:rsidRDefault="00BB16A5" w:rsidP="00D04B5D">
      <w:pPr>
        <w:spacing w:before="120" w:after="120"/>
        <w:rPr>
          <w:rFonts w:ascii="Calibri" w:hAnsi="Calibri" w:cs="Calibri"/>
        </w:rPr>
      </w:pPr>
    </w:p>
    <w:p w14:paraId="7A15E441" w14:textId="77777777" w:rsidR="00BB16A5" w:rsidRDefault="00BB16A5" w:rsidP="00D04B5D">
      <w:pPr>
        <w:spacing w:before="120" w:after="120"/>
        <w:rPr>
          <w:rFonts w:ascii="Calibri" w:hAnsi="Calibri" w:cs="Calibri"/>
        </w:rPr>
      </w:pPr>
    </w:p>
    <w:p w14:paraId="0616A5DB" w14:textId="77777777" w:rsidR="00BB16A5" w:rsidRDefault="00BB16A5" w:rsidP="00D04B5D">
      <w:pPr>
        <w:spacing w:before="120" w:after="120"/>
        <w:rPr>
          <w:rFonts w:ascii="Calibri" w:hAnsi="Calibri" w:cs="Calibri"/>
        </w:rPr>
      </w:pPr>
    </w:p>
    <w:p w14:paraId="56A34C4E" w14:textId="77777777" w:rsidR="00BB16A5" w:rsidRDefault="00BB16A5" w:rsidP="00D04B5D">
      <w:pPr>
        <w:spacing w:before="120" w:after="120"/>
        <w:rPr>
          <w:rFonts w:ascii="Calibri" w:hAnsi="Calibri" w:cs="Calibri"/>
        </w:rPr>
      </w:pPr>
    </w:p>
    <w:p w14:paraId="5F8A6C81" w14:textId="77777777" w:rsidR="00BB16A5" w:rsidRDefault="00BB16A5" w:rsidP="00D04B5D">
      <w:pPr>
        <w:spacing w:before="120" w:after="120"/>
        <w:rPr>
          <w:rFonts w:ascii="Calibri" w:hAnsi="Calibri" w:cs="Calibri"/>
        </w:rPr>
      </w:pPr>
    </w:p>
    <w:p w14:paraId="06340BC6" w14:textId="77777777" w:rsidR="00BB16A5" w:rsidRDefault="00BB16A5" w:rsidP="00D04B5D">
      <w:pPr>
        <w:spacing w:before="120" w:after="120"/>
        <w:rPr>
          <w:rFonts w:ascii="Calibri" w:hAnsi="Calibri" w:cs="Calibri"/>
        </w:rPr>
      </w:pPr>
    </w:p>
    <w:p w14:paraId="43181325" w14:textId="77777777" w:rsidR="00BB16A5" w:rsidRDefault="00BB16A5" w:rsidP="00D04B5D">
      <w:pPr>
        <w:spacing w:before="120" w:after="120"/>
        <w:rPr>
          <w:rFonts w:ascii="Calibri" w:hAnsi="Calibri" w:cs="Calibri"/>
        </w:rPr>
      </w:pPr>
    </w:p>
    <w:p w14:paraId="4B0E8AB6" w14:textId="77777777" w:rsidR="00BB16A5" w:rsidRDefault="00BB16A5" w:rsidP="00D04B5D">
      <w:pPr>
        <w:spacing w:before="120" w:after="120"/>
        <w:rPr>
          <w:rFonts w:ascii="Calibri" w:hAnsi="Calibri" w:cs="Calibri"/>
        </w:rPr>
      </w:pPr>
    </w:p>
    <w:p w14:paraId="0BC83B68" w14:textId="77777777" w:rsidR="00BB16A5" w:rsidRDefault="00BB16A5" w:rsidP="00D04B5D">
      <w:pPr>
        <w:spacing w:before="120" w:after="120"/>
        <w:rPr>
          <w:rFonts w:ascii="Calibri" w:hAnsi="Calibri" w:cs="Calibri"/>
        </w:rPr>
      </w:pPr>
    </w:p>
    <w:p w14:paraId="402C4B52" w14:textId="77777777" w:rsidR="00BB16A5" w:rsidRDefault="00BB16A5" w:rsidP="00D04B5D">
      <w:pPr>
        <w:spacing w:before="120" w:after="120"/>
        <w:rPr>
          <w:rFonts w:ascii="Calibri" w:hAnsi="Calibri" w:cs="Calibri"/>
        </w:rPr>
      </w:pPr>
    </w:p>
    <w:p w14:paraId="73FAE57E" w14:textId="77777777" w:rsidR="00BB16A5" w:rsidRDefault="00BB16A5" w:rsidP="00D04B5D">
      <w:pPr>
        <w:spacing w:before="120" w:after="120"/>
        <w:rPr>
          <w:rFonts w:ascii="Calibri" w:hAnsi="Calibri" w:cs="Calibri"/>
        </w:rPr>
      </w:pPr>
    </w:p>
    <w:p w14:paraId="57447241" w14:textId="77777777" w:rsidR="00BB16A5" w:rsidRDefault="00BB16A5" w:rsidP="00D04B5D">
      <w:pPr>
        <w:spacing w:before="120" w:after="120"/>
        <w:rPr>
          <w:rFonts w:ascii="Calibri" w:hAnsi="Calibri" w:cs="Calibri"/>
        </w:rPr>
      </w:pPr>
    </w:p>
    <w:p w14:paraId="67D28EBE" w14:textId="77777777" w:rsidR="00BB16A5" w:rsidRDefault="00BB16A5" w:rsidP="00D04B5D">
      <w:pPr>
        <w:spacing w:before="120" w:after="120"/>
        <w:rPr>
          <w:rFonts w:ascii="Calibri" w:hAnsi="Calibri" w:cs="Calibri"/>
        </w:rPr>
      </w:pPr>
    </w:p>
    <w:p w14:paraId="68B208FE" w14:textId="77777777" w:rsidR="00525008" w:rsidRPr="00D07E84" w:rsidRDefault="00525008" w:rsidP="001D5D92">
      <w:pPr>
        <w:spacing w:before="120" w:after="120"/>
        <w:rPr>
          <w:rFonts w:ascii="Calibri" w:hAnsi="Calibri" w:cs="Calibri"/>
        </w:rPr>
      </w:pPr>
    </w:p>
    <w:p w14:paraId="182CB287" w14:textId="76064552" w:rsidR="00414E88" w:rsidRDefault="003702D7" w:rsidP="001D5D92">
      <w:pPr>
        <w:pStyle w:val="Heading1"/>
        <w:spacing w:before="120" w:after="120"/>
        <w:rPr>
          <w:rFonts w:ascii="Calibri" w:hAnsi="Calibri" w:cs="Calibri"/>
        </w:rPr>
      </w:pPr>
      <w:bookmarkStart w:id="29" w:name="_Toc192667692"/>
      <w:bookmarkStart w:id="30" w:name="_Toc358885338"/>
      <w:bookmarkEnd w:id="28"/>
      <w:r>
        <w:rPr>
          <w:rFonts w:ascii="Calibri" w:hAnsi="Calibri" w:cs="Calibri"/>
        </w:rPr>
        <w:lastRenderedPageBreak/>
        <w:t>Azure</w:t>
      </w:r>
      <w:r w:rsidR="00C54FCF">
        <w:rPr>
          <w:rFonts w:ascii="Calibri" w:hAnsi="Calibri" w:cs="Calibri"/>
        </w:rPr>
        <w:t xml:space="preserve"> and Fabric</w:t>
      </w:r>
      <w:bookmarkEnd w:id="29"/>
      <w:r>
        <w:rPr>
          <w:rFonts w:ascii="Calibri" w:hAnsi="Calibri" w:cs="Calibri"/>
        </w:rPr>
        <w:t xml:space="preserve"> </w:t>
      </w:r>
      <w:bookmarkEnd w:id="30"/>
    </w:p>
    <w:p w14:paraId="59629284" w14:textId="77777777" w:rsidR="00F32D28" w:rsidRDefault="00F32D28" w:rsidP="001B4E38">
      <w:bookmarkStart w:id="31" w:name="_Toc358885339"/>
    </w:p>
    <w:p w14:paraId="290A96BC" w14:textId="75E562E4" w:rsidR="009D16B7" w:rsidRDefault="009D16B7" w:rsidP="009D16B7">
      <w:pPr>
        <w:pStyle w:val="Heading2"/>
        <w:spacing w:before="120" w:after="120"/>
        <w:rPr>
          <w:rFonts w:ascii="Calibri" w:hAnsi="Calibri" w:cs="Calibri"/>
        </w:rPr>
      </w:pPr>
      <w:bookmarkStart w:id="32" w:name="_Toc192667693"/>
      <w:r>
        <w:rPr>
          <w:rFonts w:ascii="Calibri" w:hAnsi="Calibri" w:cs="Calibri"/>
        </w:rPr>
        <w:t>Fabric configuration Overview</w:t>
      </w:r>
      <w:bookmarkEnd w:id="32"/>
    </w:p>
    <w:p w14:paraId="07667B94" w14:textId="09B4B773" w:rsidR="003D7F88" w:rsidRDefault="003D7F88" w:rsidP="009D16B7">
      <w:pPr>
        <w:spacing w:before="120" w:after="120"/>
        <w:rPr>
          <w:rFonts w:ascii="Calibri" w:hAnsi="Calibri" w:cs="Calibri"/>
        </w:rPr>
      </w:pPr>
      <w:r w:rsidRPr="003D7F88">
        <w:rPr>
          <w:rFonts w:ascii="Calibri" w:hAnsi="Calibri" w:cs="Calibri"/>
          <w:b/>
          <w:bCs/>
        </w:rPr>
        <w:t>Create a Workspace:</w:t>
      </w:r>
      <w:r w:rsidRPr="003D7F88">
        <w:rPr>
          <w:rFonts w:ascii="Calibri" w:hAnsi="Calibri" w:cs="Calibri"/>
        </w:rPr>
        <w:t xml:space="preserve"> Begin by creating a workspace in Microsoft Fabric. This workspace will serve as the foundation for your development and deployment activities.</w:t>
      </w:r>
    </w:p>
    <w:p w14:paraId="7FED1686" w14:textId="77777777" w:rsidR="00C32E8F" w:rsidRPr="00C32E8F" w:rsidRDefault="00C32E8F" w:rsidP="00C32E8F">
      <w:pPr>
        <w:numPr>
          <w:ilvl w:val="0"/>
          <w:numId w:val="99"/>
        </w:numPr>
        <w:tabs>
          <w:tab w:val="num" w:pos="360"/>
        </w:tabs>
        <w:spacing w:before="120" w:after="120"/>
        <w:rPr>
          <w:rFonts w:ascii="Calibri" w:hAnsi="Calibri" w:cs="Calibri"/>
          <w:b/>
          <w:bCs/>
          <w:lang w:val="en-US"/>
        </w:rPr>
      </w:pPr>
      <w:r w:rsidRPr="00C32E8F">
        <w:rPr>
          <w:rFonts w:ascii="Segoe UI Emoji" w:hAnsi="Segoe UI Emoji" w:cs="Segoe UI Emoji"/>
          <w:b/>
          <w:bCs/>
          <w:lang w:val="en-US"/>
        </w:rPr>
        <w:t>➡️</w:t>
      </w:r>
      <w:r w:rsidRPr="00C32E8F">
        <w:rPr>
          <w:rFonts w:ascii="Calibri" w:hAnsi="Calibri" w:cs="Calibri"/>
          <w:b/>
          <w:bCs/>
          <w:lang w:val="en-US"/>
        </w:rPr>
        <w:t xml:space="preserve"> Create a Workspace</w:t>
      </w:r>
    </w:p>
    <w:p w14:paraId="458607B8" w14:textId="77777777" w:rsidR="00C32E8F" w:rsidRPr="00C32E8F" w:rsidRDefault="00C32E8F" w:rsidP="00C32E8F">
      <w:pPr>
        <w:numPr>
          <w:ilvl w:val="0"/>
          <w:numId w:val="124"/>
        </w:numPr>
        <w:spacing w:before="120" w:after="120"/>
        <w:rPr>
          <w:rFonts w:ascii="Calibri" w:hAnsi="Calibri" w:cs="Calibri"/>
          <w:lang w:val="en-US"/>
        </w:rPr>
      </w:pPr>
      <w:r w:rsidRPr="00C32E8F">
        <w:rPr>
          <w:rFonts w:ascii="Calibri" w:hAnsi="Calibri" w:cs="Calibri"/>
          <w:lang w:val="en-US"/>
        </w:rPr>
        <w:t xml:space="preserve">Go to the </w:t>
      </w:r>
      <w:r w:rsidRPr="00C32E8F">
        <w:rPr>
          <w:rFonts w:ascii="Calibri" w:hAnsi="Calibri" w:cs="Calibri"/>
          <w:b/>
          <w:bCs/>
          <w:lang w:val="en-US"/>
        </w:rPr>
        <w:t>Microsoft Fabric Portal</w:t>
      </w:r>
      <w:r w:rsidRPr="00C32E8F">
        <w:rPr>
          <w:rFonts w:ascii="Calibri" w:hAnsi="Calibri" w:cs="Calibri"/>
          <w:lang w:val="en-US"/>
        </w:rPr>
        <w:t xml:space="preserve"> → </w:t>
      </w:r>
      <w:r w:rsidRPr="00C32E8F">
        <w:rPr>
          <w:rFonts w:ascii="Calibri" w:hAnsi="Calibri" w:cs="Calibri"/>
          <w:b/>
          <w:bCs/>
          <w:lang w:val="en-US"/>
        </w:rPr>
        <w:t>Workspaces</w:t>
      </w:r>
      <w:r w:rsidRPr="00C32E8F">
        <w:rPr>
          <w:rFonts w:ascii="Calibri" w:hAnsi="Calibri" w:cs="Calibri"/>
          <w:lang w:val="en-US"/>
        </w:rPr>
        <w:t xml:space="preserve"> → </w:t>
      </w:r>
      <w:r w:rsidRPr="00C32E8F">
        <w:rPr>
          <w:rFonts w:ascii="Calibri" w:hAnsi="Calibri" w:cs="Calibri"/>
          <w:b/>
          <w:bCs/>
          <w:lang w:val="en-US"/>
        </w:rPr>
        <w:t>Create New Workspace</w:t>
      </w:r>
    </w:p>
    <w:p w14:paraId="41E2ED31" w14:textId="77777777" w:rsidR="00C32E8F" w:rsidRPr="00C32E8F" w:rsidRDefault="00C32E8F" w:rsidP="00C32E8F">
      <w:pPr>
        <w:numPr>
          <w:ilvl w:val="0"/>
          <w:numId w:val="124"/>
        </w:numPr>
        <w:spacing w:before="120" w:after="120"/>
        <w:rPr>
          <w:rFonts w:ascii="Calibri" w:hAnsi="Calibri" w:cs="Calibri"/>
          <w:lang w:val="en-US"/>
        </w:rPr>
      </w:pPr>
      <w:r w:rsidRPr="00C32E8F">
        <w:rPr>
          <w:rFonts w:ascii="Calibri" w:hAnsi="Calibri" w:cs="Calibri"/>
          <w:lang w:val="en-US"/>
        </w:rPr>
        <w:t xml:space="preserve">Provide details like: </w:t>
      </w:r>
    </w:p>
    <w:p w14:paraId="39B2585A" w14:textId="77777777" w:rsidR="00C32E8F" w:rsidRPr="00C32E8F" w:rsidRDefault="00C32E8F" w:rsidP="00C32E8F">
      <w:pPr>
        <w:numPr>
          <w:ilvl w:val="1"/>
          <w:numId w:val="124"/>
        </w:numPr>
        <w:spacing w:before="120" w:after="120"/>
        <w:rPr>
          <w:rFonts w:ascii="Calibri" w:hAnsi="Calibri" w:cs="Calibri"/>
          <w:lang w:val="en-US"/>
        </w:rPr>
      </w:pPr>
      <w:r w:rsidRPr="00C32E8F">
        <w:rPr>
          <w:rFonts w:ascii="Calibri" w:hAnsi="Calibri" w:cs="Calibri"/>
          <w:b/>
          <w:bCs/>
          <w:lang w:val="en-US"/>
        </w:rPr>
        <w:t>Workspace Name</w:t>
      </w:r>
    </w:p>
    <w:p w14:paraId="09F44F96" w14:textId="77777777" w:rsidR="00C32E8F" w:rsidRPr="00C32E8F" w:rsidRDefault="00C32E8F" w:rsidP="00C32E8F">
      <w:pPr>
        <w:numPr>
          <w:ilvl w:val="1"/>
          <w:numId w:val="124"/>
        </w:numPr>
        <w:spacing w:before="120" w:after="120"/>
        <w:rPr>
          <w:rFonts w:ascii="Calibri" w:hAnsi="Calibri" w:cs="Calibri"/>
          <w:lang w:val="en-US"/>
        </w:rPr>
      </w:pPr>
      <w:r w:rsidRPr="00C32E8F">
        <w:rPr>
          <w:rFonts w:ascii="Calibri" w:hAnsi="Calibri" w:cs="Calibri"/>
          <w:b/>
          <w:bCs/>
          <w:lang w:val="en-US"/>
        </w:rPr>
        <w:t>Capacity Assignment</w:t>
      </w:r>
      <w:r w:rsidRPr="00C32E8F">
        <w:rPr>
          <w:rFonts w:ascii="Calibri" w:hAnsi="Calibri" w:cs="Calibri"/>
          <w:lang w:val="en-US"/>
        </w:rPr>
        <w:t xml:space="preserve"> (if using Premium)</w:t>
      </w:r>
    </w:p>
    <w:p w14:paraId="7C9DEDA1" w14:textId="77777777" w:rsidR="00C32E8F" w:rsidRPr="00C32E8F" w:rsidRDefault="00C32E8F" w:rsidP="00C32E8F">
      <w:pPr>
        <w:numPr>
          <w:ilvl w:val="1"/>
          <w:numId w:val="124"/>
        </w:numPr>
        <w:spacing w:before="120" w:after="120"/>
        <w:rPr>
          <w:rFonts w:ascii="Calibri" w:hAnsi="Calibri" w:cs="Calibri"/>
          <w:lang w:val="en-US"/>
        </w:rPr>
      </w:pPr>
      <w:r w:rsidRPr="00C32E8F">
        <w:rPr>
          <w:rFonts w:ascii="Calibri" w:hAnsi="Calibri" w:cs="Calibri"/>
          <w:b/>
          <w:bCs/>
          <w:lang w:val="en-US"/>
        </w:rPr>
        <w:t>User Access Control</w:t>
      </w:r>
    </w:p>
    <w:p w14:paraId="51B225E9" w14:textId="77777777" w:rsidR="00C32E8F" w:rsidRPr="00C32E8F" w:rsidRDefault="00C32E8F" w:rsidP="00C32E8F">
      <w:pPr>
        <w:numPr>
          <w:ilvl w:val="0"/>
          <w:numId w:val="99"/>
        </w:numPr>
        <w:tabs>
          <w:tab w:val="num" w:pos="360"/>
        </w:tabs>
        <w:spacing w:before="120" w:after="120"/>
        <w:rPr>
          <w:rFonts w:ascii="Calibri" w:hAnsi="Calibri" w:cs="Calibri"/>
          <w:b/>
          <w:bCs/>
          <w:lang w:val="en-US"/>
        </w:rPr>
      </w:pPr>
      <w:r w:rsidRPr="00C32E8F">
        <w:rPr>
          <w:rFonts w:ascii="Segoe UI Emoji" w:hAnsi="Segoe UI Emoji" w:cs="Segoe UI Emoji"/>
          <w:b/>
          <w:bCs/>
          <w:lang w:val="en-US"/>
        </w:rPr>
        <w:t>➡️</w:t>
      </w:r>
      <w:r w:rsidRPr="00C32E8F">
        <w:rPr>
          <w:rFonts w:ascii="Calibri" w:hAnsi="Calibri" w:cs="Calibri"/>
          <w:b/>
          <w:bCs/>
          <w:lang w:val="en-US"/>
        </w:rPr>
        <w:t xml:space="preserve"> Enable Fabric Components</w:t>
      </w:r>
    </w:p>
    <w:p w14:paraId="3A652F31" w14:textId="77777777" w:rsidR="00C32E8F" w:rsidRPr="00C32E8F" w:rsidRDefault="00C32E8F" w:rsidP="00C32E8F">
      <w:pPr>
        <w:numPr>
          <w:ilvl w:val="0"/>
          <w:numId w:val="125"/>
        </w:numPr>
        <w:spacing w:before="120" w:after="120"/>
        <w:rPr>
          <w:rFonts w:ascii="Calibri" w:hAnsi="Calibri" w:cs="Calibri"/>
          <w:lang w:val="en-US"/>
        </w:rPr>
      </w:pPr>
      <w:r w:rsidRPr="00C32E8F">
        <w:rPr>
          <w:rFonts w:ascii="Calibri" w:hAnsi="Calibri" w:cs="Calibri"/>
          <w:lang w:val="en-US"/>
        </w:rPr>
        <w:t xml:space="preserve">Enable specific workloads such as: </w:t>
      </w:r>
    </w:p>
    <w:p w14:paraId="56D03295" w14:textId="77777777" w:rsidR="00C32E8F" w:rsidRPr="00C32E8F" w:rsidRDefault="00C32E8F" w:rsidP="00C32E8F">
      <w:pPr>
        <w:numPr>
          <w:ilvl w:val="1"/>
          <w:numId w:val="125"/>
        </w:numPr>
        <w:spacing w:before="120" w:after="120"/>
        <w:rPr>
          <w:rFonts w:ascii="Calibri" w:hAnsi="Calibri" w:cs="Calibri"/>
          <w:lang w:val="en-US"/>
        </w:rPr>
      </w:pPr>
      <w:r w:rsidRPr="00C32E8F">
        <w:rPr>
          <w:rFonts w:ascii="Calibri" w:hAnsi="Calibri" w:cs="Calibri"/>
          <w:lang w:val="en-US"/>
        </w:rPr>
        <w:t>Data Engineering</w:t>
      </w:r>
    </w:p>
    <w:p w14:paraId="0C31586C" w14:textId="77777777" w:rsidR="00C32E8F" w:rsidRPr="00C32E8F" w:rsidRDefault="00C32E8F" w:rsidP="00C32E8F">
      <w:pPr>
        <w:numPr>
          <w:ilvl w:val="1"/>
          <w:numId w:val="125"/>
        </w:numPr>
        <w:spacing w:before="120" w:after="120"/>
        <w:rPr>
          <w:rFonts w:ascii="Calibri" w:hAnsi="Calibri" w:cs="Calibri"/>
          <w:lang w:val="en-US"/>
        </w:rPr>
      </w:pPr>
      <w:r w:rsidRPr="00C32E8F">
        <w:rPr>
          <w:rFonts w:ascii="Calibri" w:hAnsi="Calibri" w:cs="Calibri"/>
          <w:lang w:val="en-US"/>
        </w:rPr>
        <w:t>Data Factory</w:t>
      </w:r>
    </w:p>
    <w:p w14:paraId="5C19D5FD" w14:textId="77777777" w:rsidR="00C32E8F" w:rsidRPr="00C32E8F" w:rsidRDefault="00C32E8F" w:rsidP="00C32E8F">
      <w:pPr>
        <w:numPr>
          <w:ilvl w:val="1"/>
          <w:numId w:val="125"/>
        </w:numPr>
        <w:spacing w:before="120" w:after="120"/>
        <w:rPr>
          <w:rFonts w:ascii="Calibri" w:hAnsi="Calibri" w:cs="Calibri"/>
          <w:lang w:val="en-US"/>
        </w:rPr>
      </w:pPr>
      <w:r w:rsidRPr="00C32E8F">
        <w:rPr>
          <w:rFonts w:ascii="Calibri" w:hAnsi="Calibri" w:cs="Calibri"/>
          <w:lang w:val="en-US"/>
        </w:rPr>
        <w:t>Real-Time Analytics</w:t>
      </w:r>
    </w:p>
    <w:p w14:paraId="663331EF" w14:textId="77777777" w:rsidR="00C32E8F" w:rsidRPr="00C32E8F" w:rsidRDefault="00C32E8F" w:rsidP="00C32E8F">
      <w:pPr>
        <w:numPr>
          <w:ilvl w:val="1"/>
          <w:numId w:val="125"/>
        </w:numPr>
        <w:spacing w:before="120" w:after="120"/>
        <w:rPr>
          <w:rFonts w:ascii="Calibri" w:hAnsi="Calibri" w:cs="Calibri"/>
          <w:lang w:val="en-US"/>
        </w:rPr>
      </w:pPr>
      <w:r w:rsidRPr="00C32E8F">
        <w:rPr>
          <w:rFonts w:ascii="Calibri" w:hAnsi="Calibri" w:cs="Calibri"/>
          <w:lang w:val="en-US"/>
        </w:rPr>
        <w:t>Power BI</w:t>
      </w:r>
    </w:p>
    <w:p w14:paraId="550F94A9" w14:textId="77777777" w:rsidR="00C32E8F" w:rsidRPr="00C32E8F" w:rsidRDefault="00C32E8F" w:rsidP="00C32E8F">
      <w:pPr>
        <w:numPr>
          <w:ilvl w:val="1"/>
          <w:numId w:val="125"/>
        </w:numPr>
        <w:spacing w:before="120" w:after="120"/>
        <w:rPr>
          <w:rFonts w:ascii="Calibri" w:hAnsi="Calibri" w:cs="Calibri"/>
          <w:lang w:val="en-US"/>
        </w:rPr>
      </w:pPr>
      <w:r w:rsidRPr="00C32E8F">
        <w:rPr>
          <w:rFonts w:ascii="Calibri" w:hAnsi="Calibri" w:cs="Calibri"/>
          <w:lang w:val="en-US"/>
        </w:rPr>
        <w:t>Data Warehouse</w:t>
      </w:r>
    </w:p>
    <w:p w14:paraId="51C6F461" w14:textId="77777777" w:rsidR="00C32E8F" w:rsidRPr="00C32E8F" w:rsidRDefault="00000000" w:rsidP="00C32E8F">
      <w:pPr>
        <w:spacing w:before="120" w:after="120"/>
        <w:rPr>
          <w:rFonts w:ascii="Calibri" w:hAnsi="Calibri" w:cs="Calibri"/>
          <w:lang w:val="en-US"/>
        </w:rPr>
      </w:pPr>
      <w:r>
        <w:rPr>
          <w:rFonts w:ascii="Calibri" w:hAnsi="Calibri" w:cs="Calibri"/>
          <w:lang w:val="en-US"/>
        </w:rPr>
        <w:pict w14:anchorId="62CA54B4">
          <v:rect id="_x0000_i1025" style="width:0;height:1.5pt" o:hralign="center" o:hrstd="t" o:hr="t" fillcolor="#a0a0a0" stroked="f"/>
        </w:pict>
      </w:r>
    </w:p>
    <w:p w14:paraId="589A1709" w14:textId="77777777" w:rsidR="00C32E8F" w:rsidRPr="00C32E8F" w:rsidRDefault="00C32E8F" w:rsidP="00C32E8F">
      <w:pPr>
        <w:numPr>
          <w:ilvl w:val="0"/>
          <w:numId w:val="124"/>
        </w:numPr>
        <w:spacing w:before="120" w:after="120"/>
        <w:rPr>
          <w:rFonts w:ascii="Calibri" w:hAnsi="Calibri" w:cs="Calibri"/>
          <w:b/>
          <w:bCs/>
          <w:lang w:val="en-US"/>
        </w:rPr>
      </w:pPr>
      <w:r w:rsidRPr="00C32E8F">
        <w:rPr>
          <w:rFonts w:ascii="Segoe UI Emoji" w:hAnsi="Segoe UI Emoji" w:cs="Segoe UI Emoji"/>
          <w:b/>
          <w:bCs/>
          <w:lang w:val="en-US"/>
        </w:rPr>
        <w:t>🔹</w:t>
      </w:r>
      <w:r w:rsidRPr="00C32E8F">
        <w:rPr>
          <w:rFonts w:ascii="Calibri" w:hAnsi="Calibri" w:cs="Calibri"/>
          <w:b/>
          <w:bCs/>
          <w:lang w:val="en-US"/>
        </w:rPr>
        <w:t xml:space="preserve"> Step 2: Build and Configure Your Solution</w:t>
      </w:r>
    </w:p>
    <w:p w14:paraId="2A72A065" w14:textId="77777777" w:rsidR="00C32E8F" w:rsidRPr="00C32E8F" w:rsidRDefault="00C32E8F" w:rsidP="00C32E8F">
      <w:pPr>
        <w:numPr>
          <w:ilvl w:val="0"/>
          <w:numId w:val="99"/>
        </w:numPr>
        <w:tabs>
          <w:tab w:val="num" w:pos="360"/>
        </w:tabs>
        <w:spacing w:before="120" w:after="120"/>
        <w:rPr>
          <w:rFonts w:ascii="Calibri" w:hAnsi="Calibri" w:cs="Calibri"/>
          <w:b/>
          <w:bCs/>
          <w:lang w:val="en-US"/>
        </w:rPr>
      </w:pPr>
      <w:r w:rsidRPr="00C32E8F">
        <w:rPr>
          <w:rFonts w:ascii="Segoe UI Emoji" w:hAnsi="Segoe UI Emoji" w:cs="Segoe UI Emoji"/>
          <w:b/>
          <w:bCs/>
          <w:lang w:val="en-US"/>
        </w:rPr>
        <w:t>➡️</w:t>
      </w:r>
      <w:r w:rsidRPr="00C32E8F">
        <w:rPr>
          <w:rFonts w:ascii="Calibri" w:hAnsi="Calibri" w:cs="Calibri"/>
          <w:b/>
          <w:bCs/>
          <w:lang w:val="en-US"/>
        </w:rPr>
        <w:t xml:space="preserve"> Data Ingestion (ETL) – Using Data Factory</w:t>
      </w:r>
    </w:p>
    <w:p w14:paraId="0A7FFA4B" w14:textId="77777777" w:rsidR="00C32E8F" w:rsidRPr="00C32E8F" w:rsidRDefault="00C32E8F" w:rsidP="00C32E8F">
      <w:pPr>
        <w:numPr>
          <w:ilvl w:val="0"/>
          <w:numId w:val="126"/>
        </w:numPr>
        <w:spacing w:before="120" w:after="120"/>
        <w:rPr>
          <w:rFonts w:ascii="Calibri" w:hAnsi="Calibri" w:cs="Calibri"/>
          <w:lang w:val="en-US"/>
        </w:rPr>
      </w:pPr>
      <w:r w:rsidRPr="00C32E8F">
        <w:rPr>
          <w:rFonts w:ascii="Calibri" w:hAnsi="Calibri" w:cs="Calibri"/>
          <w:lang w:val="en-US"/>
        </w:rPr>
        <w:t xml:space="preserve">Create a new </w:t>
      </w:r>
      <w:r w:rsidRPr="00C32E8F">
        <w:rPr>
          <w:rFonts w:ascii="Calibri" w:hAnsi="Calibri" w:cs="Calibri"/>
          <w:b/>
          <w:bCs/>
          <w:lang w:val="en-US"/>
        </w:rPr>
        <w:t>Data Pipeline</w:t>
      </w:r>
    </w:p>
    <w:p w14:paraId="6AB1BA2D" w14:textId="77777777" w:rsidR="00C32E8F" w:rsidRPr="00C32E8F" w:rsidRDefault="00C32E8F" w:rsidP="00C32E8F">
      <w:pPr>
        <w:numPr>
          <w:ilvl w:val="0"/>
          <w:numId w:val="126"/>
        </w:numPr>
        <w:spacing w:before="120" w:after="120"/>
        <w:rPr>
          <w:rFonts w:ascii="Calibri" w:hAnsi="Calibri" w:cs="Calibri"/>
          <w:lang w:val="en-US"/>
        </w:rPr>
      </w:pPr>
      <w:r w:rsidRPr="00C32E8F">
        <w:rPr>
          <w:rFonts w:ascii="Calibri" w:hAnsi="Calibri" w:cs="Calibri"/>
          <w:lang w:val="en-US"/>
        </w:rPr>
        <w:t>Define data sources and destinations</w:t>
      </w:r>
    </w:p>
    <w:p w14:paraId="3F40539F" w14:textId="77777777" w:rsidR="00C32E8F" w:rsidRPr="00C32E8F" w:rsidRDefault="00C32E8F" w:rsidP="00C32E8F">
      <w:pPr>
        <w:numPr>
          <w:ilvl w:val="0"/>
          <w:numId w:val="126"/>
        </w:numPr>
        <w:spacing w:before="120" w:after="120"/>
        <w:rPr>
          <w:rFonts w:ascii="Calibri" w:hAnsi="Calibri" w:cs="Calibri"/>
          <w:lang w:val="en-US"/>
        </w:rPr>
      </w:pPr>
      <w:r w:rsidRPr="00C32E8F">
        <w:rPr>
          <w:rFonts w:ascii="Calibri" w:hAnsi="Calibri" w:cs="Calibri"/>
          <w:lang w:val="en-US"/>
        </w:rPr>
        <w:t>Configure data transformations</w:t>
      </w:r>
    </w:p>
    <w:p w14:paraId="21D4DD98" w14:textId="77777777" w:rsidR="00C32E8F" w:rsidRPr="00C32E8F" w:rsidRDefault="00C32E8F" w:rsidP="00C32E8F">
      <w:pPr>
        <w:numPr>
          <w:ilvl w:val="0"/>
          <w:numId w:val="126"/>
        </w:numPr>
        <w:spacing w:before="120" w:after="120"/>
        <w:rPr>
          <w:rFonts w:ascii="Calibri" w:hAnsi="Calibri" w:cs="Calibri"/>
          <w:lang w:val="en-US"/>
        </w:rPr>
      </w:pPr>
      <w:r w:rsidRPr="00C32E8F">
        <w:rPr>
          <w:rFonts w:ascii="Calibri" w:hAnsi="Calibri" w:cs="Calibri"/>
          <w:lang w:val="en-US"/>
        </w:rPr>
        <w:t>Test the pipeline execution</w:t>
      </w:r>
    </w:p>
    <w:p w14:paraId="7E45DA18" w14:textId="77777777" w:rsidR="00C32E8F" w:rsidRPr="00C32E8F" w:rsidRDefault="00C32E8F" w:rsidP="00C32E8F">
      <w:pPr>
        <w:numPr>
          <w:ilvl w:val="0"/>
          <w:numId w:val="99"/>
        </w:numPr>
        <w:tabs>
          <w:tab w:val="num" w:pos="360"/>
        </w:tabs>
        <w:spacing w:before="120" w:after="120"/>
        <w:rPr>
          <w:rFonts w:ascii="Calibri" w:hAnsi="Calibri" w:cs="Calibri"/>
          <w:b/>
          <w:bCs/>
          <w:lang w:val="en-US"/>
        </w:rPr>
      </w:pPr>
      <w:r w:rsidRPr="00C32E8F">
        <w:rPr>
          <w:rFonts w:ascii="Segoe UI Emoji" w:hAnsi="Segoe UI Emoji" w:cs="Segoe UI Emoji"/>
          <w:b/>
          <w:bCs/>
          <w:lang w:val="en-US"/>
        </w:rPr>
        <w:t>➡️</w:t>
      </w:r>
      <w:r w:rsidRPr="00C32E8F">
        <w:rPr>
          <w:rFonts w:ascii="Calibri" w:hAnsi="Calibri" w:cs="Calibri"/>
          <w:b/>
          <w:bCs/>
          <w:lang w:val="en-US"/>
        </w:rPr>
        <w:t xml:space="preserve"> Create a Data Warehouse</w:t>
      </w:r>
    </w:p>
    <w:p w14:paraId="58CCCEAB" w14:textId="77777777" w:rsidR="00C32E8F" w:rsidRPr="00C32E8F" w:rsidRDefault="00C32E8F" w:rsidP="00C32E8F">
      <w:pPr>
        <w:numPr>
          <w:ilvl w:val="0"/>
          <w:numId w:val="127"/>
        </w:numPr>
        <w:spacing w:before="120" w:after="120"/>
        <w:rPr>
          <w:rFonts w:ascii="Calibri" w:hAnsi="Calibri" w:cs="Calibri"/>
          <w:lang w:val="en-US"/>
        </w:rPr>
      </w:pPr>
      <w:r w:rsidRPr="00C32E8F">
        <w:rPr>
          <w:rFonts w:ascii="Calibri" w:hAnsi="Calibri" w:cs="Calibri"/>
          <w:lang w:val="en-US"/>
        </w:rPr>
        <w:t xml:space="preserve">Create a new </w:t>
      </w:r>
      <w:r w:rsidRPr="00C32E8F">
        <w:rPr>
          <w:rFonts w:ascii="Calibri" w:hAnsi="Calibri" w:cs="Calibri"/>
          <w:b/>
          <w:bCs/>
          <w:lang w:val="en-US"/>
        </w:rPr>
        <w:t>Fabric Warehouse</w:t>
      </w:r>
    </w:p>
    <w:p w14:paraId="44214B04" w14:textId="77777777" w:rsidR="00C32E8F" w:rsidRPr="00C32E8F" w:rsidRDefault="00C32E8F" w:rsidP="00C32E8F">
      <w:pPr>
        <w:numPr>
          <w:ilvl w:val="0"/>
          <w:numId w:val="127"/>
        </w:numPr>
        <w:spacing w:before="120" w:after="120"/>
        <w:rPr>
          <w:rFonts w:ascii="Calibri" w:hAnsi="Calibri" w:cs="Calibri"/>
          <w:lang w:val="en-US"/>
        </w:rPr>
      </w:pPr>
      <w:r w:rsidRPr="00C32E8F">
        <w:rPr>
          <w:rFonts w:ascii="Calibri" w:hAnsi="Calibri" w:cs="Calibri"/>
          <w:lang w:val="en-US"/>
        </w:rPr>
        <w:t>Define table structure and relationships</w:t>
      </w:r>
    </w:p>
    <w:p w14:paraId="4C47AA93" w14:textId="77777777" w:rsidR="00C32E8F" w:rsidRPr="00C32E8F" w:rsidRDefault="00C32E8F" w:rsidP="00C32E8F">
      <w:pPr>
        <w:numPr>
          <w:ilvl w:val="0"/>
          <w:numId w:val="127"/>
        </w:numPr>
        <w:spacing w:before="120" w:after="120"/>
        <w:rPr>
          <w:rFonts w:ascii="Calibri" w:hAnsi="Calibri" w:cs="Calibri"/>
          <w:lang w:val="en-US"/>
        </w:rPr>
      </w:pPr>
      <w:r w:rsidRPr="00C32E8F">
        <w:rPr>
          <w:rFonts w:ascii="Calibri" w:hAnsi="Calibri" w:cs="Calibri"/>
          <w:lang w:val="en-US"/>
        </w:rPr>
        <w:t>Load sample data</w:t>
      </w:r>
    </w:p>
    <w:p w14:paraId="3E5C0476" w14:textId="77777777" w:rsidR="00C32E8F" w:rsidRDefault="00C32E8F" w:rsidP="009D16B7">
      <w:pPr>
        <w:spacing w:before="120" w:after="120"/>
        <w:rPr>
          <w:rFonts w:ascii="Calibri" w:hAnsi="Calibri" w:cs="Calibri"/>
        </w:rPr>
      </w:pPr>
    </w:p>
    <w:p w14:paraId="2250C56F" w14:textId="77777777" w:rsidR="00C32E8F" w:rsidRDefault="00C32E8F" w:rsidP="009D16B7">
      <w:pPr>
        <w:spacing w:before="120" w:after="120"/>
        <w:rPr>
          <w:rFonts w:ascii="Calibri" w:hAnsi="Calibri" w:cs="Calibri"/>
        </w:rPr>
      </w:pPr>
    </w:p>
    <w:p w14:paraId="60C8300D" w14:textId="77777777" w:rsidR="00C32E8F" w:rsidRDefault="00C32E8F" w:rsidP="009D16B7">
      <w:pPr>
        <w:spacing w:before="120" w:after="120"/>
        <w:rPr>
          <w:rFonts w:ascii="Calibri" w:hAnsi="Calibri" w:cs="Calibri"/>
          <w:lang w:val="en-US"/>
        </w:rPr>
      </w:pPr>
    </w:p>
    <w:p w14:paraId="4393B858" w14:textId="114E91E3" w:rsidR="009D16B7" w:rsidRDefault="009D16B7" w:rsidP="009D16B7">
      <w:pPr>
        <w:spacing w:before="120" w:after="120"/>
        <w:rPr>
          <w:rFonts w:ascii="Calibri" w:hAnsi="Calibri" w:cs="Calibri"/>
          <w:b/>
          <w:bCs/>
          <w:lang w:val="en-US"/>
        </w:rPr>
      </w:pPr>
      <w:r w:rsidRPr="009D16B7">
        <w:rPr>
          <w:rFonts w:ascii="Calibri" w:hAnsi="Calibri" w:cs="Calibri"/>
          <w:b/>
          <w:bCs/>
          <w:lang w:val="en-US"/>
        </w:rPr>
        <w:t>Workspace Names:</w:t>
      </w:r>
    </w:p>
    <w:p w14:paraId="579B0C6C" w14:textId="77777777" w:rsidR="00DF11AC" w:rsidRDefault="00DF11AC" w:rsidP="009D16B7">
      <w:pPr>
        <w:spacing w:before="120" w:after="120"/>
        <w:rPr>
          <w:rFonts w:ascii="Calibri" w:hAnsi="Calibri" w:cs="Calibri"/>
          <w:b/>
          <w:bCs/>
          <w:lang w:val="en-US"/>
        </w:rPr>
      </w:pPr>
    </w:p>
    <w:p w14:paraId="122E06D2" w14:textId="348BFAB1" w:rsidR="00DF11AC" w:rsidRDefault="00DF11AC" w:rsidP="009D16B7">
      <w:pPr>
        <w:spacing w:before="120" w:after="120"/>
        <w:rPr>
          <w:rFonts w:ascii="Calibri" w:hAnsi="Calibri" w:cs="Calibri"/>
          <w:b/>
          <w:bCs/>
          <w:lang w:val="en-US"/>
        </w:rPr>
      </w:pPr>
      <w:r>
        <w:rPr>
          <w:rFonts w:ascii="Calibri" w:hAnsi="Calibri" w:cs="Calibri"/>
          <w:b/>
          <w:bCs/>
          <w:lang w:val="en-US"/>
        </w:rPr>
        <w:t xml:space="preserve">Click on </w:t>
      </w:r>
      <w:r w:rsidR="00B446F3">
        <w:rPr>
          <w:rFonts w:ascii="Calibri" w:hAnsi="Calibri" w:cs="Calibri"/>
          <w:b/>
          <w:bCs/>
          <w:lang w:val="en-US"/>
        </w:rPr>
        <w:t>the workspace</w:t>
      </w:r>
      <w:r>
        <w:rPr>
          <w:rFonts w:ascii="Calibri" w:hAnsi="Calibri" w:cs="Calibri"/>
          <w:b/>
          <w:bCs/>
          <w:lang w:val="en-US"/>
        </w:rPr>
        <w:t xml:space="preserve"> and create workspace as below.</w:t>
      </w:r>
    </w:p>
    <w:p w14:paraId="6DC4E6FA" w14:textId="30ED05DC" w:rsidR="00BE537E" w:rsidRPr="009D16B7" w:rsidRDefault="00BE537E" w:rsidP="009D16B7">
      <w:pPr>
        <w:spacing w:before="120" w:after="120"/>
        <w:rPr>
          <w:rFonts w:ascii="Calibri" w:hAnsi="Calibri" w:cs="Calibri"/>
          <w:b/>
          <w:bCs/>
          <w:lang w:val="en-US"/>
        </w:rPr>
      </w:pPr>
      <w:r w:rsidRPr="00BE537E">
        <w:rPr>
          <w:rFonts w:ascii="Calibri" w:hAnsi="Calibri" w:cs="Calibri"/>
          <w:b/>
          <w:bCs/>
          <w:noProof/>
          <w:lang w:val="en-US"/>
        </w:rPr>
        <w:drawing>
          <wp:inline distT="0" distB="0" distL="0" distR="0" wp14:anchorId="10069DD2" wp14:editId="218A0233">
            <wp:extent cx="4296375" cy="4201111"/>
            <wp:effectExtent l="0" t="0" r="9525" b="0"/>
            <wp:docPr id="145394633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946333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96375" cy="4201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E1A7F" w14:textId="56EAEDC2" w:rsidR="00D16597" w:rsidRPr="00D16597" w:rsidRDefault="002F6295" w:rsidP="00D16597">
      <w:pPr>
        <w:pStyle w:val="ListParagraph"/>
        <w:spacing w:before="120" w:after="120"/>
        <w:ind w:left="1440"/>
        <w:rPr>
          <w:rStyle w:val="Hyperlink"/>
          <w:b/>
          <w:bCs/>
        </w:rPr>
      </w:pPr>
      <w:r w:rsidRPr="002F6295">
        <w:rPr>
          <w:rStyle w:val="Hyperlink"/>
          <w:b/>
          <w:bCs/>
          <w:noProof/>
        </w:rPr>
        <w:drawing>
          <wp:inline distT="0" distB="0" distL="0" distR="0" wp14:anchorId="0DB00D09" wp14:editId="73B92135">
            <wp:extent cx="1895740" cy="1619476"/>
            <wp:effectExtent l="0" t="0" r="9525" b="0"/>
            <wp:docPr id="1453513814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513814" name="Picture 1" descr="A screenshot of a phone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895740" cy="1619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41E8B" w14:textId="77777777" w:rsidR="00BE537E" w:rsidRDefault="00BE537E" w:rsidP="009D16B7">
      <w:pPr>
        <w:spacing w:before="120" w:after="120"/>
        <w:rPr>
          <w:rFonts w:ascii="Calibri" w:hAnsi="Calibri" w:cs="Calibri"/>
          <w:b/>
          <w:bCs/>
          <w:lang w:val="en-US"/>
        </w:rPr>
      </w:pPr>
    </w:p>
    <w:p w14:paraId="58ACD318" w14:textId="77777777" w:rsidR="00BE537E" w:rsidRDefault="00BE537E" w:rsidP="009D16B7">
      <w:pPr>
        <w:spacing w:before="120" w:after="120"/>
        <w:rPr>
          <w:rFonts w:ascii="Calibri" w:hAnsi="Calibri" w:cs="Calibri"/>
          <w:b/>
          <w:bCs/>
          <w:lang w:val="en-US"/>
        </w:rPr>
      </w:pPr>
    </w:p>
    <w:p w14:paraId="06636A68" w14:textId="77777777" w:rsidR="00BE537E" w:rsidRDefault="00BE537E" w:rsidP="009D16B7">
      <w:pPr>
        <w:spacing w:before="120" w:after="120"/>
        <w:rPr>
          <w:rFonts w:ascii="Calibri" w:hAnsi="Calibri" w:cs="Calibri"/>
          <w:b/>
          <w:bCs/>
          <w:lang w:val="en-US"/>
        </w:rPr>
      </w:pPr>
    </w:p>
    <w:p w14:paraId="0FABD690" w14:textId="77777777" w:rsidR="00BE537E" w:rsidRDefault="00BE537E" w:rsidP="009D16B7">
      <w:pPr>
        <w:spacing w:before="120" w:after="120"/>
        <w:rPr>
          <w:rFonts w:ascii="Calibri" w:hAnsi="Calibri" w:cs="Calibri"/>
          <w:b/>
          <w:bCs/>
          <w:lang w:val="en-US"/>
        </w:rPr>
      </w:pPr>
    </w:p>
    <w:p w14:paraId="09C7F6B5" w14:textId="0FB0E0C6" w:rsidR="009D16B7" w:rsidRDefault="009D16B7" w:rsidP="009D16B7">
      <w:pPr>
        <w:spacing w:before="120" w:after="120"/>
        <w:rPr>
          <w:rFonts w:ascii="Calibri" w:hAnsi="Calibri" w:cs="Calibri"/>
          <w:b/>
          <w:bCs/>
          <w:lang w:val="en-US"/>
        </w:rPr>
      </w:pPr>
      <w:r w:rsidRPr="009D16B7">
        <w:rPr>
          <w:rFonts w:ascii="Calibri" w:hAnsi="Calibri" w:cs="Calibri"/>
          <w:b/>
          <w:bCs/>
          <w:lang w:val="en-US"/>
        </w:rPr>
        <w:lastRenderedPageBreak/>
        <w:t>Lake house Names:</w:t>
      </w:r>
    </w:p>
    <w:p w14:paraId="09F57A77" w14:textId="77777777" w:rsidR="00DF11AC" w:rsidRDefault="00DF11AC" w:rsidP="009D16B7">
      <w:pPr>
        <w:spacing w:before="120" w:after="120"/>
        <w:rPr>
          <w:rFonts w:ascii="Calibri" w:hAnsi="Calibri" w:cs="Calibri"/>
          <w:b/>
          <w:bCs/>
          <w:lang w:val="en-US"/>
        </w:rPr>
      </w:pPr>
    </w:p>
    <w:p w14:paraId="11FE8F41" w14:textId="434C8F4D" w:rsidR="00DF11AC" w:rsidRDefault="00DF11AC" w:rsidP="009D16B7">
      <w:pPr>
        <w:spacing w:before="120" w:after="120"/>
        <w:rPr>
          <w:rFonts w:ascii="Calibri" w:hAnsi="Calibri" w:cs="Calibri"/>
          <w:b/>
          <w:bCs/>
          <w:lang w:val="en-US"/>
        </w:rPr>
      </w:pPr>
      <w:r>
        <w:rPr>
          <w:rFonts w:ascii="Calibri" w:hAnsi="Calibri" w:cs="Calibri"/>
          <w:b/>
          <w:bCs/>
          <w:lang w:val="en-US"/>
        </w:rPr>
        <w:t xml:space="preserve">Click on </w:t>
      </w:r>
      <w:proofErr w:type="spellStart"/>
      <w:r>
        <w:rPr>
          <w:rFonts w:ascii="Calibri" w:hAnsi="Calibri" w:cs="Calibri"/>
          <w:b/>
          <w:bCs/>
          <w:lang w:val="en-US"/>
        </w:rPr>
        <w:t>lakehouse</w:t>
      </w:r>
      <w:proofErr w:type="spellEnd"/>
      <w:r>
        <w:rPr>
          <w:rFonts w:ascii="Calibri" w:hAnsi="Calibri" w:cs="Calibri"/>
          <w:b/>
          <w:bCs/>
          <w:lang w:val="en-US"/>
        </w:rPr>
        <w:t xml:space="preserve"> and create new </w:t>
      </w:r>
      <w:proofErr w:type="spellStart"/>
      <w:r>
        <w:rPr>
          <w:rFonts w:ascii="Calibri" w:hAnsi="Calibri" w:cs="Calibri"/>
          <w:b/>
          <w:bCs/>
          <w:lang w:val="en-US"/>
        </w:rPr>
        <w:t>lakehouse</w:t>
      </w:r>
      <w:proofErr w:type="spellEnd"/>
    </w:p>
    <w:p w14:paraId="0339BB60" w14:textId="77777777" w:rsidR="00C65295" w:rsidRDefault="00C65295" w:rsidP="009D16B7">
      <w:pPr>
        <w:spacing w:before="120" w:after="120"/>
        <w:rPr>
          <w:rFonts w:ascii="Calibri" w:hAnsi="Calibri" w:cs="Calibri"/>
          <w:b/>
          <w:bCs/>
          <w:lang w:val="en-US"/>
        </w:rPr>
      </w:pPr>
    </w:p>
    <w:p w14:paraId="2475CC6F" w14:textId="20ADD7DE" w:rsidR="00C65295" w:rsidRDefault="00C65295" w:rsidP="009D16B7">
      <w:pPr>
        <w:spacing w:before="120" w:after="120"/>
        <w:rPr>
          <w:rFonts w:ascii="Calibri" w:hAnsi="Calibri" w:cs="Calibri"/>
          <w:b/>
          <w:bCs/>
          <w:lang w:val="en-US"/>
        </w:rPr>
      </w:pPr>
      <w:r w:rsidRPr="00C65295">
        <w:rPr>
          <w:rFonts w:ascii="Calibri" w:hAnsi="Calibri" w:cs="Calibri"/>
          <w:b/>
          <w:bCs/>
          <w:noProof/>
          <w:lang w:val="en-US"/>
        </w:rPr>
        <w:drawing>
          <wp:inline distT="0" distB="0" distL="0" distR="0" wp14:anchorId="483F1512" wp14:editId="371840EF">
            <wp:extent cx="2476846" cy="1676634"/>
            <wp:effectExtent l="0" t="0" r="0" b="0"/>
            <wp:docPr id="3376845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68458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476846" cy="1676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EBA31" w14:textId="77777777" w:rsidR="002F6295" w:rsidRDefault="002F6295" w:rsidP="009D16B7">
      <w:pPr>
        <w:spacing w:before="120" w:after="120"/>
        <w:rPr>
          <w:rFonts w:ascii="Calibri" w:hAnsi="Calibri" w:cs="Calibri"/>
          <w:b/>
          <w:bCs/>
          <w:lang w:val="en-US"/>
        </w:rPr>
      </w:pPr>
      <w:r w:rsidRPr="002F6295">
        <w:rPr>
          <w:noProof/>
        </w:rPr>
        <w:drawing>
          <wp:inline distT="0" distB="0" distL="0" distR="0" wp14:anchorId="5EB6EBD8" wp14:editId="7299B956">
            <wp:extent cx="2181529" cy="2133898"/>
            <wp:effectExtent l="0" t="0" r="0" b="0"/>
            <wp:docPr id="72847170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471700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181529" cy="2133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1D184" w14:textId="0C6091FA" w:rsidR="002F6295" w:rsidRDefault="002F6295" w:rsidP="009D16B7">
      <w:pPr>
        <w:spacing w:before="120" w:after="120"/>
        <w:rPr>
          <w:rFonts w:ascii="Calibri" w:hAnsi="Calibri" w:cs="Calibri"/>
          <w:b/>
          <w:bCs/>
          <w:lang w:val="en-US"/>
        </w:rPr>
      </w:pPr>
      <w:r w:rsidRPr="002F6295">
        <w:rPr>
          <w:rFonts w:ascii="Calibri" w:hAnsi="Calibri" w:cs="Calibri"/>
          <w:b/>
          <w:bCs/>
          <w:noProof/>
          <w:lang w:val="en-US"/>
        </w:rPr>
        <w:drawing>
          <wp:inline distT="0" distB="0" distL="0" distR="0" wp14:anchorId="6FCCD293" wp14:editId="52FCA482">
            <wp:extent cx="2191056" cy="2019582"/>
            <wp:effectExtent l="0" t="0" r="0" b="0"/>
            <wp:docPr id="2071150799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150799" name="Picture 1" descr="A screenshot of a phone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191056" cy="2019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02EA2" w14:textId="77777777" w:rsidR="002F6295" w:rsidRDefault="002F6295" w:rsidP="009D16B7">
      <w:pPr>
        <w:spacing w:before="120" w:after="120"/>
        <w:rPr>
          <w:rFonts w:ascii="Calibri" w:hAnsi="Calibri" w:cs="Calibri"/>
          <w:b/>
          <w:bCs/>
          <w:lang w:val="en-US"/>
        </w:rPr>
      </w:pPr>
    </w:p>
    <w:p w14:paraId="1F79C080" w14:textId="77777777" w:rsidR="00C65295" w:rsidRDefault="00C65295" w:rsidP="009D16B7">
      <w:pPr>
        <w:spacing w:before="120" w:after="120"/>
        <w:rPr>
          <w:rFonts w:ascii="Calibri" w:hAnsi="Calibri" w:cs="Calibri"/>
          <w:b/>
          <w:bCs/>
          <w:lang w:val="en-US"/>
        </w:rPr>
      </w:pPr>
    </w:p>
    <w:p w14:paraId="0BEEF533" w14:textId="77777777" w:rsidR="00C65295" w:rsidRDefault="00C65295" w:rsidP="009D16B7">
      <w:pPr>
        <w:spacing w:before="120" w:after="120"/>
        <w:rPr>
          <w:rFonts w:ascii="Calibri" w:hAnsi="Calibri" w:cs="Calibri"/>
          <w:b/>
          <w:bCs/>
          <w:lang w:val="en-US"/>
        </w:rPr>
      </w:pPr>
    </w:p>
    <w:p w14:paraId="0D9B2F09" w14:textId="77777777" w:rsidR="00C65295" w:rsidRDefault="00C65295" w:rsidP="009D16B7">
      <w:pPr>
        <w:spacing w:before="120" w:after="120"/>
        <w:rPr>
          <w:rFonts w:ascii="Calibri" w:hAnsi="Calibri" w:cs="Calibri"/>
          <w:b/>
          <w:bCs/>
          <w:lang w:val="en-US"/>
        </w:rPr>
      </w:pPr>
    </w:p>
    <w:p w14:paraId="56F86FA9" w14:textId="77777777" w:rsidR="00C65295" w:rsidRDefault="00C65295" w:rsidP="009D16B7">
      <w:pPr>
        <w:spacing w:before="120" w:after="120"/>
        <w:rPr>
          <w:rFonts w:ascii="Calibri" w:hAnsi="Calibri" w:cs="Calibri"/>
          <w:b/>
          <w:bCs/>
          <w:lang w:val="en-US"/>
        </w:rPr>
      </w:pPr>
    </w:p>
    <w:p w14:paraId="4EAB3A84" w14:textId="1568224C" w:rsidR="009D16B7" w:rsidRDefault="004A2265" w:rsidP="009D16B7">
      <w:pPr>
        <w:spacing w:before="120" w:after="120"/>
        <w:rPr>
          <w:rFonts w:ascii="Calibri" w:hAnsi="Calibri" w:cs="Calibri"/>
          <w:b/>
          <w:bCs/>
          <w:lang w:val="en-US"/>
        </w:rPr>
      </w:pPr>
      <w:r>
        <w:rPr>
          <w:rFonts w:ascii="Calibri" w:hAnsi="Calibri" w:cs="Calibri"/>
          <w:b/>
          <w:bCs/>
          <w:lang w:val="en-US"/>
        </w:rPr>
        <w:t>Warehouse</w:t>
      </w:r>
      <w:r w:rsidR="009D16B7">
        <w:rPr>
          <w:rFonts w:ascii="Calibri" w:hAnsi="Calibri" w:cs="Calibri"/>
          <w:b/>
          <w:bCs/>
          <w:lang w:val="en-US"/>
        </w:rPr>
        <w:t xml:space="preserve"> Name:</w:t>
      </w:r>
    </w:p>
    <w:p w14:paraId="290F1D20" w14:textId="17ECD539" w:rsidR="00DF11AC" w:rsidRDefault="00DF11AC" w:rsidP="00DF11AC">
      <w:pPr>
        <w:spacing w:before="120" w:after="120"/>
        <w:rPr>
          <w:rFonts w:ascii="Calibri" w:hAnsi="Calibri" w:cs="Calibri"/>
          <w:b/>
          <w:bCs/>
          <w:lang w:val="en-US"/>
        </w:rPr>
      </w:pPr>
      <w:r>
        <w:rPr>
          <w:rFonts w:ascii="Calibri" w:hAnsi="Calibri" w:cs="Calibri"/>
          <w:b/>
          <w:bCs/>
          <w:lang w:val="en-US"/>
        </w:rPr>
        <w:t>Click on warehouse  and create new warehouse</w:t>
      </w:r>
    </w:p>
    <w:p w14:paraId="29AD492A" w14:textId="50D140E6" w:rsidR="007B39DD" w:rsidRDefault="007B39DD" w:rsidP="009D16B7">
      <w:pPr>
        <w:spacing w:before="120" w:after="120"/>
        <w:rPr>
          <w:rFonts w:ascii="Calibri" w:hAnsi="Calibri" w:cs="Calibri"/>
          <w:b/>
          <w:bCs/>
          <w:lang w:val="en-US"/>
        </w:rPr>
      </w:pPr>
      <w:r w:rsidRPr="007B39DD">
        <w:rPr>
          <w:rFonts w:ascii="Calibri" w:hAnsi="Calibri" w:cs="Calibri"/>
          <w:b/>
          <w:bCs/>
          <w:noProof/>
          <w:lang w:val="en-US"/>
        </w:rPr>
        <w:drawing>
          <wp:inline distT="0" distB="0" distL="0" distR="0" wp14:anchorId="06B3A03C" wp14:editId="3416C7C2">
            <wp:extent cx="2953162" cy="1552792"/>
            <wp:effectExtent l="0" t="0" r="0" b="9525"/>
            <wp:docPr id="248422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4224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953162" cy="1552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87FA6" w14:textId="77777777" w:rsidR="00C65295" w:rsidRDefault="00C65295" w:rsidP="009D16B7">
      <w:pPr>
        <w:spacing w:before="120" w:after="120"/>
        <w:rPr>
          <w:rFonts w:ascii="Calibri" w:hAnsi="Calibri" w:cs="Calibri"/>
          <w:b/>
          <w:bCs/>
          <w:lang w:val="en-US"/>
        </w:rPr>
      </w:pPr>
    </w:p>
    <w:p w14:paraId="5349D49E" w14:textId="6E1078CD" w:rsidR="009D16B7" w:rsidRPr="009D16B7" w:rsidRDefault="002F6295" w:rsidP="00BE537E">
      <w:pPr>
        <w:pStyle w:val="ListParagraph"/>
        <w:spacing w:before="120" w:after="120"/>
        <w:ind w:left="1440"/>
        <w:rPr>
          <w:rFonts w:ascii="Calibri" w:hAnsi="Calibri" w:cs="Calibri"/>
          <w:b/>
          <w:bCs/>
          <w:lang w:val="en-US"/>
        </w:rPr>
      </w:pPr>
      <w:hyperlink r:id="rId22" w:tgtFrame="_self" w:history="1">
        <w:r w:rsidRPr="002F6295">
          <w:rPr>
            <w:rStyle w:val="Hyperlink"/>
            <w:rFonts w:ascii="Calibri" w:hAnsi="Calibri" w:cs="Calibri"/>
            <w:b/>
            <w:bCs/>
            <w:noProof/>
          </w:rPr>
          <w:drawing>
            <wp:inline distT="0" distB="0" distL="0" distR="0" wp14:anchorId="7F192528" wp14:editId="388D5426">
              <wp:extent cx="1933845" cy="1305107"/>
              <wp:effectExtent l="0" t="0" r="9525" b="9525"/>
              <wp:docPr id="1533795543" name="Picture 1" descr="A screenshot of a phone&#10;&#10;AI-generated content may be incorrect.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533795543" name="Picture 1" descr="A screenshot of a phone&#10;&#10;AI-generated content may be incorrect."/>
                      <pic:cNvPicPr/>
                    </pic:nvPicPr>
                    <pic:blipFill>
                      <a:blip r:embed="rId23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1933845" cy="1305107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hyperlink>
    </w:p>
    <w:p w14:paraId="6E146E34" w14:textId="77777777" w:rsidR="009D16B7" w:rsidRDefault="009D16B7" w:rsidP="009D16B7">
      <w:pPr>
        <w:spacing w:before="120" w:after="120"/>
        <w:rPr>
          <w:rFonts w:ascii="Calibri" w:hAnsi="Calibri" w:cs="Calibri"/>
          <w:lang w:val="en-US"/>
        </w:rPr>
      </w:pPr>
    </w:p>
    <w:p w14:paraId="06D24DBC" w14:textId="77777777" w:rsidR="009D16B7" w:rsidRDefault="009D16B7" w:rsidP="009D16B7"/>
    <w:p w14:paraId="12998456" w14:textId="11489B5C" w:rsidR="00EF0727" w:rsidRDefault="00DF23E6" w:rsidP="00EF0727">
      <w:pPr>
        <w:pStyle w:val="Heading2"/>
        <w:spacing w:before="120" w:after="120"/>
        <w:rPr>
          <w:rFonts w:ascii="Calibri" w:hAnsi="Calibri" w:cs="Calibri"/>
        </w:rPr>
      </w:pPr>
      <w:bookmarkStart w:id="33" w:name="_Toc192667694"/>
      <w:r>
        <w:rPr>
          <w:rFonts w:ascii="Calibri" w:hAnsi="Calibri" w:cs="Calibri"/>
        </w:rPr>
        <w:t xml:space="preserve">Dev ops </w:t>
      </w:r>
      <w:r w:rsidR="00B91374">
        <w:rPr>
          <w:rFonts w:ascii="Calibri" w:hAnsi="Calibri" w:cs="Calibri"/>
        </w:rPr>
        <w:t xml:space="preserve">and Deployment </w:t>
      </w:r>
      <w:r>
        <w:rPr>
          <w:rFonts w:ascii="Calibri" w:hAnsi="Calibri" w:cs="Calibri"/>
        </w:rPr>
        <w:t>Setup</w:t>
      </w:r>
      <w:bookmarkEnd w:id="33"/>
    </w:p>
    <w:p w14:paraId="1C532DA9" w14:textId="77777777" w:rsidR="00E16DC5" w:rsidRDefault="00E16DC5" w:rsidP="00DF23E6">
      <w:pPr>
        <w:rPr>
          <w:noProof/>
        </w:rPr>
      </w:pPr>
    </w:p>
    <w:p w14:paraId="2101F7D2" w14:textId="50C7CEBE" w:rsidR="00B91374" w:rsidRDefault="00CE5384" w:rsidP="00DF23E6">
      <w:pPr>
        <w:rPr>
          <w:noProof/>
        </w:rPr>
      </w:pPr>
      <w:r>
        <w:rPr>
          <w:noProof/>
        </w:rPr>
        <w:t xml:space="preserve"> Below are the steps involved for dev ops and deployment setup.</w:t>
      </w:r>
    </w:p>
    <w:p w14:paraId="6546F25C" w14:textId="329961D5" w:rsidR="00CE5384" w:rsidRPr="00CE5384" w:rsidRDefault="00CE5384" w:rsidP="00CE5384">
      <w:pPr>
        <w:spacing w:before="120" w:after="120"/>
        <w:rPr>
          <w:rFonts w:ascii="Calibri" w:hAnsi="Calibri" w:cs="Calibri"/>
          <w:b/>
          <w:bCs/>
          <w:lang w:val="en-US"/>
        </w:rPr>
      </w:pPr>
      <w:r w:rsidRPr="00CE5384">
        <w:rPr>
          <w:rFonts w:ascii="Calibri" w:hAnsi="Calibri" w:cs="Calibri"/>
          <w:b/>
          <w:bCs/>
          <w:lang w:val="en-US"/>
        </w:rPr>
        <w:t>Integrate with Source Control</w:t>
      </w:r>
    </w:p>
    <w:p w14:paraId="6DCCA529" w14:textId="77777777" w:rsidR="00CE5384" w:rsidRPr="00CE5384" w:rsidRDefault="00CE5384" w:rsidP="00CE5384">
      <w:pPr>
        <w:numPr>
          <w:ilvl w:val="0"/>
          <w:numId w:val="113"/>
        </w:numPr>
        <w:rPr>
          <w:rFonts w:ascii="Calibri" w:hAnsi="Calibri" w:cs="Calibri"/>
        </w:rPr>
      </w:pPr>
      <w:r w:rsidRPr="00CE5384">
        <w:rPr>
          <w:b/>
          <w:bCs/>
          <w:noProof/>
          <w:lang w:val="en-US"/>
        </w:rPr>
        <w:t>Connect to Git Repository:</w:t>
      </w:r>
      <w:r w:rsidRPr="00CE5384">
        <w:rPr>
          <w:noProof/>
          <w:lang w:val="en-US"/>
        </w:rPr>
        <w:t xml:space="preserve"> </w:t>
      </w:r>
      <w:r w:rsidRPr="00CE5384">
        <w:rPr>
          <w:rFonts w:ascii="Calibri" w:hAnsi="Calibri" w:cs="Calibri"/>
        </w:rPr>
        <w:t xml:space="preserve">Navigate to your workspace settings and connect the workspace to an Azure DevOps repository. This integration enables version control and collaborative development. </w:t>
      </w:r>
    </w:p>
    <w:p w14:paraId="2D74E0AD" w14:textId="5A275E41" w:rsidR="00CE5384" w:rsidRPr="00CE5384" w:rsidRDefault="00CE5384" w:rsidP="00CE5384">
      <w:pPr>
        <w:spacing w:before="120" w:after="120"/>
        <w:rPr>
          <w:rFonts w:ascii="Calibri" w:hAnsi="Calibri" w:cs="Calibri"/>
          <w:b/>
          <w:bCs/>
          <w:lang w:val="en-US"/>
        </w:rPr>
      </w:pPr>
      <w:r w:rsidRPr="00CE5384">
        <w:rPr>
          <w:rFonts w:ascii="Calibri" w:hAnsi="Calibri" w:cs="Calibri"/>
          <w:b/>
          <w:bCs/>
          <w:lang w:val="en-US"/>
        </w:rPr>
        <w:t>Establish Deployment Pipelines</w:t>
      </w:r>
    </w:p>
    <w:p w14:paraId="77DC2675" w14:textId="77777777" w:rsidR="00CE5384" w:rsidRPr="00CE5384" w:rsidRDefault="00CE5384" w:rsidP="00CE5384">
      <w:pPr>
        <w:numPr>
          <w:ilvl w:val="0"/>
          <w:numId w:val="114"/>
        </w:numPr>
        <w:rPr>
          <w:noProof/>
          <w:lang w:val="en-US"/>
        </w:rPr>
      </w:pPr>
      <w:r w:rsidRPr="00CE5384">
        <w:rPr>
          <w:b/>
          <w:bCs/>
          <w:noProof/>
          <w:lang w:val="en-US"/>
        </w:rPr>
        <w:t>Create Deployment Pipelines:</w:t>
      </w:r>
      <w:r w:rsidRPr="00CE5384">
        <w:rPr>
          <w:noProof/>
          <w:lang w:val="en-US"/>
        </w:rPr>
        <w:t xml:space="preserve"> </w:t>
      </w:r>
      <w:r w:rsidRPr="00CE5384">
        <w:rPr>
          <w:rFonts w:ascii="Calibri" w:hAnsi="Calibri" w:cs="Calibri"/>
        </w:rPr>
        <w:t>Utilize Fabric's deployment pipelines to manage content promotion across different environments (e.g., Development, Test, Production). This ensures a structured and controlled release process.</w:t>
      </w:r>
      <w:r w:rsidRPr="00CE5384">
        <w:rPr>
          <w:noProof/>
          <w:lang w:val="en-US"/>
        </w:rPr>
        <w:t xml:space="preserve"> </w:t>
      </w:r>
    </w:p>
    <w:p w14:paraId="7CBB9F76" w14:textId="0C09D505" w:rsidR="00CE5384" w:rsidRPr="00CE5384" w:rsidRDefault="00CE5384" w:rsidP="00CE5384">
      <w:pPr>
        <w:spacing w:before="120" w:after="120"/>
        <w:rPr>
          <w:rFonts w:ascii="Calibri" w:hAnsi="Calibri" w:cs="Calibri"/>
          <w:b/>
          <w:bCs/>
          <w:lang w:val="en-US"/>
        </w:rPr>
      </w:pPr>
      <w:r w:rsidRPr="00CE5384">
        <w:rPr>
          <w:rFonts w:ascii="Calibri" w:hAnsi="Calibri" w:cs="Calibri"/>
          <w:b/>
          <w:bCs/>
          <w:lang w:val="en-US"/>
        </w:rPr>
        <w:t>Automate Deployment Processes</w:t>
      </w:r>
    </w:p>
    <w:p w14:paraId="44E16C4D" w14:textId="77777777" w:rsidR="00CE5384" w:rsidRPr="00CE5384" w:rsidRDefault="00CE5384" w:rsidP="00CE5384">
      <w:pPr>
        <w:numPr>
          <w:ilvl w:val="0"/>
          <w:numId w:val="115"/>
        </w:numPr>
        <w:rPr>
          <w:noProof/>
          <w:lang w:val="en-US"/>
        </w:rPr>
      </w:pPr>
      <w:r w:rsidRPr="00CE5384">
        <w:rPr>
          <w:b/>
          <w:bCs/>
          <w:noProof/>
          <w:lang w:val="en-US"/>
        </w:rPr>
        <w:t>Configure CI/CD Pipelines:</w:t>
      </w:r>
      <w:r w:rsidRPr="00CE5384">
        <w:rPr>
          <w:noProof/>
          <w:lang w:val="en-US"/>
        </w:rPr>
        <w:t xml:space="preserve"> </w:t>
      </w:r>
      <w:r w:rsidRPr="00CE5384">
        <w:rPr>
          <w:rFonts w:ascii="Calibri" w:hAnsi="Calibri" w:cs="Calibri"/>
        </w:rPr>
        <w:t>Set up Continuous Integration and Continuous Deployment (CI/CD) pipelines using Azure DevOps. This automation facilitates consistent and efficient deployments</w:t>
      </w:r>
    </w:p>
    <w:p w14:paraId="2749FE88" w14:textId="77777777" w:rsidR="00CE5384" w:rsidRDefault="00CE5384" w:rsidP="00DF23E6">
      <w:pPr>
        <w:rPr>
          <w:noProof/>
        </w:rPr>
      </w:pPr>
    </w:p>
    <w:p w14:paraId="5B30DD1E" w14:textId="77777777" w:rsidR="00CE5384" w:rsidRDefault="00CE5384" w:rsidP="00DF23E6">
      <w:pPr>
        <w:rPr>
          <w:noProof/>
        </w:rPr>
      </w:pPr>
    </w:p>
    <w:p w14:paraId="325D9DC5" w14:textId="3F6711EF" w:rsidR="00B91374" w:rsidRDefault="00B91374" w:rsidP="00DF23E6">
      <w:pPr>
        <w:rPr>
          <w:noProof/>
        </w:rPr>
      </w:pPr>
      <w:r w:rsidRPr="00B91374">
        <w:rPr>
          <w:noProof/>
        </w:rPr>
        <w:drawing>
          <wp:inline distT="0" distB="0" distL="0" distR="0" wp14:anchorId="7027DC15" wp14:editId="66AC5854">
            <wp:extent cx="5943600" cy="2976880"/>
            <wp:effectExtent l="0" t="0" r="0" b="0"/>
            <wp:docPr id="141419524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195242" name="Picture 1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84465" w14:textId="77777777" w:rsidR="00E16DC5" w:rsidRDefault="00E16DC5" w:rsidP="00DF23E6">
      <w:pPr>
        <w:rPr>
          <w:noProof/>
        </w:rPr>
      </w:pPr>
    </w:p>
    <w:p w14:paraId="7599F4D1" w14:textId="218ABBFD" w:rsidR="00E16DC5" w:rsidRDefault="00E16DC5" w:rsidP="00DF23E6">
      <w:pPr>
        <w:rPr>
          <w:noProof/>
        </w:rPr>
      </w:pPr>
      <w:r>
        <w:rPr>
          <w:noProof/>
        </w:rPr>
        <w:t>Below are the step by step guide for dev ops creation :</w:t>
      </w:r>
    </w:p>
    <w:p w14:paraId="043CB93B" w14:textId="77777777" w:rsidR="00DF23E6" w:rsidRDefault="00DF23E6" w:rsidP="00DF23E6">
      <w:r w:rsidRPr="00A6473F">
        <w:rPr>
          <w:noProof/>
        </w:rPr>
        <w:lastRenderedPageBreak/>
        <w:drawing>
          <wp:inline distT="0" distB="0" distL="0" distR="0" wp14:anchorId="5FCBBD16" wp14:editId="025DE1A9">
            <wp:extent cx="5934903" cy="5315692"/>
            <wp:effectExtent l="0" t="0" r="8890" b="0"/>
            <wp:docPr id="46786176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861768" name="Picture 1" descr="A screen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34903" cy="5315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ACD66" w14:textId="77777777" w:rsidR="00DF23E6" w:rsidRDefault="00DF23E6" w:rsidP="00DF23E6"/>
    <w:p w14:paraId="55C68809" w14:textId="77777777" w:rsidR="00DF23E6" w:rsidRDefault="00DF23E6" w:rsidP="00DF23E6">
      <w:r w:rsidRPr="00A6473F">
        <w:rPr>
          <w:noProof/>
        </w:rPr>
        <w:lastRenderedPageBreak/>
        <w:drawing>
          <wp:inline distT="0" distB="0" distL="0" distR="0" wp14:anchorId="7A4D9B68" wp14:editId="0E4FECB4">
            <wp:extent cx="4353533" cy="4772691"/>
            <wp:effectExtent l="0" t="0" r="9525" b="0"/>
            <wp:docPr id="61631383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313839" name="Picture 1" descr="A screen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353533" cy="4772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DB423" w14:textId="77777777" w:rsidR="00DF23E6" w:rsidRDefault="00DF23E6" w:rsidP="00DF23E6"/>
    <w:p w14:paraId="71D467A5" w14:textId="77777777" w:rsidR="00DF23E6" w:rsidRDefault="00DF23E6" w:rsidP="00DF23E6">
      <w:r w:rsidRPr="00A6473F">
        <w:rPr>
          <w:noProof/>
        </w:rPr>
        <w:drawing>
          <wp:inline distT="0" distB="0" distL="0" distR="0" wp14:anchorId="2B387C0D" wp14:editId="30FBBD37">
            <wp:extent cx="5943600" cy="2662555"/>
            <wp:effectExtent l="0" t="0" r="0" b="4445"/>
            <wp:docPr id="146378505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785050" name="Picture 1" descr="A screenshot of a computer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92956" w14:textId="77777777" w:rsidR="00DF23E6" w:rsidRDefault="00DF23E6" w:rsidP="00DF23E6"/>
    <w:p w14:paraId="1AD3C6F3" w14:textId="77777777" w:rsidR="00DF23E6" w:rsidRDefault="00DF23E6" w:rsidP="00DF23E6"/>
    <w:p w14:paraId="498411BF" w14:textId="77777777" w:rsidR="00DF23E6" w:rsidRDefault="00DF23E6" w:rsidP="00DF23E6">
      <w:r w:rsidRPr="00A6473F">
        <w:rPr>
          <w:noProof/>
        </w:rPr>
        <w:drawing>
          <wp:inline distT="0" distB="0" distL="0" distR="0" wp14:anchorId="4496AD30" wp14:editId="637EEBD8">
            <wp:extent cx="5649113" cy="4953691"/>
            <wp:effectExtent l="0" t="0" r="8890" b="0"/>
            <wp:docPr id="172960246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9602465" name="Picture 1" descr="A screenshot of a computer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49113" cy="4953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9B270" w14:textId="77777777" w:rsidR="00DF23E6" w:rsidRDefault="00DF23E6" w:rsidP="00DF23E6"/>
    <w:p w14:paraId="0B2F5BAA" w14:textId="77777777" w:rsidR="00DF23E6" w:rsidRDefault="00DF23E6" w:rsidP="00DF23E6">
      <w:r w:rsidRPr="00167FCF">
        <w:rPr>
          <w:noProof/>
        </w:rPr>
        <w:lastRenderedPageBreak/>
        <w:drawing>
          <wp:inline distT="0" distB="0" distL="0" distR="0" wp14:anchorId="172A9C68" wp14:editId="58BEFA93">
            <wp:extent cx="5943600" cy="3761105"/>
            <wp:effectExtent l="0" t="0" r="0" b="0"/>
            <wp:docPr id="65081575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815756" name="Picture 1" descr="A screenshot of a computer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C4E98" w14:textId="77777777" w:rsidR="00DF23E6" w:rsidRDefault="00DF23E6" w:rsidP="00DF23E6"/>
    <w:p w14:paraId="48BFDBC9" w14:textId="77777777" w:rsidR="00DF23E6" w:rsidRDefault="00DF23E6" w:rsidP="00DF23E6">
      <w:r w:rsidRPr="00C35CC9">
        <w:rPr>
          <w:noProof/>
        </w:rPr>
        <w:drawing>
          <wp:inline distT="0" distB="0" distL="0" distR="0" wp14:anchorId="319FCD78" wp14:editId="5A9A35EE">
            <wp:extent cx="5943600" cy="2665095"/>
            <wp:effectExtent l="0" t="0" r="0" b="1905"/>
            <wp:docPr id="66968008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680083" name="Picture 1" descr="A screenshot of a computer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F7B33" w14:textId="77777777" w:rsidR="00DF23E6" w:rsidRDefault="00DF23E6" w:rsidP="00DF23E6">
      <w:r w:rsidRPr="007009D1">
        <w:rPr>
          <w:noProof/>
        </w:rPr>
        <w:lastRenderedPageBreak/>
        <w:drawing>
          <wp:inline distT="0" distB="0" distL="0" distR="0" wp14:anchorId="6913D449" wp14:editId="38C3D2C8">
            <wp:extent cx="4477375" cy="4715533"/>
            <wp:effectExtent l="0" t="0" r="0" b="8890"/>
            <wp:docPr id="1214633111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633111" name="Picture 1" descr="A screenshot of a computer screen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477375" cy="4715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60A74" w14:textId="77777777" w:rsidR="00DF23E6" w:rsidRDefault="00DF23E6" w:rsidP="00DF23E6"/>
    <w:p w14:paraId="52EA3602" w14:textId="77777777" w:rsidR="00E16DC5" w:rsidRDefault="00E16DC5" w:rsidP="00DF23E6"/>
    <w:p w14:paraId="32B124EF" w14:textId="77777777" w:rsidR="00E16DC5" w:rsidRDefault="00E16DC5" w:rsidP="00DF23E6"/>
    <w:p w14:paraId="213B852A" w14:textId="77777777" w:rsidR="00E16DC5" w:rsidRDefault="00E16DC5" w:rsidP="00DF23E6"/>
    <w:p w14:paraId="067073D1" w14:textId="77777777" w:rsidR="00E16DC5" w:rsidRDefault="00E16DC5" w:rsidP="00DF23E6"/>
    <w:p w14:paraId="650EC5CF" w14:textId="77777777" w:rsidR="00E16DC5" w:rsidRDefault="00E16DC5" w:rsidP="00DF23E6"/>
    <w:p w14:paraId="3BE2161C" w14:textId="77777777" w:rsidR="00E16DC5" w:rsidRDefault="00E16DC5" w:rsidP="00DF23E6"/>
    <w:p w14:paraId="5168F686" w14:textId="77777777" w:rsidR="00E16DC5" w:rsidRDefault="00E16DC5" w:rsidP="00DF23E6"/>
    <w:p w14:paraId="4AF12D51" w14:textId="77777777" w:rsidR="00E16DC5" w:rsidRDefault="00E16DC5" w:rsidP="00DF23E6"/>
    <w:p w14:paraId="2381A707" w14:textId="77777777" w:rsidR="00E16DC5" w:rsidRDefault="00E16DC5" w:rsidP="00DF23E6"/>
    <w:p w14:paraId="310172AC" w14:textId="77777777" w:rsidR="00E16DC5" w:rsidRDefault="00E16DC5" w:rsidP="00DF23E6"/>
    <w:p w14:paraId="4B1CFB9F" w14:textId="77777777" w:rsidR="00E16DC5" w:rsidRDefault="00E16DC5" w:rsidP="00DF23E6"/>
    <w:p w14:paraId="0BCAA1EA" w14:textId="77777777" w:rsidR="00E16DC5" w:rsidRDefault="00E16DC5" w:rsidP="00DF23E6"/>
    <w:p w14:paraId="4E631398" w14:textId="72F2CD56" w:rsidR="003B2BBD" w:rsidRPr="003B2BBD" w:rsidRDefault="003B2BBD" w:rsidP="00E16DC5">
      <w:pPr>
        <w:rPr>
          <w:lang w:val="en-US"/>
        </w:rPr>
      </w:pPr>
      <w:r>
        <w:rPr>
          <w:lang w:val="en-US"/>
        </w:rPr>
        <w:t>Below are the steps for Fabric deployment :</w:t>
      </w:r>
    </w:p>
    <w:p w14:paraId="218618CB" w14:textId="77777777" w:rsidR="003B2BBD" w:rsidRDefault="003B2BBD" w:rsidP="00E16DC5">
      <w:pPr>
        <w:rPr>
          <w:b/>
          <w:bCs/>
          <w:lang w:val="en-US"/>
        </w:rPr>
      </w:pPr>
    </w:p>
    <w:p w14:paraId="6FB05E88" w14:textId="001F5F4C" w:rsidR="00E16DC5" w:rsidRPr="0090795D" w:rsidRDefault="00E16DC5" w:rsidP="0090795D">
      <w:pPr>
        <w:pStyle w:val="ListParagraph"/>
        <w:numPr>
          <w:ilvl w:val="0"/>
          <w:numId w:val="122"/>
        </w:numPr>
        <w:rPr>
          <w:b/>
          <w:bCs/>
          <w:lang w:val="en-US"/>
        </w:rPr>
      </w:pPr>
      <w:r w:rsidRPr="0090795D">
        <w:rPr>
          <w:b/>
          <w:bCs/>
          <w:lang w:val="en-US"/>
        </w:rPr>
        <w:t>Create a Workspace</w:t>
      </w:r>
    </w:p>
    <w:p w14:paraId="5C2784AF" w14:textId="77777777" w:rsidR="00E16DC5" w:rsidRPr="00E16DC5" w:rsidRDefault="00E16DC5" w:rsidP="0090795D">
      <w:pPr>
        <w:ind w:left="720"/>
        <w:rPr>
          <w:lang w:val="en-US"/>
        </w:rPr>
      </w:pPr>
      <w:r w:rsidRPr="00E16DC5">
        <w:rPr>
          <w:lang w:val="en-US"/>
        </w:rPr>
        <w:t xml:space="preserve">Go to </w:t>
      </w:r>
      <w:r w:rsidRPr="00E16DC5">
        <w:rPr>
          <w:b/>
          <w:bCs/>
          <w:lang w:val="en-US"/>
        </w:rPr>
        <w:t>Microsoft Fabric</w:t>
      </w:r>
      <w:r w:rsidRPr="00E16DC5">
        <w:rPr>
          <w:lang w:val="en-US"/>
        </w:rPr>
        <w:t xml:space="preserve"> portal.</w:t>
      </w:r>
    </w:p>
    <w:p w14:paraId="731A2262" w14:textId="77777777" w:rsidR="00E16DC5" w:rsidRPr="00E16DC5" w:rsidRDefault="00E16DC5" w:rsidP="0090795D">
      <w:pPr>
        <w:ind w:left="720"/>
        <w:rPr>
          <w:lang w:val="en-US"/>
        </w:rPr>
      </w:pPr>
      <w:r w:rsidRPr="00E16DC5">
        <w:rPr>
          <w:lang w:val="en-US"/>
        </w:rPr>
        <w:t xml:space="preserve">Navigate to </w:t>
      </w:r>
      <w:r w:rsidRPr="00E16DC5">
        <w:rPr>
          <w:b/>
          <w:bCs/>
          <w:lang w:val="en-US"/>
        </w:rPr>
        <w:t>Workspaces</w:t>
      </w:r>
      <w:r w:rsidRPr="00E16DC5">
        <w:rPr>
          <w:lang w:val="en-US"/>
        </w:rPr>
        <w:t xml:space="preserve"> → </w:t>
      </w:r>
      <w:r w:rsidRPr="00E16DC5">
        <w:rPr>
          <w:b/>
          <w:bCs/>
          <w:lang w:val="en-US"/>
        </w:rPr>
        <w:t>New Workspace</w:t>
      </w:r>
      <w:r w:rsidRPr="00E16DC5">
        <w:rPr>
          <w:lang w:val="en-US"/>
        </w:rPr>
        <w:t>.</w:t>
      </w:r>
    </w:p>
    <w:p w14:paraId="4CA6109F" w14:textId="77777777" w:rsidR="00E16DC5" w:rsidRPr="00E16DC5" w:rsidRDefault="00E16DC5" w:rsidP="0090795D">
      <w:pPr>
        <w:ind w:left="720"/>
        <w:rPr>
          <w:lang w:val="en-US"/>
        </w:rPr>
      </w:pPr>
      <w:r w:rsidRPr="00E16DC5">
        <w:rPr>
          <w:lang w:val="en-US"/>
        </w:rPr>
        <w:t xml:space="preserve">Configure the following: </w:t>
      </w:r>
    </w:p>
    <w:p w14:paraId="19D889E4" w14:textId="77777777" w:rsidR="00E16DC5" w:rsidRPr="00E16DC5" w:rsidRDefault="00E16DC5" w:rsidP="00E16DC5">
      <w:pPr>
        <w:numPr>
          <w:ilvl w:val="1"/>
          <w:numId w:val="116"/>
        </w:numPr>
        <w:rPr>
          <w:lang w:val="en-US"/>
        </w:rPr>
      </w:pPr>
      <w:r w:rsidRPr="00E16DC5">
        <w:rPr>
          <w:b/>
          <w:bCs/>
          <w:lang w:val="en-US"/>
        </w:rPr>
        <w:t>Name</w:t>
      </w:r>
      <w:r w:rsidRPr="00E16DC5">
        <w:rPr>
          <w:lang w:val="en-US"/>
        </w:rPr>
        <w:t xml:space="preserve"> – Provide a meaningful name.</w:t>
      </w:r>
    </w:p>
    <w:p w14:paraId="232EB969" w14:textId="77777777" w:rsidR="00E16DC5" w:rsidRPr="00E16DC5" w:rsidRDefault="00E16DC5" w:rsidP="00E16DC5">
      <w:pPr>
        <w:numPr>
          <w:ilvl w:val="1"/>
          <w:numId w:val="116"/>
        </w:numPr>
        <w:rPr>
          <w:lang w:val="en-US"/>
        </w:rPr>
      </w:pPr>
      <w:r w:rsidRPr="00E16DC5">
        <w:rPr>
          <w:b/>
          <w:bCs/>
          <w:lang w:val="en-US"/>
        </w:rPr>
        <w:t>Premium Capacity</w:t>
      </w:r>
      <w:r w:rsidRPr="00E16DC5">
        <w:rPr>
          <w:lang w:val="en-US"/>
        </w:rPr>
        <w:t xml:space="preserve"> – Assign a Fabric capacity if required.</w:t>
      </w:r>
    </w:p>
    <w:p w14:paraId="528BB2DB" w14:textId="77777777" w:rsidR="00E16DC5" w:rsidRPr="00E16DC5" w:rsidRDefault="00E16DC5" w:rsidP="00E16DC5">
      <w:pPr>
        <w:numPr>
          <w:ilvl w:val="1"/>
          <w:numId w:val="116"/>
        </w:numPr>
        <w:rPr>
          <w:lang w:val="en-US"/>
        </w:rPr>
      </w:pPr>
      <w:r w:rsidRPr="00E16DC5">
        <w:rPr>
          <w:b/>
          <w:bCs/>
          <w:lang w:val="en-US"/>
        </w:rPr>
        <w:t>Access Control</w:t>
      </w:r>
      <w:r w:rsidRPr="00E16DC5">
        <w:rPr>
          <w:lang w:val="en-US"/>
        </w:rPr>
        <w:t xml:space="preserve"> – Set user permissions.</w:t>
      </w:r>
    </w:p>
    <w:p w14:paraId="545960DC" w14:textId="13AB7337" w:rsidR="00E16DC5" w:rsidRPr="00E16DC5" w:rsidRDefault="00E16DC5" w:rsidP="00E16DC5">
      <w:pPr>
        <w:rPr>
          <w:lang w:val="en-US"/>
        </w:rPr>
      </w:pPr>
    </w:p>
    <w:p w14:paraId="03E5C7F2" w14:textId="5AD8551D" w:rsidR="00E16DC5" w:rsidRPr="0090795D" w:rsidRDefault="00E16DC5" w:rsidP="0090795D">
      <w:pPr>
        <w:pStyle w:val="ListParagraph"/>
        <w:numPr>
          <w:ilvl w:val="0"/>
          <w:numId w:val="122"/>
        </w:numPr>
        <w:rPr>
          <w:b/>
          <w:bCs/>
          <w:lang w:val="en-US"/>
        </w:rPr>
      </w:pPr>
      <w:r w:rsidRPr="0090795D">
        <w:rPr>
          <w:b/>
          <w:bCs/>
          <w:lang w:val="en-US"/>
        </w:rPr>
        <w:t>Develop Your Solution</w:t>
      </w:r>
    </w:p>
    <w:p w14:paraId="2134313C" w14:textId="77777777" w:rsidR="00E16DC5" w:rsidRPr="00E16DC5" w:rsidRDefault="00E16DC5" w:rsidP="0090795D">
      <w:pPr>
        <w:ind w:left="720"/>
        <w:rPr>
          <w:lang w:val="en-US"/>
        </w:rPr>
      </w:pPr>
      <w:r w:rsidRPr="00E16DC5">
        <w:rPr>
          <w:lang w:val="en-US"/>
        </w:rPr>
        <w:t>You can create different types of Fabric items based on your requirements:</w:t>
      </w:r>
      <w:r w:rsidRPr="00E16DC5">
        <w:rPr>
          <w:lang w:val="en-US"/>
        </w:rPr>
        <w:br/>
      </w:r>
      <w:r w:rsidRPr="00E16DC5">
        <w:rPr>
          <w:rFonts w:ascii="Segoe UI Emoji" w:hAnsi="Segoe UI Emoji" w:cs="Segoe UI Emoji"/>
          <w:lang w:val="en-US"/>
        </w:rPr>
        <w:t>✅</w:t>
      </w:r>
      <w:r w:rsidRPr="00E16DC5">
        <w:rPr>
          <w:lang w:val="en-US"/>
        </w:rPr>
        <w:t xml:space="preserve"> </w:t>
      </w:r>
      <w:r w:rsidRPr="00E16DC5">
        <w:rPr>
          <w:b/>
          <w:bCs/>
          <w:lang w:val="en-US"/>
        </w:rPr>
        <w:t>Data Pipeline</w:t>
      </w:r>
      <w:r w:rsidRPr="00E16DC5">
        <w:rPr>
          <w:lang w:val="en-US"/>
        </w:rPr>
        <w:t xml:space="preserve"> – For ETL (Extract, Transform, Load) processes.</w:t>
      </w:r>
      <w:r w:rsidRPr="00E16DC5">
        <w:rPr>
          <w:lang w:val="en-US"/>
        </w:rPr>
        <w:br/>
      </w:r>
      <w:r w:rsidRPr="00E16DC5">
        <w:rPr>
          <w:rFonts w:ascii="Segoe UI Emoji" w:hAnsi="Segoe UI Emoji" w:cs="Segoe UI Emoji"/>
          <w:lang w:val="en-US"/>
        </w:rPr>
        <w:t>✅</w:t>
      </w:r>
      <w:r w:rsidRPr="00E16DC5">
        <w:rPr>
          <w:lang w:val="en-US"/>
        </w:rPr>
        <w:t xml:space="preserve"> </w:t>
      </w:r>
      <w:r w:rsidRPr="00E16DC5">
        <w:rPr>
          <w:b/>
          <w:bCs/>
          <w:lang w:val="en-US"/>
        </w:rPr>
        <w:t>Lakehouse</w:t>
      </w:r>
      <w:r w:rsidRPr="00E16DC5">
        <w:rPr>
          <w:lang w:val="en-US"/>
        </w:rPr>
        <w:t xml:space="preserve"> – For managing large-scale data lakes.</w:t>
      </w:r>
      <w:r w:rsidRPr="00E16DC5">
        <w:rPr>
          <w:lang w:val="en-US"/>
        </w:rPr>
        <w:br/>
      </w:r>
      <w:r w:rsidRPr="00E16DC5">
        <w:rPr>
          <w:rFonts w:ascii="Segoe UI Emoji" w:hAnsi="Segoe UI Emoji" w:cs="Segoe UI Emoji"/>
          <w:lang w:val="en-US"/>
        </w:rPr>
        <w:t>✅</w:t>
      </w:r>
      <w:r w:rsidRPr="00E16DC5">
        <w:rPr>
          <w:lang w:val="en-US"/>
        </w:rPr>
        <w:t xml:space="preserve"> </w:t>
      </w:r>
      <w:r w:rsidRPr="00E16DC5">
        <w:rPr>
          <w:b/>
          <w:bCs/>
          <w:lang w:val="en-US"/>
        </w:rPr>
        <w:t>Warehouse</w:t>
      </w:r>
      <w:r w:rsidRPr="00E16DC5">
        <w:rPr>
          <w:lang w:val="en-US"/>
        </w:rPr>
        <w:t xml:space="preserve"> – For structured data storage.</w:t>
      </w:r>
      <w:r w:rsidRPr="00E16DC5">
        <w:rPr>
          <w:lang w:val="en-US"/>
        </w:rPr>
        <w:br/>
      </w:r>
      <w:r w:rsidRPr="00E16DC5">
        <w:rPr>
          <w:rFonts w:ascii="Segoe UI Emoji" w:hAnsi="Segoe UI Emoji" w:cs="Segoe UI Emoji"/>
          <w:lang w:val="en-US"/>
        </w:rPr>
        <w:t>✅</w:t>
      </w:r>
      <w:r w:rsidRPr="00E16DC5">
        <w:rPr>
          <w:lang w:val="en-US"/>
        </w:rPr>
        <w:t xml:space="preserve"> </w:t>
      </w:r>
      <w:r w:rsidRPr="00E16DC5">
        <w:rPr>
          <w:b/>
          <w:bCs/>
          <w:lang w:val="en-US"/>
        </w:rPr>
        <w:t>Reports/Dashboards</w:t>
      </w:r>
      <w:r w:rsidRPr="00E16DC5">
        <w:rPr>
          <w:lang w:val="en-US"/>
        </w:rPr>
        <w:t xml:space="preserve"> – For visualization using Power BI.</w:t>
      </w:r>
      <w:r w:rsidRPr="00E16DC5">
        <w:rPr>
          <w:lang w:val="en-US"/>
        </w:rPr>
        <w:br/>
      </w:r>
      <w:r w:rsidRPr="00E16DC5">
        <w:rPr>
          <w:rFonts w:ascii="Segoe UI Emoji" w:hAnsi="Segoe UI Emoji" w:cs="Segoe UI Emoji"/>
          <w:lang w:val="en-US"/>
        </w:rPr>
        <w:t>✅</w:t>
      </w:r>
      <w:r w:rsidRPr="00E16DC5">
        <w:rPr>
          <w:lang w:val="en-US"/>
        </w:rPr>
        <w:t xml:space="preserve"> </w:t>
      </w:r>
      <w:r w:rsidRPr="00E16DC5">
        <w:rPr>
          <w:b/>
          <w:bCs/>
          <w:lang w:val="en-US"/>
        </w:rPr>
        <w:t>Notebooks</w:t>
      </w:r>
      <w:r w:rsidRPr="00E16DC5">
        <w:rPr>
          <w:lang w:val="en-US"/>
        </w:rPr>
        <w:t xml:space="preserve"> – For data science and machine learning models.</w:t>
      </w:r>
    </w:p>
    <w:p w14:paraId="6A51859D" w14:textId="0CB1E0F7" w:rsidR="00E16DC5" w:rsidRPr="00E16DC5" w:rsidRDefault="00E16DC5" w:rsidP="00E16DC5">
      <w:pPr>
        <w:rPr>
          <w:lang w:val="en-US"/>
        </w:rPr>
      </w:pPr>
    </w:p>
    <w:p w14:paraId="547FC86D" w14:textId="7C3BEB2B" w:rsidR="00E16DC5" w:rsidRPr="0090795D" w:rsidRDefault="00E16DC5" w:rsidP="0090795D">
      <w:pPr>
        <w:pStyle w:val="ListParagraph"/>
        <w:numPr>
          <w:ilvl w:val="0"/>
          <w:numId w:val="122"/>
        </w:numPr>
        <w:rPr>
          <w:b/>
          <w:bCs/>
          <w:lang w:val="en-US"/>
        </w:rPr>
      </w:pPr>
      <w:r w:rsidRPr="0090795D">
        <w:rPr>
          <w:b/>
          <w:bCs/>
          <w:lang w:val="en-US"/>
        </w:rPr>
        <w:t>Set Up Source Control</w:t>
      </w:r>
    </w:p>
    <w:p w14:paraId="4538E91F" w14:textId="77777777" w:rsidR="00E16DC5" w:rsidRPr="00E16DC5" w:rsidRDefault="00E16DC5" w:rsidP="0090795D">
      <w:pPr>
        <w:ind w:left="720"/>
        <w:rPr>
          <w:lang w:val="en-US"/>
        </w:rPr>
      </w:pPr>
      <w:r w:rsidRPr="00E16DC5">
        <w:rPr>
          <w:lang w:val="en-US"/>
        </w:rPr>
        <w:t xml:space="preserve">Link your workspace to a </w:t>
      </w:r>
      <w:r w:rsidRPr="00E16DC5">
        <w:rPr>
          <w:b/>
          <w:bCs/>
          <w:lang w:val="en-US"/>
        </w:rPr>
        <w:t>Git Repository</w:t>
      </w:r>
      <w:r w:rsidRPr="00E16DC5">
        <w:rPr>
          <w:lang w:val="en-US"/>
        </w:rPr>
        <w:t xml:space="preserve"> in Azure DevOps: </w:t>
      </w:r>
    </w:p>
    <w:p w14:paraId="335416D7" w14:textId="77777777" w:rsidR="00E16DC5" w:rsidRPr="00E16DC5" w:rsidRDefault="00E16DC5" w:rsidP="00E16DC5">
      <w:pPr>
        <w:numPr>
          <w:ilvl w:val="1"/>
          <w:numId w:val="117"/>
        </w:numPr>
        <w:rPr>
          <w:lang w:val="en-US"/>
        </w:rPr>
      </w:pPr>
      <w:r w:rsidRPr="00E16DC5">
        <w:rPr>
          <w:lang w:val="en-US"/>
        </w:rPr>
        <w:t xml:space="preserve">Go to </w:t>
      </w:r>
      <w:r w:rsidRPr="00E16DC5">
        <w:rPr>
          <w:b/>
          <w:bCs/>
          <w:lang w:val="en-US"/>
        </w:rPr>
        <w:t>Workspace Settings</w:t>
      </w:r>
      <w:r w:rsidRPr="00E16DC5">
        <w:rPr>
          <w:lang w:val="en-US"/>
        </w:rPr>
        <w:t xml:space="preserve"> → </w:t>
      </w:r>
      <w:r w:rsidRPr="00E16DC5">
        <w:rPr>
          <w:b/>
          <w:bCs/>
          <w:lang w:val="en-US"/>
        </w:rPr>
        <w:t>Git Integration</w:t>
      </w:r>
      <w:r w:rsidRPr="00E16DC5">
        <w:rPr>
          <w:lang w:val="en-US"/>
        </w:rPr>
        <w:t>.</w:t>
      </w:r>
    </w:p>
    <w:p w14:paraId="3BFD0202" w14:textId="77777777" w:rsidR="00E16DC5" w:rsidRPr="00E16DC5" w:rsidRDefault="00E16DC5" w:rsidP="00E16DC5">
      <w:pPr>
        <w:numPr>
          <w:ilvl w:val="1"/>
          <w:numId w:val="117"/>
        </w:numPr>
        <w:rPr>
          <w:lang w:val="en-US"/>
        </w:rPr>
      </w:pPr>
      <w:r w:rsidRPr="00E16DC5">
        <w:rPr>
          <w:lang w:val="en-US"/>
        </w:rPr>
        <w:t>Connect to Azure DevOps repository → Select branch.</w:t>
      </w:r>
    </w:p>
    <w:p w14:paraId="7442E0A3" w14:textId="77777777" w:rsidR="00E16DC5" w:rsidRPr="00E16DC5" w:rsidRDefault="00E16DC5" w:rsidP="0090795D">
      <w:pPr>
        <w:ind w:left="720"/>
        <w:rPr>
          <w:lang w:val="en-US"/>
        </w:rPr>
      </w:pPr>
      <w:r w:rsidRPr="00E16DC5">
        <w:rPr>
          <w:lang w:val="en-US"/>
        </w:rPr>
        <w:t>Commit and track changes directly from the Fabric workspace.</w:t>
      </w:r>
    </w:p>
    <w:p w14:paraId="44B0CC38" w14:textId="46C2FB87" w:rsidR="00E16DC5" w:rsidRPr="00E16DC5" w:rsidRDefault="00E16DC5" w:rsidP="00E16DC5">
      <w:pPr>
        <w:rPr>
          <w:lang w:val="en-US"/>
        </w:rPr>
      </w:pPr>
    </w:p>
    <w:p w14:paraId="4D9755B0" w14:textId="1A3AF136" w:rsidR="00E16DC5" w:rsidRPr="00E16DC5" w:rsidRDefault="00E34508" w:rsidP="00E16DC5">
      <w:pPr>
        <w:numPr>
          <w:ilvl w:val="0"/>
          <w:numId w:val="116"/>
        </w:numPr>
        <w:rPr>
          <w:b/>
          <w:bCs/>
          <w:lang w:val="en-US"/>
        </w:rPr>
      </w:pPr>
      <w:r w:rsidRPr="00E16DC5">
        <w:rPr>
          <w:b/>
          <w:bCs/>
          <w:lang w:val="en-US"/>
        </w:rPr>
        <w:t>Creating</w:t>
      </w:r>
      <w:r w:rsidR="00E16DC5" w:rsidRPr="00E16DC5">
        <w:rPr>
          <w:b/>
          <w:bCs/>
          <w:lang w:val="en-US"/>
        </w:rPr>
        <w:t xml:space="preserve"> a Deployment Pipeline</w:t>
      </w:r>
    </w:p>
    <w:p w14:paraId="41BF1681" w14:textId="480F4214" w:rsidR="00E16DC5" w:rsidRPr="00E16DC5" w:rsidRDefault="0090795D" w:rsidP="0090795D">
      <w:pPr>
        <w:ind w:left="720"/>
        <w:rPr>
          <w:lang w:val="en-US"/>
        </w:rPr>
      </w:pPr>
      <w:r>
        <w:rPr>
          <w:b/>
          <w:bCs/>
          <w:lang w:val="en-US"/>
        </w:rPr>
        <w:t xml:space="preserve"> </w:t>
      </w:r>
      <w:r w:rsidR="00E16DC5" w:rsidRPr="00E16DC5">
        <w:rPr>
          <w:b/>
          <w:bCs/>
          <w:lang w:val="en-US"/>
        </w:rPr>
        <w:t>Create a Pipeline</w:t>
      </w:r>
      <w:r w:rsidR="00E16DC5" w:rsidRPr="00E16DC5">
        <w:rPr>
          <w:lang w:val="en-US"/>
        </w:rPr>
        <w:t>:</w:t>
      </w:r>
    </w:p>
    <w:p w14:paraId="5ACF3D56" w14:textId="77777777" w:rsidR="00E16DC5" w:rsidRPr="00E16DC5" w:rsidRDefault="00E16DC5" w:rsidP="00E16DC5">
      <w:pPr>
        <w:numPr>
          <w:ilvl w:val="1"/>
          <w:numId w:val="118"/>
        </w:numPr>
        <w:rPr>
          <w:lang w:val="en-US"/>
        </w:rPr>
      </w:pPr>
      <w:r w:rsidRPr="00E16DC5">
        <w:rPr>
          <w:lang w:val="en-US"/>
        </w:rPr>
        <w:t xml:space="preserve">Go to </w:t>
      </w:r>
      <w:r w:rsidRPr="00E16DC5">
        <w:rPr>
          <w:b/>
          <w:bCs/>
          <w:lang w:val="en-US"/>
        </w:rPr>
        <w:t>Deployment Pipelines</w:t>
      </w:r>
      <w:r w:rsidRPr="00E16DC5">
        <w:rPr>
          <w:lang w:val="en-US"/>
        </w:rPr>
        <w:t xml:space="preserve"> → </w:t>
      </w:r>
      <w:r w:rsidRPr="00E16DC5">
        <w:rPr>
          <w:b/>
          <w:bCs/>
          <w:lang w:val="en-US"/>
        </w:rPr>
        <w:t>Create Pipeline</w:t>
      </w:r>
      <w:r w:rsidRPr="00E16DC5">
        <w:rPr>
          <w:lang w:val="en-US"/>
        </w:rPr>
        <w:t>.</w:t>
      </w:r>
    </w:p>
    <w:p w14:paraId="5B70EA5A" w14:textId="77777777" w:rsidR="00E16DC5" w:rsidRPr="00E16DC5" w:rsidRDefault="00E16DC5" w:rsidP="00E16DC5">
      <w:pPr>
        <w:numPr>
          <w:ilvl w:val="1"/>
          <w:numId w:val="118"/>
        </w:numPr>
        <w:rPr>
          <w:lang w:val="en-US"/>
        </w:rPr>
      </w:pPr>
      <w:r w:rsidRPr="00E16DC5">
        <w:rPr>
          <w:lang w:val="en-US"/>
        </w:rPr>
        <w:lastRenderedPageBreak/>
        <w:t>Name it based on the environment (e.g., Dev → Test → Prod).</w:t>
      </w:r>
    </w:p>
    <w:p w14:paraId="15DB5DEF" w14:textId="77777777" w:rsidR="00E16DC5" w:rsidRPr="00E16DC5" w:rsidRDefault="00E16DC5" w:rsidP="0090795D">
      <w:pPr>
        <w:numPr>
          <w:ilvl w:val="0"/>
          <w:numId w:val="116"/>
        </w:numPr>
        <w:rPr>
          <w:b/>
          <w:bCs/>
          <w:lang w:val="en-US"/>
        </w:rPr>
      </w:pPr>
      <w:r w:rsidRPr="00E16DC5">
        <w:rPr>
          <w:b/>
          <w:bCs/>
          <w:lang w:val="en-US"/>
        </w:rPr>
        <w:t>Add Artifacts:</w:t>
      </w:r>
    </w:p>
    <w:p w14:paraId="1BAF4822" w14:textId="77777777" w:rsidR="00E16DC5" w:rsidRPr="00E16DC5" w:rsidRDefault="00E16DC5" w:rsidP="00E16DC5">
      <w:pPr>
        <w:numPr>
          <w:ilvl w:val="1"/>
          <w:numId w:val="118"/>
        </w:numPr>
        <w:rPr>
          <w:lang w:val="en-US"/>
        </w:rPr>
      </w:pPr>
      <w:r w:rsidRPr="00E16DC5">
        <w:rPr>
          <w:lang w:val="en-US"/>
        </w:rPr>
        <w:t>Select the Fabric workspace.</w:t>
      </w:r>
    </w:p>
    <w:p w14:paraId="2E6EFD92" w14:textId="77777777" w:rsidR="00E16DC5" w:rsidRPr="00E16DC5" w:rsidRDefault="00E16DC5" w:rsidP="00E16DC5">
      <w:pPr>
        <w:numPr>
          <w:ilvl w:val="1"/>
          <w:numId w:val="118"/>
        </w:numPr>
        <w:rPr>
          <w:lang w:val="en-US"/>
        </w:rPr>
      </w:pPr>
      <w:r w:rsidRPr="00E16DC5">
        <w:rPr>
          <w:lang w:val="en-US"/>
        </w:rPr>
        <w:t xml:space="preserve">Include </w:t>
      </w:r>
      <w:r w:rsidRPr="00E16DC5">
        <w:rPr>
          <w:b/>
          <w:bCs/>
          <w:lang w:val="en-US"/>
        </w:rPr>
        <w:t>data pipelines, warehouse, reports</w:t>
      </w:r>
      <w:r w:rsidRPr="00E16DC5">
        <w:rPr>
          <w:lang w:val="en-US"/>
        </w:rPr>
        <w:t>, etc.</w:t>
      </w:r>
    </w:p>
    <w:p w14:paraId="73028CDF" w14:textId="77777777" w:rsidR="00E16DC5" w:rsidRPr="00E16DC5" w:rsidRDefault="00E16DC5" w:rsidP="0090795D">
      <w:pPr>
        <w:ind w:left="720"/>
        <w:rPr>
          <w:lang w:val="en-US"/>
        </w:rPr>
      </w:pPr>
      <w:r w:rsidRPr="00E16DC5">
        <w:rPr>
          <w:b/>
          <w:bCs/>
          <w:lang w:val="en-US"/>
        </w:rPr>
        <w:t>Configure Pipeline Stages</w:t>
      </w:r>
      <w:r w:rsidRPr="00E16DC5">
        <w:rPr>
          <w:lang w:val="en-US"/>
        </w:rPr>
        <w:t>:</w:t>
      </w:r>
    </w:p>
    <w:p w14:paraId="43E3481D" w14:textId="77777777" w:rsidR="00E16DC5" w:rsidRPr="00E16DC5" w:rsidRDefault="00E16DC5" w:rsidP="00E16DC5">
      <w:pPr>
        <w:numPr>
          <w:ilvl w:val="1"/>
          <w:numId w:val="118"/>
        </w:numPr>
        <w:rPr>
          <w:lang w:val="en-US"/>
        </w:rPr>
      </w:pPr>
      <w:r w:rsidRPr="00E16DC5">
        <w:rPr>
          <w:lang w:val="en-US"/>
        </w:rPr>
        <w:t xml:space="preserve">Add stages for </w:t>
      </w:r>
      <w:r w:rsidRPr="00E16DC5">
        <w:rPr>
          <w:b/>
          <w:bCs/>
          <w:lang w:val="en-US"/>
        </w:rPr>
        <w:t>Development, Testing, and Production</w:t>
      </w:r>
      <w:r w:rsidRPr="00E16DC5">
        <w:rPr>
          <w:lang w:val="en-US"/>
        </w:rPr>
        <w:t>.</w:t>
      </w:r>
    </w:p>
    <w:p w14:paraId="0152592E" w14:textId="77777777" w:rsidR="00E16DC5" w:rsidRPr="00E16DC5" w:rsidRDefault="00E16DC5" w:rsidP="00E16DC5">
      <w:pPr>
        <w:numPr>
          <w:ilvl w:val="1"/>
          <w:numId w:val="118"/>
        </w:numPr>
        <w:rPr>
          <w:lang w:val="en-US"/>
        </w:rPr>
      </w:pPr>
      <w:r w:rsidRPr="00E16DC5">
        <w:rPr>
          <w:lang w:val="en-US"/>
        </w:rPr>
        <w:t>Set up data source rules and environment-specific settings.</w:t>
      </w:r>
    </w:p>
    <w:p w14:paraId="4F33E89E" w14:textId="390320D4" w:rsidR="00E16DC5" w:rsidRPr="00E16DC5" w:rsidRDefault="00E16DC5" w:rsidP="00E16DC5">
      <w:pPr>
        <w:rPr>
          <w:lang w:val="en-US"/>
        </w:rPr>
      </w:pPr>
    </w:p>
    <w:p w14:paraId="156FC401" w14:textId="77777777" w:rsidR="00E16DC5" w:rsidRPr="00E16DC5" w:rsidRDefault="00E16DC5" w:rsidP="0090795D">
      <w:pPr>
        <w:ind w:left="720"/>
        <w:rPr>
          <w:b/>
          <w:bCs/>
          <w:lang w:val="en-US"/>
        </w:rPr>
      </w:pPr>
      <w:r w:rsidRPr="00E16DC5">
        <w:rPr>
          <w:b/>
          <w:bCs/>
          <w:lang w:val="en-US"/>
        </w:rPr>
        <w:t>5. Deploy to Test Environment</w:t>
      </w:r>
    </w:p>
    <w:p w14:paraId="7BBF07B1" w14:textId="77777777" w:rsidR="00E16DC5" w:rsidRPr="00E16DC5" w:rsidRDefault="00E16DC5" w:rsidP="0090795D">
      <w:pPr>
        <w:ind w:left="720"/>
        <w:rPr>
          <w:lang w:val="en-US"/>
        </w:rPr>
      </w:pPr>
      <w:r w:rsidRPr="00E16DC5">
        <w:rPr>
          <w:lang w:val="en-US"/>
        </w:rPr>
        <w:t xml:space="preserve">Click </w:t>
      </w:r>
      <w:r w:rsidRPr="00E16DC5">
        <w:rPr>
          <w:b/>
          <w:bCs/>
          <w:lang w:val="en-US"/>
        </w:rPr>
        <w:t>Deploy</w:t>
      </w:r>
      <w:r w:rsidRPr="00E16DC5">
        <w:rPr>
          <w:lang w:val="en-US"/>
        </w:rPr>
        <w:t xml:space="preserve"> to move from </w:t>
      </w:r>
      <w:r w:rsidRPr="00E16DC5">
        <w:rPr>
          <w:b/>
          <w:bCs/>
          <w:lang w:val="en-US"/>
        </w:rPr>
        <w:t>Development</w:t>
      </w:r>
      <w:r w:rsidRPr="00E16DC5">
        <w:rPr>
          <w:lang w:val="en-US"/>
        </w:rPr>
        <w:t xml:space="preserve"> to </w:t>
      </w:r>
      <w:r w:rsidRPr="00E16DC5">
        <w:rPr>
          <w:b/>
          <w:bCs/>
          <w:lang w:val="en-US"/>
        </w:rPr>
        <w:t>Test</w:t>
      </w:r>
      <w:r w:rsidRPr="00E16DC5">
        <w:rPr>
          <w:lang w:val="en-US"/>
        </w:rPr>
        <w:t>.</w:t>
      </w:r>
    </w:p>
    <w:p w14:paraId="6A970D61" w14:textId="77777777" w:rsidR="00E16DC5" w:rsidRPr="00E16DC5" w:rsidRDefault="00E16DC5" w:rsidP="0090795D">
      <w:pPr>
        <w:ind w:left="720"/>
        <w:rPr>
          <w:lang w:val="en-US"/>
        </w:rPr>
      </w:pPr>
      <w:r w:rsidRPr="00E16DC5">
        <w:rPr>
          <w:lang w:val="en-US"/>
        </w:rPr>
        <w:t>Validate data integrity, report functionality, and pipeline execution.</w:t>
      </w:r>
    </w:p>
    <w:p w14:paraId="3FE93AA6" w14:textId="0C66C3AC" w:rsidR="00E16DC5" w:rsidRPr="00E16DC5" w:rsidRDefault="00E16DC5" w:rsidP="00E16DC5">
      <w:pPr>
        <w:rPr>
          <w:lang w:val="en-US"/>
        </w:rPr>
      </w:pPr>
    </w:p>
    <w:p w14:paraId="717BC82B" w14:textId="4F21D390" w:rsidR="00E16DC5" w:rsidRPr="00E16DC5" w:rsidRDefault="00E16DC5" w:rsidP="0090795D">
      <w:pPr>
        <w:ind w:left="720"/>
        <w:rPr>
          <w:b/>
          <w:bCs/>
          <w:lang w:val="en-US"/>
        </w:rPr>
      </w:pPr>
      <w:r w:rsidRPr="00E16DC5">
        <w:rPr>
          <w:b/>
          <w:bCs/>
          <w:lang w:val="en-US"/>
        </w:rPr>
        <w:t xml:space="preserve">6. Approve and </w:t>
      </w:r>
      <w:r w:rsidR="00E34508" w:rsidRPr="00E16DC5">
        <w:rPr>
          <w:b/>
          <w:bCs/>
          <w:lang w:val="en-US"/>
        </w:rPr>
        <w:t>Promote</w:t>
      </w:r>
      <w:r w:rsidRPr="00E16DC5">
        <w:rPr>
          <w:b/>
          <w:bCs/>
          <w:lang w:val="en-US"/>
        </w:rPr>
        <w:t xml:space="preserve"> Production</w:t>
      </w:r>
    </w:p>
    <w:p w14:paraId="34BB1FF8" w14:textId="77777777" w:rsidR="00E16DC5" w:rsidRPr="00E16DC5" w:rsidRDefault="00E16DC5" w:rsidP="00E16DC5">
      <w:pPr>
        <w:numPr>
          <w:ilvl w:val="0"/>
          <w:numId w:val="120"/>
        </w:numPr>
        <w:rPr>
          <w:lang w:val="en-US"/>
        </w:rPr>
      </w:pPr>
      <w:r w:rsidRPr="00E16DC5">
        <w:rPr>
          <w:lang w:val="en-US"/>
        </w:rPr>
        <w:t xml:space="preserve">After successful testing, promote to the </w:t>
      </w:r>
      <w:r w:rsidRPr="00E16DC5">
        <w:rPr>
          <w:b/>
          <w:bCs/>
          <w:lang w:val="en-US"/>
        </w:rPr>
        <w:t>Production</w:t>
      </w:r>
      <w:r w:rsidRPr="00E16DC5">
        <w:rPr>
          <w:lang w:val="en-US"/>
        </w:rPr>
        <w:t xml:space="preserve"> environment.</w:t>
      </w:r>
    </w:p>
    <w:p w14:paraId="09C63ACC" w14:textId="77777777" w:rsidR="00E16DC5" w:rsidRPr="00E16DC5" w:rsidRDefault="00E16DC5" w:rsidP="00E16DC5">
      <w:pPr>
        <w:numPr>
          <w:ilvl w:val="0"/>
          <w:numId w:val="120"/>
        </w:numPr>
        <w:rPr>
          <w:lang w:val="en-US"/>
        </w:rPr>
      </w:pPr>
      <w:r w:rsidRPr="00E16DC5">
        <w:rPr>
          <w:lang w:val="en-US"/>
        </w:rPr>
        <w:t>Monitor deployment logs and resolve any issues.</w:t>
      </w:r>
    </w:p>
    <w:p w14:paraId="14CA6573" w14:textId="5D6D5F1F" w:rsidR="00E16DC5" w:rsidRPr="00E16DC5" w:rsidRDefault="00E16DC5" w:rsidP="00E16DC5">
      <w:pPr>
        <w:rPr>
          <w:lang w:val="en-US"/>
        </w:rPr>
      </w:pPr>
    </w:p>
    <w:p w14:paraId="33A2AF3D" w14:textId="77777777" w:rsidR="00E16DC5" w:rsidRPr="00E16DC5" w:rsidRDefault="00E16DC5" w:rsidP="00E16DC5">
      <w:pPr>
        <w:numPr>
          <w:ilvl w:val="0"/>
          <w:numId w:val="116"/>
        </w:numPr>
        <w:rPr>
          <w:b/>
          <w:bCs/>
          <w:lang w:val="en-US"/>
        </w:rPr>
      </w:pPr>
      <w:r w:rsidRPr="00E16DC5">
        <w:rPr>
          <w:b/>
          <w:bCs/>
          <w:lang w:val="en-US"/>
        </w:rPr>
        <w:t>7. Monitor and Maintain</w:t>
      </w:r>
    </w:p>
    <w:p w14:paraId="0329956D" w14:textId="77777777" w:rsidR="00E16DC5" w:rsidRPr="00E16DC5" w:rsidRDefault="00E16DC5" w:rsidP="00E16DC5">
      <w:pPr>
        <w:numPr>
          <w:ilvl w:val="0"/>
          <w:numId w:val="121"/>
        </w:numPr>
        <w:rPr>
          <w:lang w:val="en-US"/>
        </w:rPr>
      </w:pPr>
      <w:r w:rsidRPr="00E16DC5">
        <w:rPr>
          <w:lang w:val="en-US"/>
        </w:rPr>
        <w:t xml:space="preserve">Use </w:t>
      </w:r>
      <w:r w:rsidRPr="00E16DC5">
        <w:rPr>
          <w:b/>
          <w:bCs/>
          <w:lang w:val="en-US"/>
        </w:rPr>
        <w:t>Fabric Monitoring Hub</w:t>
      </w:r>
      <w:r w:rsidRPr="00E16DC5">
        <w:rPr>
          <w:lang w:val="en-US"/>
        </w:rPr>
        <w:t xml:space="preserve"> to track pipeline performance.</w:t>
      </w:r>
    </w:p>
    <w:p w14:paraId="6D56170A" w14:textId="77777777" w:rsidR="00E16DC5" w:rsidRPr="00E16DC5" w:rsidRDefault="00E16DC5" w:rsidP="00E16DC5">
      <w:pPr>
        <w:numPr>
          <w:ilvl w:val="0"/>
          <w:numId w:val="121"/>
        </w:numPr>
        <w:rPr>
          <w:lang w:val="en-US"/>
        </w:rPr>
      </w:pPr>
      <w:r w:rsidRPr="00E16DC5">
        <w:rPr>
          <w:lang w:val="en-US"/>
        </w:rPr>
        <w:t>Configure alerts and logging.</w:t>
      </w:r>
    </w:p>
    <w:p w14:paraId="1ABECD6E" w14:textId="77777777" w:rsidR="00E16DC5" w:rsidRPr="00E16DC5" w:rsidRDefault="00E16DC5" w:rsidP="00E16DC5">
      <w:pPr>
        <w:numPr>
          <w:ilvl w:val="0"/>
          <w:numId w:val="121"/>
        </w:numPr>
        <w:rPr>
          <w:lang w:val="en-US"/>
        </w:rPr>
      </w:pPr>
      <w:r w:rsidRPr="00E16DC5">
        <w:rPr>
          <w:lang w:val="en-US"/>
        </w:rPr>
        <w:t>Continuously update and manage the solution using Git versioning.</w:t>
      </w:r>
    </w:p>
    <w:p w14:paraId="0F896110" w14:textId="77777777" w:rsidR="00E16DC5" w:rsidRDefault="00E16DC5" w:rsidP="00DF23E6"/>
    <w:p w14:paraId="2CEF191B" w14:textId="77777777" w:rsidR="00E16DC5" w:rsidRDefault="00E16DC5" w:rsidP="00DF23E6"/>
    <w:p w14:paraId="265B34F0" w14:textId="330EC0C7" w:rsidR="00C36283" w:rsidRDefault="00C36283" w:rsidP="00DF23E6">
      <w:r w:rsidRPr="00FA4817">
        <w:rPr>
          <w:rFonts w:ascii="Calibri" w:hAnsi="Calibri" w:cs="Calibri"/>
          <w:noProof/>
          <w:sz w:val="18"/>
          <w:szCs w:val="18"/>
        </w:rPr>
        <w:lastRenderedPageBreak/>
        <w:drawing>
          <wp:inline distT="0" distB="0" distL="0" distR="0" wp14:anchorId="5806585A" wp14:editId="1795BE68">
            <wp:extent cx="5943600" cy="4747260"/>
            <wp:effectExtent l="0" t="0" r="0" b="0"/>
            <wp:docPr id="151075803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0758038" name="Picture 1" descr="A screenshot of a computer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4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0620F" w14:textId="77777777" w:rsidR="00C36283" w:rsidRDefault="00C36283" w:rsidP="00DF23E6"/>
    <w:p w14:paraId="133376F9" w14:textId="697B2028" w:rsidR="241114FC" w:rsidRDefault="241114FC" w:rsidP="00C36283">
      <w:pPr>
        <w:spacing w:after="0"/>
        <w:rPr>
          <w:rFonts w:eastAsia="Arial" w:cs="Arial"/>
          <w:szCs w:val="20"/>
        </w:rPr>
      </w:pPr>
    </w:p>
    <w:p w14:paraId="5AB6EF81" w14:textId="77777777" w:rsidR="00C36283" w:rsidRDefault="00C36283" w:rsidP="00C36283">
      <w:pPr>
        <w:pStyle w:val="ListParagraph"/>
        <w:numPr>
          <w:ilvl w:val="0"/>
          <w:numId w:val="112"/>
        </w:numPr>
        <w:rPr>
          <w:rFonts w:ascii="Calibri" w:hAnsi="Calibri" w:cs="Calibri"/>
          <w:sz w:val="18"/>
          <w:szCs w:val="18"/>
        </w:rPr>
      </w:pPr>
      <w:r>
        <w:rPr>
          <w:rFonts w:ascii="Calibri" w:hAnsi="Calibri" w:cs="Calibri"/>
          <w:sz w:val="18"/>
          <w:szCs w:val="18"/>
        </w:rPr>
        <w:t>Select stage item from development(</w:t>
      </w:r>
      <w:proofErr w:type="spellStart"/>
      <w:r>
        <w:rPr>
          <w:rFonts w:ascii="Calibri" w:hAnsi="Calibri" w:cs="Calibri"/>
          <w:sz w:val="18"/>
          <w:szCs w:val="18"/>
        </w:rPr>
        <w:t>Pipleine</w:t>
      </w:r>
      <w:proofErr w:type="spellEnd"/>
      <w:r>
        <w:rPr>
          <w:rFonts w:ascii="Calibri" w:hAnsi="Calibri" w:cs="Calibri"/>
          <w:sz w:val="18"/>
          <w:szCs w:val="18"/>
        </w:rPr>
        <w:t xml:space="preserve">, </w:t>
      </w:r>
      <w:proofErr w:type="spellStart"/>
      <w:r>
        <w:rPr>
          <w:rFonts w:ascii="Calibri" w:hAnsi="Calibri" w:cs="Calibri"/>
          <w:sz w:val="18"/>
          <w:szCs w:val="18"/>
        </w:rPr>
        <w:t>lakehouse</w:t>
      </w:r>
      <w:proofErr w:type="spellEnd"/>
      <w:r>
        <w:rPr>
          <w:rFonts w:ascii="Calibri" w:hAnsi="Calibri" w:cs="Calibri"/>
          <w:sz w:val="18"/>
          <w:szCs w:val="18"/>
        </w:rPr>
        <w:t xml:space="preserve"> and warehouse  </w:t>
      </w:r>
      <w:proofErr w:type="spellStart"/>
      <w:r>
        <w:rPr>
          <w:rFonts w:ascii="Calibri" w:hAnsi="Calibri" w:cs="Calibri"/>
          <w:sz w:val="18"/>
          <w:szCs w:val="18"/>
        </w:rPr>
        <w:t>etc</w:t>
      </w:r>
      <w:proofErr w:type="spellEnd"/>
      <w:r>
        <w:rPr>
          <w:rFonts w:ascii="Calibri" w:hAnsi="Calibri" w:cs="Calibri"/>
          <w:sz w:val="18"/>
          <w:szCs w:val="18"/>
        </w:rPr>
        <w:t>)</w:t>
      </w:r>
    </w:p>
    <w:p w14:paraId="370F11AA" w14:textId="77777777" w:rsidR="00C36283" w:rsidRPr="007A5E05" w:rsidRDefault="00C36283" w:rsidP="00C36283">
      <w:pPr>
        <w:pStyle w:val="ListParagraph"/>
        <w:numPr>
          <w:ilvl w:val="0"/>
          <w:numId w:val="112"/>
        </w:numPr>
        <w:rPr>
          <w:rFonts w:ascii="Calibri" w:hAnsi="Calibri" w:cs="Calibri"/>
          <w:sz w:val="18"/>
          <w:szCs w:val="18"/>
        </w:rPr>
      </w:pPr>
      <w:r>
        <w:rPr>
          <w:rFonts w:ascii="Calibri" w:hAnsi="Calibri" w:cs="Calibri"/>
          <w:sz w:val="18"/>
          <w:szCs w:val="18"/>
        </w:rPr>
        <w:t>Click on deployment to move change from Dev to Prod</w:t>
      </w:r>
    </w:p>
    <w:p w14:paraId="03AA6E9E" w14:textId="77777777" w:rsidR="00C36283" w:rsidRDefault="00C36283" w:rsidP="00C36283">
      <w:pPr>
        <w:spacing w:after="0"/>
        <w:rPr>
          <w:rFonts w:eastAsia="Arial" w:cs="Arial"/>
          <w:szCs w:val="20"/>
        </w:rPr>
      </w:pPr>
    </w:p>
    <w:p w14:paraId="629640BF" w14:textId="77777777" w:rsidR="00835E68" w:rsidRDefault="00835E68" w:rsidP="00C36283">
      <w:pPr>
        <w:spacing w:after="0"/>
        <w:rPr>
          <w:rFonts w:eastAsia="Arial" w:cs="Arial"/>
          <w:szCs w:val="20"/>
        </w:rPr>
      </w:pPr>
    </w:p>
    <w:p w14:paraId="0C59D591" w14:textId="77777777" w:rsidR="00835E68" w:rsidRDefault="00835E68" w:rsidP="00C36283">
      <w:pPr>
        <w:spacing w:after="0"/>
        <w:rPr>
          <w:rFonts w:eastAsia="Arial" w:cs="Arial"/>
          <w:szCs w:val="20"/>
        </w:rPr>
      </w:pPr>
    </w:p>
    <w:p w14:paraId="06B3DF1E" w14:textId="77777777" w:rsidR="00835E68" w:rsidRDefault="00835E68" w:rsidP="00C36283">
      <w:pPr>
        <w:spacing w:after="0"/>
        <w:rPr>
          <w:rFonts w:eastAsia="Arial" w:cs="Arial"/>
          <w:szCs w:val="20"/>
        </w:rPr>
      </w:pPr>
    </w:p>
    <w:p w14:paraId="13459367" w14:textId="77777777" w:rsidR="00835E68" w:rsidRDefault="00835E68" w:rsidP="00C36283">
      <w:pPr>
        <w:spacing w:after="0"/>
        <w:rPr>
          <w:rFonts w:eastAsia="Arial" w:cs="Arial"/>
          <w:szCs w:val="20"/>
        </w:rPr>
      </w:pPr>
    </w:p>
    <w:p w14:paraId="0A364AA9" w14:textId="77777777" w:rsidR="00835E68" w:rsidRDefault="00835E68" w:rsidP="00C36283">
      <w:pPr>
        <w:spacing w:after="0"/>
        <w:rPr>
          <w:rFonts w:eastAsia="Arial" w:cs="Arial"/>
          <w:szCs w:val="20"/>
        </w:rPr>
      </w:pPr>
    </w:p>
    <w:p w14:paraId="74C09BE7" w14:textId="77777777" w:rsidR="00835E68" w:rsidRDefault="00835E68" w:rsidP="00C36283">
      <w:pPr>
        <w:spacing w:after="0"/>
        <w:rPr>
          <w:rFonts w:eastAsia="Arial" w:cs="Arial"/>
          <w:szCs w:val="20"/>
        </w:rPr>
      </w:pPr>
    </w:p>
    <w:p w14:paraId="5A3BDB52" w14:textId="77777777" w:rsidR="00835E68" w:rsidRDefault="00835E68" w:rsidP="00C36283">
      <w:pPr>
        <w:spacing w:after="0"/>
        <w:rPr>
          <w:rFonts w:eastAsia="Arial" w:cs="Arial"/>
          <w:szCs w:val="20"/>
        </w:rPr>
      </w:pPr>
    </w:p>
    <w:p w14:paraId="33561501" w14:textId="77777777" w:rsidR="00835E68" w:rsidRDefault="00835E68" w:rsidP="00C36283">
      <w:pPr>
        <w:spacing w:after="0"/>
        <w:rPr>
          <w:rFonts w:eastAsia="Arial" w:cs="Arial"/>
          <w:szCs w:val="20"/>
        </w:rPr>
      </w:pPr>
    </w:p>
    <w:p w14:paraId="473DF291" w14:textId="77777777" w:rsidR="00835E68" w:rsidRDefault="00835E68" w:rsidP="00C36283">
      <w:pPr>
        <w:spacing w:after="0"/>
        <w:rPr>
          <w:rFonts w:eastAsia="Arial" w:cs="Arial"/>
          <w:szCs w:val="20"/>
        </w:rPr>
      </w:pPr>
    </w:p>
    <w:p w14:paraId="1A0D53BE" w14:textId="77777777" w:rsidR="00835E68" w:rsidRDefault="00835E68" w:rsidP="00C36283">
      <w:pPr>
        <w:spacing w:after="0"/>
        <w:rPr>
          <w:rFonts w:eastAsia="Arial" w:cs="Arial"/>
          <w:szCs w:val="20"/>
        </w:rPr>
      </w:pPr>
    </w:p>
    <w:p w14:paraId="6DC1437B" w14:textId="77777777" w:rsidR="00835E68" w:rsidRDefault="00835E68" w:rsidP="00C36283">
      <w:pPr>
        <w:spacing w:after="0"/>
        <w:rPr>
          <w:rFonts w:eastAsia="Arial" w:cs="Arial"/>
          <w:szCs w:val="20"/>
        </w:rPr>
      </w:pPr>
    </w:p>
    <w:p w14:paraId="5BEC3B70" w14:textId="77777777" w:rsidR="00835E68" w:rsidRDefault="00835E68" w:rsidP="00C36283">
      <w:pPr>
        <w:spacing w:after="0"/>
        <w:rPr>
          <w:rFonts w:eastAsia="Arial" w:cs="Arial"/>
          <w:szCs w:val="20"/>
        </w:rPr>
      </w:pPr>
    </w:p>
    <w:p w14:paraId="00D07150" w14:textId="77777777" w:rsidR="00835E68" w:rsidRDefault="00835E68" w:rsidP="00C36283">
      <w:pPr>
        <w:spacing w:after="0"/>
        <w:rPr>
          <w:rFonts w:eastAsia="Arial" w:cs="Arial"/>
          <w:szCs w:val="20"/>
        </w:rPr>
      </w:pPr>
    </w:p>
    <w:p w14:paraId="1DE57FDC" w14:textId="77777777" w:rsidR="00047278" w:rsidRPr="00D07E84" w:rsidRDefault="00047278" w:rsidP="001D5D92">
      <w:pPr>
        <w:pStyle w:val="Heading1"/>
        <w:spacing w:before="120" w:after="120"/>
        <w:rPr>
          <w:rFonts w:ascii="Calibri" w:hAnsi="Calibri" w:cs="Calibri"/>
        </w:rPr>
      </w:pPr>
      <w:bookmarkStart w:id="34" w:name="_Toc274563215"/>
      <w:bookmarkStart w:id="35" w:name="_Toc309975859"/>
      <w:bookmarkStart w:id="36" w:name="_Toc358885351"/>
      <w:bookmarkStart w:id="37" w:name="_Toc192667695"/>
      <w:bookmarkStart w:id="38" w:name="_Toc133730327"/>
      <w:bookmarkEnd w:id="31"/>
      <w:r w:rsidRPr="00D07E84">
        <w:rPr>
          <w:rFonts w:ascii="Calibri" w:hAnsi="Calibri" w:cs="Calibri"/>
        </w:rPr>
        <w:lastRenderedPageBreak/>
        <w:t>Approval</w:t>
      </w:r>
      <w:bookmarkEnd w:id="34"/>
      <w:r w:rsidRPr="00D07E84">
        <w:rPr>
          <w:rFonts w:ascii="Calibri" w:hAnsi="Calibri" w:cs="Calibri"/>
        </w:rPr>
        <w:t>s</w:t>
      </w:r>
      <w:bookmarkEnd w:id="35"/>
      <w:bookmarkEnd w:id="36"/>
      <w:bookmarkEnd w:id="37"/>
    </w:p>
    <w:p w14:paraId="3C252618" w14:textId="77777777" w:rsidR="0050024F" w:rsidRDefault="0050024F" w:rsidP="001D5D92">
      <w:pPr>
        <w:spacing w:before="120" w:after="120"/>
        <w:rPr>
          <w:rFonts w:ascii="Calibri" w:hAnsi="Calibri" w:cs="Calibri"/>
        </w:rPr>
      </w:pPr>
    </w:p>
    <w:p w14:paraId="22F7E024" w14:textId="77777777" w:rsidR="00A14947" w:rsidRPr="00D07E84" w:rsidRDefault="00A14947" w:rsidP="001D5D92">
      <w:pPr>
        <w:spacing w:before="120" w:after="120"/>
        <w:rPr>
          <w:rFonts w:ascii="Calibri" w:hAnsi="Calibri" w:cs="Calibri"/>
        </w:rPr>
      </w:pPr>
    </w:p>
    <w:p w14:paraId="466D6EAE" w14:textId="77777777" w:rsidR="00047278" w:rsidRPr="00D07E84" w:rsidRDefault="00047278" w:rsidP="001D5D92">
      <w:pPr>
        <w:spacing w:before="120" w:after="120"/>
        <w:rPr>
          <w:rFonts w:ascii="Calibri" w:hAnsi="Calibri" w:cs="Calibri"/>
        </w:rPr>
      </w:pPr>
    </w:p>
    <w:tbl>
      <w:tblPr>
        <w:tblW w:w="5000" w:type="pct"/>
        <w:tblLook w:val="01E0" w:firstRow="1" w:lastRow="1" w:firstColumn="1" w:lastColumn="1" w:noHBand="0" w:noVBand="0"/>
      </w:tblPr>
      <w:tblGrid>
        <w:gridCol w:w="5060"/>
        <w:gridCol w:w="249"/>
        <w:gridCol w:w="4051"/>
      </w:tblGrid>
      <w:tr w:rsidR="00047278" w:rsidRPr="00D07E84" w14:paraId="47006EE9" w14:textId="77777777" w:rsidTr="001D5D92">
        <w:tc>
          <w:tcPr>
            <w:tcW w:w="2703" w:type="pct"/>
            <w:tcBorders>
              <w:bottom w:val="single" w:sz="4" w:space="0" w:color="auto"/>
            </w:tcBorders>
            <w:shd w:val="clear" w:color="auto" w:fill="auto"/>
          </w:tcPr>
          <w:p w14:paraId="6F3BD5DC" w14:textId="77777777" w:rsidR="00047278" w:rsidRPr="00D07E84" w:rsidRDefault="00047278" w:rsidP="001D5D92">
            <w:pPr>
              <w:widowControl w:val="0"/>
              <w:spacing w:before="120" w:after="120"/>
              <w:rPr>
                <w:rFonts w:ascii="Calibri" w:hAnsi="Calibri" w:cs="Calibri"/>
              </w:rPr>
            </w:pPr>
          </w:p>
        </w:tc>
        <w:tc>
          <w:tcPr>
            <w:tcW w:w="133" w:type="pct"/>
            <w:shd w:val="clear" w:color="auto" w:fill="auto"/>
          </w:tcPr>
          <w:p w14:paraId="65885227" w14:textId="77777777" w:rsidR="00047278" w:rsidRPr="00D07E84" w:rsidRDefault="00047278" w:rsidP="001D5D92">
            <w:pPr>
              <w:widowControl w:val="0"/>
              <w:spacing w:before="120" w:after="120"/>
              <w:rPr>
                <w:rFonts w:ascii="Calibri" w:hAnsi="Calibri" w:cs="Calibri"/>
              </w:rPr>
            </w:pPr>
          </w:p>
        </w:tc>
        <w:tc>
          <w:tcPr>
            <w:tcW w:w="2164" w:type="pct"/>
            <w:tcBorders>
              <w:bottom w:val="single" w:sz="4" w:space="0" w:color="auto"/>
            </w:tcBorders>
            <w:shd w:val="clear" w:color="auto" w:fill="auto"/>
          </w:tcPr>
          <w:p w14:paraId="39C49E7A" w14:textId="77777777" w:rsidR="00047278" w:rsidRPr="00D07E84" w:rsidRDefault="00047278" w:rsidP="001D5D92">
            <w:pPr>
              <w:widowControl w:val="0"/>
              <w:spacing w:before="120" w:after="120"/>
              <w:rPr>
                <w:rFonts w:ascii="Calibri" w:hAnsi="Calibri" w:cs="Calibri"/>
              </w:rPr>
            </w:pPr>
          </w:p>
        </w:tc>
      </w:tr>
      <w:tr w:rsidR="00047278" w:rsidRPr="00D07E84" w14:paraId="067073D3" w14:textId="77777777" w:rsidTr="001D5D92">
        <w:tc>
          <w:tcPr>
            <w:tcW w:w="2703" w:type="pct"/>
            <w:tcBorders>
              <w:top w:val="single" w:sz="4" w:space="0" w:color="auto"/>
            </w:tcBorders>
            <w:shd w:val="clear" w:color="auto" w:fill="auto"/>
          </w:tcPr>
          <w:p w14:paraId="76ABAA25" w14:textId="3FC9A2DC" w:rsidR="00047278" w:rsidRPr="00D07E84" w:rsidRDefault="00047278" w:rsidP="001D5D92">
            <w:pPr>
              <w:widowControl w:val="0"/>
              <w:spacing w:before="120" w:after="120"/>
              <w:rPr>
                <w:rFonts w:ascii="Calibri" w:hAnsi="Calibri" w:cs="Calibri"/>
              </w:rPr>
            </w:pPr>
          </w:p>
        </w:tc>
        <w:tc>
          <w:tcPr>
            <w:tcW w:w="133" w:type="pct"/>
            <w:shd w:val="clear" w:color="auto" w:fill="auto"/>
          </w:tcPr>
          <w:p w14:paraId="32AB54EA" w14:textId="77777777" w:rsidR="00047278" w:rsidRPr="00D07E84" w:rsidRDefault="00047278" w:rsidP="001D5D92">
            <w:pPr>
              <w:widowControl w:val="0"/>
              <w:spacing w:before="120" w:after="120"/>
              <w:rPr>
                <w:rFonts w:ascii="Calibri" w:hAnsi="Calibri" w:cs="Calibri"/>
              </w:rPr>
            </w:pPr>
          </w:p>
        </w:tc>
        <w:tc>
          <w:tcPr>
            <w:tcW w:w="2164" w:type="pct"/>
            <w:tcBorders>
              <w:top w:val="single" w:sz="4" w:space="0" w:color="auto"/>
            </w:tcBorders>
            <w:shd w:val="clear" w:color="auto" w:fill="auto"/>
          </w:tcPr>
          <w:p w14:paraId="71E55811" w14:textId="2DCA2A68" w:rsidR="00A67C4B" w:rsidRPr="00D07E84" w:rsidRDefault="00A67C4B" w:rsidP="00A67C4B">
            <w:pPr>
              <w:widowControl w:val="0"/>
              <w:spacing w:before="120" w:after="120"/>
              <w:rPr>
                <w:rFonts w:ascii="Calibri" w:hAnsi="Calibri" w:cs="Calibri"/>
              </w:rPr>
            </w:pPr>
          </w:p>
        </w:tc>
      </w:tr>
    </w:tbl>
    <w:p w14:paraId="096A3078" w14:textId="196DE6B6" w:rsidR="00047278" w:rsidRPr="00D07E84" w:rsidRDefault="00047278" w:rsidP="001D5D92">
      <w:pPr>
        <w:pStyle w:val="Heading1"/>
        <w:spacing w:before="120" w:after="120"/>
        <w:rPr>
          <w:rFonts w:ascii="Calibri" w:hAnsi="Calibri" w:cs="Calibri"/>
        </w:rPr>
      </w:pPr>
      <w:bookmarkStart w:id="39" w:name="_Toc274563216"/>
      <w:bookmarkStart w:id="40" w:name="_Toc358885352"/>
      <w:bookmarkStart w:id="41" w:name="_Toc192667696"/>
      <w:r w:rsidRPr="00D07E84">
        <w:rPr>
          <w:rFonts w:ascii="Calibri" w:hAnsi="Calibri" w:cs="Calibri"/>
        </w:rPr>
        <w:t>Appendices</w:t>
      </w:r>
      <w:bookmarkEnd w:id="39"/>
      <w:bookmarkEnd w:id="40"/>
      <w:bookmarkEnd w:id="41"/>
      <w:r w:rsidRPr="00D07E84">
        <w:rPr>
          <w:rFonts w:ascii="Calibri" w:hAnsi="Calibri" w:cs="Calibri"/>
        </w:rPr>
        <w:t xml:space="preserve"> </w:t>
      </w:r>
    </w:p>
    <w:p w14:paraId="49D21CD2" w14:textId="034D12E3" w:rsidR="00047278" w:rsidRPr="00D07E84" w:rsidRDefault="006603A5" w:rsidP="001D5D92">
      <w:pPr>
        <w:pStyle w:val="Heading2"/>
        <w:spacing w:before="120" w:after="120"/>
        <w:rPr>
          <w:rFonts w:ascii="Calibri" w:hAnsi="Calibri" w:cs="Calibri"/>
        </w:rPr>
      </w:pPr>
      <w:bookmarkStart w:id="42" w:name="_Toc309216257"/>
      <w:bookmarkStart w:id="43" w:name="_Toc358885353"/>
      <w:bookmarkStart w:id="44" w:name="_Toc192667697"/>
      <w:r w:rsidRPr="006603A5">
        <w:rPr>
          <w:rFonts w:ascii="Calibri" w:hAnsi="Calibri" w:cs="Calibri"/>
        </w:rPr>
        <w:t>Annex 1: Data Architecture</w:t>
      </w:r>
      <w:bookmarkEnd w:id="42"/>
      <w:bookmarkEnd w:id="43"/>
      <w:bookmarkEnd w:id="44"/>
    </w:p>
    <w:p w14:paraId="2B812070" w14:textId="7F45AB0A" w:rsidR="006603A5" w:rsidRDefault="006603A5" w:rsidP="006603A5">
      <w:pPr>
        <w:spacing w:before="120" w:after="120"/>
        <w:rPr>
          <w:rFonts w:ascii="Calibri" w:hAnsi="Calibri" w:cs="Calibri"/>
        </w:rPr>
      </w:pPr>
      <w:r w:rsidRPr="006603A5">
        <w:rPr>
          <w:rFonts w:ascii="Calibri" w:hAnsi="Calibri" w:cs="Calibri"/>
        </w:rPr>
        <w:t>This diagram presents the data architecture that supports th</w:t>
      </w:r>
      <w:r w:rsidR="005B087F">
        <w:rPr>
          <w:rFonts w:ascii="Calibri" w:hAnsi="Calibri" w:cs="Calibri"/>
        </w:rPr>
        <w:t>e</w:t>
      </w:r>
      <w:r w:rsidRPr="006603A5">
        <w:rPr>
          <w:rFonts w:ascii="Calibri" w:hAnsi="Calibri" w:cs="Calibri"/>
        </w:rPr>
        <w:t xml:space="preserve"> </w:t>
      </w:r>
      <w:r w:rsidR="007B5BA1">
        <w:rPr>
          <w:rFonts w:ascii="Calibri" w:hAnsi="Calibri" w:cs="Calibri"/>
        </w:rPr>
        <w:t>MML</w:t>
      </w:r>
      <w:r w:rsidR="005B087F">
        <w:rPr>
          <w:rFonts w:ascii="Calibri" w:hAnsi="Calibri" w:cs="Calibri"/>
        </w:rPr>
        <w:t xml:space="preserve"> solution</w:t>
      </w:r>
      <w:r w:rsidRPr="006603A5">
        <w:rPr>
          <w:rFonts w:ascii="Calibri" w:hAnsi="Calibri" w:cs="Calibri"/>
        </w:rPr>
        <w:t>:</w:t>
      </w:r>
    </w:p>
    <w:p w14:paraId="6DAE6D4D" w14:textId="1300CE7A" w:rsidR="00CA1594" w:rsidRDefault="00CA1594" w:rsidP="006603A5">
      <w:pPr>
        <w:spacing w:before="120" w:after="120"/>
        <w:rPr>
          <w:rFonts w:ascii="Calibri" w:hAnsi="Calibri" w:cs="Calibri"/>
        </w:rPr>
      </w:pPr>
      <w:r w:rsidRPr="00CA1594">
        <w:rPr>
          <w:rFonts w:ascii="Calibri" w:hAnsi="Calibri" w:cs="Calibri"/>
          <w:noProof/>
        </w:rPr>
        <w:drawing>
          <wp:inline distT="0" distB="0" distL="0" distR="0" wp14:anchorId="20FDDB50" wp14:editId="1DCC2FFC">
            <wp:extent cx="5943600" cy="3134995"/>
            <wp:effectExtent l="0" t="0" r="0" b="8255"/>
            <wp:docPr id="2437190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719095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F213C" w14:textId="77777777" w:rsidR="0024316E" w:rsidRDefault="0024316E" w:rsidP="006603A5">
      <w:pPr>
        <w:spacing w:before="120" w:after="120"/>
        <w:rPr>
          <w:rFonts w:ascii="Calibri" w:hAnsi="Calibri" w:cs="Calibri"/>
        </w:rPr>
      </w:pPr>
    </w:p>
    <w:p w14:paraId="2829A46F" w14:textId="5B5AF3E9" w:rsidR="00C41E6A" w:rsidRDefault="00C41E6A" w:rsidP="00C41E6A">
      <w:pPr>
        <w:pStyle w:val="Heading2"/>
        <w:spacing w:before="120" w:after="120"/>
        <w:rPr>
          <w:rFonts w:ascii="Calibri" w:hAnsi="Calibri" w:cs="Calibri"/>
        </w:rPr>
      </w:pPr>
      <w:bookmarkStart w:id="45" w:name="_Toc192667698"/>
      <w:r w:rsidRPr="006603A5">
        <w:rPr>
          <w:rFonts w:ascii="Calibri" w:hAnsi="Calibri" w:cs="Calibri"/>
        </w:rPr>
        <w:t xml:space="preserve">Annex </w:t>
      </w:r>
      <w:r>
        <w:rPr>
          <w:rFonts w:ascii="Calibri" w:hAnsi="Calibri" w:cs="Calibri"/>
        </w:rPr>
        <w:t>2</w:t>
      </w:r>
      <w:r w:rsidRPr="006603A5">
        <w:rPr>
          <w:rFonts w:ascii="Calibri" w:hAnsi="Calibri" w:cs="Calibri"/>
        </w:rPr>
        <w:t xml:space="preserve">: </w:t>
      </w:r>
      <w:r>
        <w:rPr>
          <w:rFonts w:ascii="Calibri" w:hAnsi="Calibri" w:cs="Calibri"/>
        </w:rPr>
        <w:t>DWH-End to End Implementation:</w:t>
      </w:r>
      <w:bookmarkEnd w:id="45"/>
    </w:p>
    <w:p w14:paraId="3F10E957" w14:textId="77777777" w:rsidR="00C41E6A" w:rsidRDefault="00C41E6A" w:rsidP="00C41E6A"/>
    <w:p w14:paraId="227D8F59" w14:textId="14FE175D" w:rsidR="00C41E6A" w:rsidRPr="00C41E6A" w:rsidRDefault="00536BC0" w:rsidP="00C41E6A">
      <w:r>
        <w:object w:dxaOrig="1532" w:dyaOrig="991" w14:anchorId="72D2FDA9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6" type="#_x0000_t75" style="width:76.5pt;height:49.5pt" o:ole="">
            <v:imagedata r:id="rId34" o:title=""/>
          </v:shape>
          <o:OLEObject Type="Embed" ProgID="PowerPoint.Show.12" ShapeID="_x0000_i1026" DrawAspect="Icon" ObjectID="_1803286573" r:id="rId35"/>
        </w:object>
      </w:r>
    </w:p>
    <w:p w14:paraId="6DA6A6E2" w14:textId="77777777" w:rsidR="0024316E" w:rsidRDefault="0024316E" w:rsidP="006603A5">
      <w:pPr>
        <w:spacing w:before="120" w:after="120"/>
        <w:rPr>
          <w:rFonts w:ascii="Calibri" w:hAnsi="Calibri" w:cs="Calibri"/>
        </w:rPr>
      </w:pPr>
    </w:p>
    <w:p w14:paraId="60565FB3" w14:textId="3DC38DA6" w:rsidR="0024316E" w:rsidRPr="006603A5" w:rsidRDefault="0024316E" w:rsidP="006603A5">
      <w:pPr>
        <w:spacing w:before="120" w:after="120"/>
        <w:rPr>
          <w:rFonts w:ascii="Calibri" w:hAnsi="Calibri" w:cs="Calibri"/>
        </w:rPr>
      </w:pPr>
    </w:p>
    <w:p w14:paraId="28942BC0" w14:textId="76E6B34B" w:rsidR="002A0939" w:rsidRPr="00D10DA7" w:rsidRDefault="002A0939" w:rsidP="00D10DA7">
      <w:pPr>
        <w:spacing w:before="120" w:after="120"/>
      </w:pPr>
      <w:bookmarkStart w:id="46" w:name="_Toc484006497"/>
      <w:bookmarkEnd w:id="38"/>
      <w:bookmarkEnd w:id="46"/>
    </w:p>
    <w:sectPr w:rsidR="002A0939" w:rsidRPr="00D10DA7" w:rsidSect="004B4A0B">
      <w:headerReference w:type="default" r:id="rId36"/>
      <w:footerReference w:type="first" r:id="rId37"/>
      <w:pgSz w:w="12240" w:h="15840"/>
      <w:pgMar w:top="1440" w:right="1440" w:bottom="1440" w:left="144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6A92A76" w14:textId="77777777" w:rsidR="0014496F" w:rsidRDefault="0014496F" w:rsidP="00EB7645">
      <w:pPr>
        <w:spacing w:after="0" w:line="240" w:lineRule="auto"/>
      </w:pPr>
      <w:r>
        <w:separator/>
      </w:r>
    </w:p>
  </w:endnote>
  <w:endnote w:type="continuationSeparator" w:id="0">
    <w:p w14:paraId="6570CEF9" w14:textId="77777777" w:rsidR="0014496F" w:rsidRDefault="0014496F" w:rsidP="00EB7645">
      <w:pPr>
        <w:spacing w:after="0" w:line="240" w:lineRule="auto"/>
      </w:pPr>
      <w:r>
        <w:continuationSeparator/>
      </w:r>
    </w:p>
  </w:endnote>
  <w:endnote w:type="continuationNotice" w:id="1">
    <w:p w14:paraId="13AD164D" w14:textId="77777777" w:rsidR="0014496F" w:rsidRDefault="0014496F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F9FF600" w14:textId="77777777" w:rsidR="005E2B1B" w:rsidRPr="00762B79" w:rsidRDefault="005E2B1B" w:rsidP="00C95043">
    <w:pPr>
      <w:pStyle w:val="Footer"/>
      <w:pBdr>
        <w:top w:val="single" w:sz="4" w:space="1" w:color="auto"/>
      </w:pBdr>
      <w:jc w:val="right"/>
      <w:rPr>
        <w:rFonts w:cs="Arial"/>
        <w:sz w:val="16"/>
        <w:szCs w:val="16"/>
      </w:rPr>
    </w:pPr>
    <w:r w:rsidRPr="00614708">
      <w:rPr>
        <w:rFonts w:cs="Arial"/>
        <w:sz w:val="16"/>
        <w:szCs w:val="16"/>
      </w:rPr>
      <w:t>ISM Canada Confidential</w:t>
    </w:r>
    <w:r w:rsidRPr="00614708">
      <w:rPr>
        <w:rFonts w:cs="Arial"/>
        <w:sz w:val="16"/>
        <w:szCs w:val="16"/>
      </w:rPr>
      <w:tab/>
    </w:r>
    <w:r w:rsidRPr="00614708">
      <w:rPr>
        <w:rFonts w:cs="Arial"/>
        <w:sz w:val="16"/>
        <w:szCs w:val="16"/>
      </w:rPr>
      <w:tab/>
      <w:t xml:space="preserve">Page </w:t>
    </w:r>
    <w:r w:rsidRPr="00614708">
      <w:rPr>
        <w:rFonts w:cs="Arial"/>
        <w:b/>
        <w:bCs/>
        <w:sz w:val="16"/>
        <w:szCs w:val="16"/>
      </w:rPr>
      <w:fldChar w:fldCharType="begin"/>
    </w:r>
    <w:r w:rsidRPr="00614708">
      <w:rPr>
        <w:rFonts w:cs="Arial"/>
        <w:b/>
        <w:bCs/>
        <w:sz w:val="16"/>
        <w:szCs w:val="16"/>
      </w:rPr>
      <w:instrText xml:space="preserve"> PAGE </w:instrText>
    </w:r>
    <w:r w:rsidRPr="00614708">
      <w:rPr>
        <w:rFonts w:cs="Arial"/>
        <w:b/>
        <w:bCs/>
        <w:sz w:val="16"/>
        <w:szCs w:val="16"/>
      </w:rPr>
      <w:fldChar w:fldCharType="separate"/>
    </w:r>
    <w:r>
      <w:rPr>
        <w:rFonts w:cs="Arial"/>
        <w:b/>
        <w:bCs/>
        <w:noProof/>
        <w:sz w:val="16"/>
        <w:szCs w:val="16"/>
      </w:rPr>
      <w:t>22</w:t>
    </w:r>
    <w:r w:rsidRPr="00614708">
      <w:rPr>
        <w:rFonts w:cs="Arial"/>
        <w:b/>
        <w:bCs/>
        <w:sz w:val="16"/>
        <w:szCs w:val="16"/>
      </w:rPr>
      <w:fldChar w:fldCharType="end"/>
    </w:r>
    <w:r w:rsidRPr="00614708">
      <w:rPr>
        <w:rFonts w:cs="Arial"/>
        <w:sz w:val="16"/>
        <w:szCs w:val="16"/>
      </w:rPr>
      <w:t xml:space="preserve"> of </w:t>
    </w:r>
    <w:r w:rsidRPr="00614708">
      <w:rPr>
        <w:rFonts w:cs="Arial"/>
        <w:b/>
        <w:bCs/>
        <w:sz w:val="16"/>
        <w:szCs w:val="16"/>
      </w:rPr>
      <w:fldChar w:fldCharType="begin"/>
    </w:r>
    <w:r w:rsidRPr="00614708">
      <w:rPr>
        <w:rFonts w:cs="Arial"/>
        <w:b/>
        <w:bCs/>
        <w:sz w:val="16"/>
        <w:szCs w:val="16"/>
      </w:rPr>
      <w:instrText xml:space="preserve"> NUMPAGES  </w:instrText>
    </w:r>
    <w:r w:rsidRPr="00614708">
      <w:rPr>
        <w:rFonts w:cs="Arial"/>
        <w:b/>
        <w:bCs/>
        <w:sz w:val="16"/>
        <w:szCs w:val="16"/>
      </w:rPr>
      <w:fldChar w:fldCharType="separate"/>
    </w:r>
    <w:r>
      <w:rPr>
        <w:rFonts w:cs="Arial"/>
        <w:b/>
        <w:bCs/>
        <w:noProof/>
        <w:sz w:val="16"/>
        <w:szCs w:val="16"/>
      </w:rPr>
      <w:t>37</w:t>
    </w:r>
    <w:r w:rsidRPr="00614708">
      <w:rPr>
        <w:rFonts w:cs="Arial"/>
        <w:b/>
        <w:bCs/>
        <w:sz w:val="16"/>
        <w:szCs w:val="16"/>
      </w:rPr>
      <w:fldChar w:fldCharType="end"/>
    </w:r>
  </w:p>
  <w:p w14:paraId="56AD1AC4" w14:textId="77777777" w:rsidR="005E2B1B" w:rsidRPr="00C95043" w:rsidRDefault="005E2B1B" w:rsidP="00C95043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B5ED02F" w14:textId="77777777" w:rsidR="005E2B1B" w:rsidRPr="00762B79" w:rsidRDefault="005E2B1B" w:rsidP="001D5D92">
    <w:pPr>
      <w:pStyle w:val="Footer"/>
      <w:pBdr>
        <w:top w:val="single" w:sz="4" w:space="1" w:color="auto"/>
      </w:pBdr>
      <w:jc w:val="right"/>
      <w:rPr>
        <w:rFonts w:cs="Arial"/>
        <w:sz w:val="16"/>
        <w:szCs w:val="16"/>
      </w:rPr>
    </w:pPr>
    <w:r w:rsidRPr="00614708">
      <w:rPr>
        <w:rFonts w:cs="Arial"/>
        <w:sz w:val="16"/>
        <w:szCs w:val="16"/>
      </w:rPr>
      <w:t>ISM Canada Confidential</w:t>
    </w:r>
    <w:r w:rsidRPr="00614708">
      <w:rPr>
        <w:rFonts w:cs="Arial"/>
        <w:sz w:val="16"/>
        <w:szCs w:val="16"/>
      </w:rPr>
      <w:tab/>
    </w:r>
    <w:r w:rsidRPr="00614708">
      <w:rPr>
        <w:rFonts w:cs="Arial"/>
        <w:sz w:val="16"/>
        <w:szCs w:val="16"/>
      </w:rPr>
      <w:tab/>
      <w:t xml:space="preserve">Page </w:t>
    </w:r>
    <w:r w:rsidRPr="00614708">
      <w:rPr>
        <w:rFonts w:cs="Arial"/>
        <w:b/>
        <w:bCs/>
        <w:sz w:val="16"/>
        <w:szCs w:val="16"/>
      </w:rPr>
      <w:fldChar w:fldCharType="begin"/>
    </w:r>
    <w:r w:rsidRPr="00614708">
      <w:rPr>
        <w:rFonts w:cs="Arial"/>
        <w:b/>
        <w:bCs/>
        <w:sz w:val="16"/>
        <w:szCs w:val="16"/>
      </w:rPr>
      <w:instrText xml:space="preserve"> PAGE </w:instrText>
    </w:r>
    <w:r w:rsidRPr="00614708">
      <w:rPr>
        <w:rFonts w:cs="Arial"/>
        <w:b/>
        <w:bCs/>
        <w:sz w:val="16"/>
        <w:szCs w:val="16"/>
      </w:rPr>
      <w:fldChar w:fldCharType="separate"/>
    </w:r>
    <w:r>
      <w:rPr>
        <w:rFonts w:cs="Arial"/>
        <w:b/>
        <w:bCs/>
        <w:noProof/>
        <w:sz w:val="16"/>
        <w:szCs w:val="16"/>
      </w:rPr>
      <w:t>10</w:t>
    </w:r>
    <w:r w:rsidRPr="00614708">
      <w:rPr>
        <w:rFonts w:cs="Arial"/>
        <w:b/>
        <w:bCs/>
        <w:sz w:val="16"/>
        <w:szCs w:val="16"/>
      </w:rPr>
      <w:fldChar w:fldCharType="end"/>
    </w:r>
    <w:r w:rsidRPr="00614708">
      <w:rPr>
        <w:rFonts w:cs="Arial"/>
        <w:sz w:val="16"/>
        <w:szCs w:val="16"/>
      </w:rPr>
      <w:t xml:space="preserve"> of </w:t>
    </w:r>
    <w:r w:rsidRPr="00614708">
      <w:rPr>
        <w:rFonts w:cs="Arial"/>
        <w:b/>
        <w:bCs/>
        <w:sz w:val="16"/>
        <w:szCs w:val="16"/>
      </w:rPr>
      <w:fldChar w:fldCharType="begin"/>
    </w:r>
    <w:r w:rsidRPr="00614708">
      <w:rPr>
        <w:rFonts w:cs="Arial"/>
        <w:b/>
        <w:bCs/>
        <w:sz w:val="16"/>
        <w:szCs w:val="16"/>
      </w:rPr>
      <w:instrText xml:space="preserve"> NUMPAGES  </w:instrText>
    </w:r>
    <w:r w:rsidRPr="00614708">
      <w:rPr>
        <w:rFonts w:cs="Arial"/>
        <w:b/>
        <w:bCs/>
        <w:sz w:val="16"/>
        <w:szCs w:val="16"/>
      </w:rPr>
      <w:fldChar w:fldCharType="separate"/>
    </w:r>
    <w:r>
      <w:rPr>
        <w:rFonts w:cs="Arial"/>
        <w:b/>
        <w:bCs/>
        <w:noProof/>
        <w:sz w:val="16"/>
        <w:szCs w:val="16"/>
      </w:rPr>
      <w:t>37</w:t>
    </w:r>
    <w:r w:rsidRPr="00614708">
      <w:rPr>
        <w:rFonts w:cs="Arial"/>
        <w:b/>
        <w:bCs/>
        <w:sz w:val="16"/>
        <w:szCs w:val="16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BE87D31" w14:textId="77777777" w:rsidR="0014496F" w:rsidRDefault="0014496F" w:rsidP="00EB7645">
      <w:pPr>
        <w:spacing w:after="0" w:line="240" w:lineRule="auto"/>
      </w:pPr>
      <w:bookmarkStart w:id="0" w:name="_Hlk171433443"/>
      <w:bookmarkEnd w:id="0"/>
      <w:r>
        <w:separator/>
      </w:r>
    </w:p>
  </w:footnote>
  <w:footnote w:type="continuationSeparator" w:id="0">
    <w:p w14:paraId="03DBDD00" w14:textId="77777777" w:rsidR="0014496F" w:rsidRDefault="0014496F" w:rsidP="00EB7645">
      <w:pPr>
        <w:spacing w:after="0" w:line="240" w:lineRule="auto"/>
      </w:pPr>
      <w:r>
        <w:continuationSeparator/>
      </w:r>
    </w:p>
  </w:footnote>
  <w:footnote w:type="continuationNotice" w:id="1">
    <w:p w14:paraId="0F230577" w14:textId="77777777" w:rsidR="0014496F" w:rsidRDefault="0014496F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0B26F83" w14:textId="6D914A85" w:rsidR="005E2B1B" w:rsidRPr="00DE0991" w:rsidRDefault="00B11489" w:rsidP="001D5D92">
    <w:pPr>
      <w:pStyle w:val="Header"/>
      <w:pBdr>
        <w:bottom w:val="single" w:sz="4" w:space="1" w:color="auto"/>
      </w:pBdr>
    </w:pPr>
    <w:r>
      <w:rPr>
        <w:noProof/>
        <w:lang w:val="en-US"/>
      </w:rPr>
      <w:drawing>
        <wp:inline distT="0" distB="0" distL="0" distR="0" wp14:anchorId="3F4C6FB1" wp14:editId="28A21877">
          <wp:extent cx="771525" cy="447675"/>
          <wp:effectExtent l="0" t="0" r="0" b="0"/>
          <wp:docPr id="1" name="Picture 3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33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71525" cy="44767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 w:rsidR="005E2B1B">
      <w:rPr>
        <w:noProof/>
        <w:lang w:eastAsia="en-CA"/>
      </w:rPr>
      <w:tab/>
    </w:r>
    <w:r w:rsidR="005E2B1B">
      <w:rPr>
        <w:noProof/>
        <w:lang w:eastAsia="en-CA"/>
      </w:rPr>
      <w:tab/>
    </w:r>
    <w:r w:rsidR="005E2B1B" w:rsidRPr="008E32C1">
      <w:rPr>
        <w:rFonts w:cs="Arial"/>
        <w:noProof/>
        <w:szCs w:val="20"/>
        <w:lang w:eastAsia="en-CA"/>
      </w:rPr>
      <w:t>ISMC Enterprise Architecture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5AEC432" w14:textId="77777777" w:rsidR="000E58D2" w:rsidRDefault="000E58D2" w:rsidP="001D5D92">
    <w:pPr>
      <w:pStyle w:val="Header"/>
      <w:pBdr>
        <w:bottom w:val="single" w:sz="4" w:space="1" w:color="auto"/>
      </w:pBdr>
      <w:rPr>
        <w:noProof/>
        <w:lang w:eastAsia="en-CA"/>
      </w:rPr>
    </w:pPr>
  </w:p>
  <w:p w14:paraId="7FBFA21A" w14:textId="2CCFA9B8" w:rsidR="005E2B1B" w:rsidRPr="00762B79" w:rsidRDefault="000E58D2" w:rsidP="001D5D92">
    <w:pPr>
      <w:pStyle w:val="Header"/>
      <w:pBdr>
        <w:bottom w:val="single" w:sz="4" w:space="1" w:color="auto"/>
      </w:pBdr>
    </w:pPr>
    <w:r w:rsidRPr="000E58D2">
      <w:rPr>
        <w:noProof/>
        <w:lang w:eastAsia="en-CA"/>
      </w:rPr>
      <w:drawing>
        <wp:inline distT="0" distB="0" distL="0" distR="0" wp14:anchorId="049AE318" wp14:editId="19A35BD1">
          <wp:extent cx="797342" cy="533978"/>
          <wp:effectExtent l="0" t="0" r="3175" b="0"/>
          <wp:docPr id="7" name="Picture 6" descr="A picture containing text&#10;&#10;Description automatically generated">
            <a:extLst xmlns:a="http://schemas.openxmlformats.org/drawingml/2006/main">
              <a:ext uri="{FF2B5EF4-FFF2-40B4-BE49-F238E27FC236}">
                <a16:creationId xmlns:a16="http://schemas.microsoft.com/office/drawing/2014/main" id="{80F57A37-8995-B23C-11D1-1C5A3741A9BD}"/>
              </a:ext>
            </a:extLst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" name="Picture 6" descr="A picture containing text&#10;&#10;Description automatically generated">
                    <a:extLst>
                      <a:ext uri="{FF2B5EF4-FFF2-40B4-BE49-F238E27FC236}">
                        <a16:creationId xmlns:a16="http://schemas.microsoft.com/office/drawing/2014/main" id="{80F57A37-8995-B23C-11D1-1C5A3741A9BD}"/>
                      </a:ext>
                    </a:extLst>
                  </pic:cNvPr>
                  <pic:cNvPicPr>
                    <a:picLocks noChangeAspect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814062" cy="545175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  <w:r w:rsidR="005E2B1B">
      <w:rPr>
        <w:noProof/>
        <w:lang w:eastAsia="en-CA"/>
      </w:rPr>
      <w:tab/>
    </w:r>
    <w:r w:rsidR="005E2B1B">
      <w:rPr>
        <w:noProof/>
        <w:lang w:eastAsia="en-CA"/>
      </w:rPr>
      <w:tab/>
    </w:r>
    <w:r w:rsidR="006F3DC2">
      <w:rPr>
        <w:noProof/>
        <w:lang w:eastAsia="en-CA"/>
      </w:rPr>
      <w:drawing>
        <wp:inline distT="0" distB="0" distL="0" distR="0" wp14:anchorId="47A3C335" wp14:editId="2078629C">
          <wp:extent cx="939165" cy="450850"/>
          <wp:effectExtent l="0" t="0" r="0" b="6350"/>
          <wp:docPr id="8" name="Picture 8" descr="A black background with a black square&#10;&#10;Description automatically generated with medium confidenc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8" name="Picture 8" descr="A black background with a black square&#10;&#10;Description automatically generated with medium confidence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939165" cy="45085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</wp:inline>
      </w:drawing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7CFFB0F" w14:textId="225C24FF" w:rsidR="005E2B1B" w:rsidRDefault="000E58D2" w:rsidP="00EB7645">
    <w:pPr>
      <w:pStyle w:val="Header"/>
      <w:pBdr>
        <w:bottom w:val="single" w:sz="4" w:space="1" w:color="auto"/>
      </w:pBdr>
    </w:pPr>
    <w:r w:rsidRPr="000E58D2">
      <w:rPr>
        <w:noProof/>
      </w:rPr>
      <w:drawing>
        <wp:inline distT="0" distB="0" distL="0" distR="0" wp14:anchorId="4B76CBAD" wp14:editId="20561B25">
          <wp:extent cx="746225" cy="499745"/>
          <wp:effectExtent l="0" t="0" r="0" b="0"/>
          <wp:docPr id="443635690" name="Picture 6" descr="A picture containing text&#10;&#10;Description automatically generated">
            <a:extLst xmlns:a="http://schemas.openxmlformats.org/drawingml/2006/main">
              <a:ext uri="{FF2B5EF4-FFF2-40B4-BE49-F238E27FC236}">
                <a16:creationId xmlns:a16="http://schemas.microsoft.com/office/drawing/2014/main" id="{80F57A37-8995-B23C-11D1-1C5A3741A9BD}"/>
              </a:ext>
            </a:extLst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" name="Picture 6" descr="A picture containing text&#10;&#10;Description automatically generated">
                    <a:extLst>
                      <a:ext uri="{FF2B5EF4-FFF2-40B4-BE49-F238E27FC236}">
                        <a16:creationId xmlns:a16="http://schemas.microsoft.com/office/drawing/2014/main" id="{80F57A37-8995-B23C-11D1-1C5A3741A9BD}"/>
                      </a:ext>
                    </a:extLst>
                  </pic:cNvPr>
                  <pic:cNvPicPr>
                    <a:picLocks noChangeAspect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756827" cy="506845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  <w:r w:rsidR="005E2B1B">
      <w:rPr>
        <w:noProof/>
        <w:lang w:eastAsia="en-CA"/>
      </w:rPr>
      <w:tab/>
    </w:r>
    <w:r w:rsidR="005E2B1B">
      <w:rPr>
        <w:noProof/>
        <w:lang w:eastAsia="en-CA"/>
      </w:rPr>
      <w:tab/>
    </w:r>
    <w:r w:rsidR="006F3DC2">
      <w:rPr>
        <w:noProof/>
        <w:lang w:eastAsia="en-CA"/>
      </w:rPr>
      <w:drawing>
        <wp:inline distT="0" distB="0" distL="0" distR="0" wp14:anchorId="15136276" wp14:editId="23B51440">
          <wp:extent cx="939165" cy="450850"/>
          <wp:effectExtent l="0" t="0" r="0" b="6350"/>
          <wp:docPr id="1084173614" name="Picture 1084173614" descr="A black background with a black square&#10;&#10;Description automatically generated with medium confidenc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89451786" name="Picture 189451786" descr="A black background with a black square&#10;&#10;Description automatically generated with medium confidence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939165" cy="45085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C366B5"/>
    <w:multiLevelType w:val="multilevel"/>
    <w:tmpl w:val="F35E26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0F744D0"/>
    <w:multiLevelType w:val="multilevel"/>
    <w:tmpl w:val="264232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256787F"/>
    <w:multiLevelType w:val="hybridMultilevel"/>
    <w:tmpl w:val="FFFFFFFF"/>
    <w:lvl w:ilvl="0" w:tplc="CA141620">
      <w:start w:val="1"/>
      <w:numFmt w:val="bullet"/>
      <w:lvlText w:val="o"/>
      <w:lvlJc w:val="left"/>
      <w:pPr>
        <w:ind w:left="720" w:hanging="360"/>
      </w:pPr>
      <w:rPr>
        <w:rFonts w:ascii="Courier New" w:hAnsi="Courier New" w:hint="default"/>
      </w:rPr>
    </w:lvl>
    <w:lvl w:ilvl="1" w:tplc="1FEC2C5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611E346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8E8AE5D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19263D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6170A2E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E3E745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022691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E52D8A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2651588"/>
    <w:multiLevelType w:val="hybridMultilevel"/>
    <w:tmpl w:val="FFFFFFFF"/>
    <w:lvl w:ilvl="0" w:tplc="730E6DB4">
      <w:start w:val="1"/>
      <w:numFmt w:val="bullet"/>
      <w:lvlText w:val="o"/>
      <w:lvlJc w:val="left"/>
      <w:pPr>
        <w:ind w:left="720" w:hanging="360"/>
      </w:pPr>
      <w:rPr>
        <w:rFonts w:ascii="Courier New" w:hAnsi="Courier New" w:hint="default"/>
      </w:rPr>
    </w:lvl>
    <w:lvl w:ilvl="1" w:tplc="19CCF4E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1604D4C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C0C62E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3185DF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9464F4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2BA306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4C6E56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E6EBBE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2656515"/>
    <w:multiLevelType w:val="hybridMultilevel"/>
    <w:tmpl w:val="D11E2AF2"/>
    <w:lvl w:ilvl="0" w:tplc="F4FAE1C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E78EF24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58A2CD3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87B81CF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75A5B8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6B52A25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6EF061C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536B78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C98A6BF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446A57C"/>
    <w:multiLevelType w:val="hybridMultilevel"/>
    <w:tmpl w:val="FFFFFFFF"/>
    <w:lvl w:ilvl="0" w:tplc="BF20B172">
      <w:start w:val="1"/>
      <w:numFmt w:val="bullet"/>
      <w:lvlText w:val="o"/>
      <w:lvlJc w:val="left"/>
      <w:pPr>
        <w:ind w:left="720" w:hanging="360"/>
      </w:pPr>
      <w:rPr>
        <w:rFonts w:ascii="Courier New" w:hAnsi="Courier New" w:hint="default"/>
      </w:rPr>
    </w:lvl>
    <w:lvl w:ilvl="1" w:tplc="10DE54D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F644434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FFE74D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CA4591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528E70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D5694B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18295B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1283ED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4CB0671"/>
    <w:multiLevelType w:val="hybridMultilevel"/>
    <w:tmpl w:val="D5F4ABFA"/>
    <w:lvl w:ilvl="0" w:tplc="FFFFFFFF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0630995E"/>
    <w:multiLevelType w:val="hybridMultilevel"/>
    <w:tmpl w:val="41EA1B02"/>
    <w:lvl w:ilvl="0" w:tplc="8F40163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A612AAF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83DAC21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03ECF7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1CA35B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618722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CD405D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6D3E563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7DFA654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06360E03"/>
    <w:multiLevelType w:val="hybridMultilevel"/>
    <w:tmpl w:val="9442546A"/>
    <w:lvl w:ilvl="0" w:tplc="E3802D9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71C2895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249A922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378E72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0AECEF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6F9E8F9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A3E0517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D6E333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79588D0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08647538"/>
    <w:multiLevelType w:val="hybridMultilevel"/>
    <w:tmpl w:val="FFFFFFFF"/>
    <w:lvl w:ilvl="0" w:tplc="07F0E7C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35E1DA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6BF8A75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F0C56F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11C51D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1BA010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722AEC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EEF4A93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710402B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08A65173"/>
    <w:multiLevelType w:val="hybridMultilevel"/>
    <w:tmpl w:val="FFFFFFFF"/>
    <w:lvl w:ilvl="0" w:tplc="2D7687A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D6BB2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98F44C5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CAEE10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EAA744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6246B06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ECFC3FF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63483C8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C7B61A5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08A67A03"/>
    <w:multiLevelType w:val="hybridMultilevel"/>
    <w:tmpl w:val="47AA9172"/>
    <w:lvl w:ilvl="0" w:tplc="3116889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094E2C93"/>
    <w:multiLevelType w:val="hybridMultilevel"/>
    <w:tmpl w:val="91B8D59A"/>
    <w:lvl w:ilvl="0" w:tplc="04090001">
      <w:start w:val="1"/>
      <w:numFmt w:val="bullet"/>
      <w:lvlText w:val=""/>
      <w:lvlJc w:val="left"/>
      <w:pPr>
        <w:ind w:left="7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13" w15:restartNumberingAfterBreak="0">
    <w:nsid w:val="0AC71473"/>
    <w:multiLevelType w:val="hybridMultilevel"/>
    <w:tmpl w:val="6A025B6A"/>
    <w:lvl w:ilvl="0" w:tplc="04090017">
      <w:start w:val="1"/>
      <w:numFmt w:val="lowerLetter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4" w15:restartNumberingAfterBreak="0">
    <w:nsid w:val="0D99463B"/>
    <w:multiLevelType w:val="hybridMultilevel"/>
    <w:tmpl w:val="2B6AC89E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0E2D492D"/>
    <w:multiLevelType w:val="hybridMultilevel"/>
    <w:tmpl w:val="FFFFFFFF"/>
    <w:lvl w:ilvl="0" w:tplc="4B9E809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D50A9C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993052C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DEE760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70A8674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5FE2D3C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D224B3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1A0871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90A1D9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0EFB446A"/>
    <w:multiLevelType w:val="hybridMultilevel"/>
    <w:tmpl w:val="FFFFFFFF"/>
    <w:lvl w:ilvl="0" w:tplc="248C9AA0">
      <w:start w:val="1"/>
      <w:numFmt w:val="bullet"/>
      <w:lvlText w:val="o"/>
      <w:lvlJc w:val="left"/>
      <w:pPr>
        <w:ind w:left="720" w:hanging="360"/>
      </w:pPr>
      <w:rPr>
        <w:rFonts w:ascii="Courier New" w:hAnsi="Courier New" w:hint="default"/>
      </w:rPr>
    </w:lvl>
    <w:lvl w:ilvl="1" w:tplc="5CD4B44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B5A87A8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B84487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F1AA29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B72245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69C08C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F6AB36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AB08F3D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0F3233B5"/>
    <w:multiLevelType w:val="hybridMultilevel"/>
    <w:tmpl w:val="A3405492"/>
    <w:lvl w:ilvl="0" w:tplc="FFFFFFFF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10582A31"/>
    <w:multiLevelType w:val="multilevel"/>
    <w:tmpl w:val="A9220D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13D4E29F"/>
    <w:multiLevelType w:val="hybridMultilevel"/>
    <w:tmpl w:val="FFFFFFFF"/>
    <w:lvl w:ilvl="0" w:tplc="B30A366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55B8F0D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F2B24CB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84AE7D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7DA460D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B352FE1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DD50BF4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BD5E6CF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2A2D25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14F51A11"/>
    <w:multiLevelType w:val="hybridMultilevel"/>
    <w:tmpl w:val="FFFFFFFF"/>
    <w:lvl w:ilvl="0" w:tplc="7D5CCE56">
      <w:start w:val="1"/>
      <w:numFmt w:val="bullet"/>
      <w:lvlText w:val="o"/>
      <w:lvlJc w:val="left"/>
      <w:pPr>
        <w:ind w:left="720" w:hanging="360"/>
      </w:pPr>
      <w:rPr>
        <w:rFonts w:ascii="Courier New" w:hAnsi="Courier New" w:hint="default"/>
      </w:rPr>
    </w:lvl>
    <w:lvl w:ilvl="1" w:tplc="6F52FE1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B3E83DE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90665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BB8CD6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6A3CDB9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901F4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C8C928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CECE65A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1582E1D2"/>
    <w:multiLevelType w:val="hybridMultilevel"/>
    <w:tmpl w:val="065C6E5A"/>
    <w:lvl w:ilvl="0" w:tplc="12300DF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48665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5D8898E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8CBA3EB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62CD53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546656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6F4A18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14AEB3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33C0DE8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15FD47ED"/>
    <w:multiLevelType w:val="multilevel"/>
    <w:tmpl w:val="24E82CB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190D4416"/>
    <w:multiLevelType w:val="multilevel"/>
    <w:tmpl w:val="7A1ABE0E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bullet"/>
      <w:lvlText w:val=""/>
      <w:lvlJc w:val="left"/>
      <w:pPr>
        <w:ind w:left="1287" w:hanging="720"/>
      </w:pPr>
      <w:rPr>
        <w:rFonts w:ascii="Symbol" w:hAnsi="Symbol" w:hint="default"/>
      </w:rPr>
    </w:lvl>
    <w:lvl w:ilvl="3">
      <w:start w:val="1"/>
      <w:numFmt w:val="bullet"/>
      <w:pStyle w:val="Heading4"/>
      <w:lvlText w:val=""/>
      <w:lvlJc w:val="left"/>
      <w:pPr>
        <w:ind w:left="864" w:hanging="864"/>
      </w:pPr>
      <w:rPr>
        <w:rFonts w:ascii="Symbol" w:hAnsi="Symbol" w:hint="default"/>
      </w:r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24" w15:restartNumberingAfterBreak="0">
    <w:nsid w:val="1B1B1ABA"/>
    <w:multiLevelType w:val="multilevel"/>
    <w:tmpl w:val="28E2CC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1E15D33F"/>
    <w:multiLevelType w:val="hybridMultilevel"/>
    <w:tmpl w:val="FFFFFFFF"/>
    <w:lvl w:ilvl="0" w:tplc="36B08DB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5830B30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A74A6CD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78CA8D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CC264A8">
      <w:start w:val="1"/>
      <w:numFmt w:val="bullet"/>
      <w:lvlText w:val="♦"/>
      <w:lvlJc w:val="left"/>
      <w:pPr>
        <w:ind w:left="3600" w:hanging="360"/>
      </w:pPr>
      <w:rPr>
        <w:rFonts w:ascii="Courier New" w:hAnsi="Courier New" w:hint="default"/>
      </w:rPr>
    </w:lvl>
    <w:lvl w:ilvl="5" w:tplc="0A6AD376">
      <w:start w:val="1"/>
      <w:numFmt w:val="bullet"/>
      <w:lvlText w:val=""/>
      <w:lvlJc w:val="left"/>
      <w:pPr>
        <w:ind w:left="4320" w:hanging="360"/>
      </w:pPr>
      <w:rPr>
        <w:rFonts w:ascii="Wingdings" w:hAnsi="Wingdings" w:hint="default"/>
      </w:rPr>
    </w:lvl>
    <w:lvl w:ilvl="6" w:tplc="D45C60FA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7" w:tplc="E80CC3D0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8" w:tplc="A208B4C2">
      <w:start w:val="1"/>
      <w:numFmt w:val="bullet"/>
      <w:lvlText w:val="♦"/>
      <w:lvlJc w:val="left"/>
      <w:pPr>
        <w:ind w:left="6480" w:hanging="360"/>
      </w:pPr>
      <w:rPr>
        <w:rFonts w:ascii="Courier New" w:hAnsi="Courier New" w:hint="default"/>
      </w:rPr>
    </w:lvl>
  </w:abstractNum>
  <w:abstractNum w:abstractNumId="26" w15:restartNumberingAfterBreak="0">
    <w:nsid w:val="1EEA35E4"/>
    <w:multiLevelType w:val="hybridMultilevel"/>
    <w:tmpl w:val="423A1AE6"/>
    <w:lvl w:ilvl="0" w:tplc="3AAE94E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1F42D521"/>
    <w:multiLevelType w:val="hybridMultilevel"/>
    <w:tmpl w:val="FFFFFFFF"/>
    <w:lvl w:ilvl="0" w:tplc="087AB512">
      <w:start w:val="1"/>
      <w:numFmt w:val="bullet"/>
      <w:lvlText w:val="o"/>
      <w:lvlJc w:val="left"/>
      <w:pPr>
        <w:ind w:left="720" w:hanging="360"/>
      </w:pPr>
      <w:rPr>
        <w:rFonts w:ascii="Courier New" w:hAnsi="Courier New" w:hint="default"/>
      </w:rPr>
    </w:lvl>
    <w:lvl w:ilvl="1" w:tplc="01DE13D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79564C4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AE01E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D52931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2E96882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D484C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162783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880EE48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207B5A65"/>
    <w:multiLevelType w:val="hybridMultilevel"/>
    <w:tmpl w:val="FFFFFFFF"/>
    <w:lvl w:ilvl="0" w:tplc="20EEAB4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C0E8102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A6F20C8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D468F3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CD4F0F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5A420CC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F10BBF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FEDD0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224347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21057B19"/>
    <w:multiLevelType w:val="hybridMultilevel"/>
    <w:tmpl w:val="FFFFFFFF"/>
    <w:lvl w:ilvl="0" w:tplc="ADCCD70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92EAC51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A420DE9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450139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D5E0AED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FDA8B16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C7EFEC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53E6CF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444BEB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21E345F1"/>
    <w:multiLevelType w:val="multilevel"/>
    <w:tmpl w:val="BFEE8A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224E4AB3"/>
    <w:multiLevelType w:val="hybridMultilevel"/>
    <w:tmpl w:val="FE7EB6B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2" w15:restartNumberingAfterBreak="0">
    <w:nsid w:val="2596B2E8"/>
    <w:multiLevelType w:val="hybridMultilevel"/>
    <w:tmpl w:val="FFFFFFFF"/>
    <w:lvl w:ilvl="0" w:tplc="63EA6B1A">
      <w:start w:val="1"/>
      <w:numFmt w:val="bullet"/>
      <w:lvlText w:val="o"/>
      <w:lvlJc w:val="left"/>
      <w:pPr>
        <w:ind w:left="720" w:hanging="360"/>
      </w:pPr>
      <w:rPr>
        <w:rFonts w:ascii="Courier New" w:hAnsi="Courier New" w:hint="default"/>
      </w:rPr>
    </w:lvl>
    <w:lvl w:ilvl="1" w:tplc="30EAFAD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1AD6C83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A62ECC4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47AA3F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37F86D2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A0C6A5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E5C77A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D200F80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2708DE87"/>
    <w:multiLevelType w:val="hybridMultilevel"/>
    <w:tmpl w:val="FFFFFFFF"/>
    <w:lvl w:ilvl="0" w:tplc="58C632AC">
      <w:start w:val="1"/>
      <w:numFmt w:val="bullet"/>
      <w:lvlText w:val="o"/>
      <w:lvlJc w:val="left"/>
      <w:pPr>
        <w:ind w:left="720" w:hanging="360"/>
      </w:pPr>
      <w:rPr>
        <w:rFonts w:ascii="Courier New" w:hAnsi="Courier New" w:hint="default"/>
      </w:rPr>
    </w:lvl>
    <w:lvl w:ilvl="1" w:tplc="3EE8A0D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19EE355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33CD7A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7ECC65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A81CDE0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3E88D4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D4A0C6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BAAE306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2753F3AB"/>
    <w:multiLevelType w:val="hybridMultilevel"/>
    <w:tmpl w:val="120CD5CC"/>
    <w:lvl w:ilvl="0" w:tplc="D70C5E8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64D9D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6464EED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298776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D2218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AB5C7B4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D130959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69AF81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590ABA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29CB08B4"/>
    <w:multiLevelType w:val="hybridMultilevel"/>
    <w:tmpl w:val="46E0589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29DDB550"/>
    <w:multiLevelType w:val="hybridMultilevel"/>
    <w:tmpl w:val="FFFFFFFF"/>
    <w:lvl w:ilvl="0" w:tplc="FEB4D33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9FE2A4A">
      <w:start w:val="1"/>
      <w:numFmt w:val="lowerLetter"/>
      <w:lvlText w:val="%2."/>
      <w:lvlJc w:val="left"/>
      <w:pPr>
        <w:ind w:left="1440" w:hanging="360"/>
      </w:pPr>
    </w:lvl>
    <w:lvl w:ilvl="2" w:tplc="D4844C54">
      <w:start w:val="1"/>
      <w:numFmt w:val="lowerRoman"/>
      <w:lvlText w:val="%3."/>
      <w:lvlJc w:val="right"/>
      <w:pPr>
        <w:ind w:left="2160" w:hanging="180"/>
      </w:pPr>
    </w:lvl>
    <w:lvl w:ilvl="3" w:tplc="9564AEF4">
      <w:start w:val="1"/>
      <w:numFmt w:val="decimal"/>
      <w:lvlText w:val="%4."/>
      <w:lvlJc w:val="left"/>
      <w:pPr>
        <w:ind w:left="2880" w:hanging="360"/>
      </w:pPr>
    </w:lvl>
    <w:lvl w:ilvl="4" w:tplc="796232D6">
      <w:start w:val="1"/>
      <w:numFmt w:val="lowerLetter"/>
      <w:lvlText w:val="%5."/>
      <w:lvlJc w:val="left"/>
      <w:pPr>
        <w:ind w:left="3600" w:hanging="360"/>
      </w:pPr>
    </w:lvl>
    <w:lvl w:ilvl="5" w:tplc="9FF2765E">
      <w:start w:val="1"/>
      <w:numFmt w:val="lowerRoman"/>
      <w:lvlText w:val="%6."/>
      <w:lvlJc w:val="right"/>
      <w:pPr>
        <w:ind w:left="4320" w:hanging="180"/>
      </w:pPr>
    </w:lvl>
    <w:lvl w:ilvl="6" w:tplc="4EA22A3C">
      <w:start w:val="1"/>
      <w:numFmt w:val="decimal"/>
      <w:lvlText w:val="%7."/>
      <w:lvlJc w:val="left"/>
      <w:pPr>
        <w:ind w:left="5040" w:hanging="360"/>
      </w:pPr>
    </w:lvl>
    <w:lvl w:ilvl="7" w:tplc="AAC4B592">
      <w:start w:val="1"/>
      <w:numFmt w:val="lowerLetter"/>
      <w:lvlText w:val="%8."/>
      <w:lvlJc w:val="left"/>
      <w:pPr>
        <w:ind w:left="5760" w:hanging="360"/>
      </w:pPr>
    </w:lvl>
    <w:lvl w:ilvl="8" w:tplc="45FE89CA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2DE246AD"/>
    <w:multiLevelType w:val="hybridMultilevel"/>
    <w:tmpl w:val="7B20EFB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AAE81DE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67B88B0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36259C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B44EBB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DB5619A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BAA624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B52009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179E804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2E142556"/>
    <w:multiLevelType w:val="hybridMultilevel"/>
    <w:tmpl w:val="FFFFFFFF"/>
    <w:lvl w:ilvl="0" w:tplc="FA2C2AA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86FDC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E982D45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CA8C115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2B64DE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DB284E3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8AA9F5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72E8BC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D97E66A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2F2CB108"/>
    <w:multiLevelType w:val="hybridMultilevel"/>
    <w:tmpl w:val="FFFFFFFF"/>
    <w:lvl w:ilvl="0" w:tplc="5686D132">
      <w:start w:val="1"/>
      <w:numFmt w:val="bullet"/>
      <w:lvlText w:val="o"/>
      <w:lvlJc w:val="left"/>
      <w:pPr>
        <w:ind w:left="720" w:hanging="360"/>
      </w:pPr>
      <w:rPr>
        <w:rFonts w:ascii="Courier New" w:hAnsi="Courier New" w:hint="default"/>
      </w:rPr>
    </w:lvl>
    <w:lvl w:ilvl="1" w:tplc="EB523AA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BCAC20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766F4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D68E7D9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A444E8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CB09DA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A34C50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F96E00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2FF79DE5"/>
    <w:multiLevelType w:val="hybridMultilevel"/>
    <w:tmpl w:val="FFFFFFFF"/>
    <w:lvl w:ilvl="0" w:tplc="5DB44C20">
      <w:start w:val="1"/>
      <w:numFmt w:val="bullet"/>
      <w:lvlText w:val="o"/>
      <w:lvlJc w:val="left"/>
      <w:pPr>
        <w:ind w:left="720" w:hanging="360"/>
      </w:pPr>
      <w:rPr>
        <w:rFonts w:ascii="Courier New" w:hAnsi="Courier New" w:hint="default"/>
      </w:rPr>
    </w:lvl>
    <w:lvl w:ilvl="1" w:tplc="D81A082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817E268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AA62093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5F051D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1849DF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82682E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69A796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08A894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3018455A"/>
    <w:multiLevelType w:val="hybridMultilevel"/>
    <w:tmpl w:val="E312A6B2"/>
    <w:lvl w:ilvl="0" w:tplc="BBA2BA7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7947B0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D756BA0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9B4261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71CC23B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7F2E9CB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F0E3C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BCB26AF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5B3C5FF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3081F949"/>
    <w:multiLevelType w:val="hybridMultilevel"/>
    <w:tmpl w:val="9E84B804"/>
    <w:lvl w:ilvl="0" w:tplc="5220126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E2B6A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12D8378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A9E66AB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EE991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7EFCF45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5764A2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31CAA9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8110E14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314A18F4"/>
    <w:multiLevelType w:val="multilevel"/>
    <w:tmpl w:val="F3F217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3198552A"/>
    <w:multiLevelType w:val="hybridMultilevel"/>
    <w:tmpl w:val="E00817B4"/>
    <w:lvl w:ilvl="0" w:tplc="85FC9A1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31B9FF93"/>
    <w:multiLevelType w:val="hybridMultilevel"/>
    <w:tmpl w:val="FFFFFFFF"/>
    <w:lvl w:ilvl="0" w:tplc="B8B8146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9EACB31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F1A6EDE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BB4E48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2B6E15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6D92D5E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CC1BE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E7F05FE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5470D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3207590C"/>
    <w:multiLevelType w:val="hybridMultilevel"/>
    <w:tmpl w:val="048E3314"/>
    <w:lvl w:ilvl="0" w:tplc="792E788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D408D06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2D34694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EC02B17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95B85AF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A9D4A18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B7E19B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B1C6971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87206CC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32114BE1"/>
    <w:multiLevelType w:val="hybridMultilevel"/>
    <w:tmpl w:val="FFFFFFFF"/>
    <w:lvl w:ilvl="0" w:tplc="9F4E0CEC">
      <w:start w:val="1"/>
      <w:numFmt w:val="bullet"/>
      <w:lvlText w:val="o"/>
      <w:lvlJc w:val="left"/>
      <w:pPr>
        <w:ind w:left="720" w:hanging="360"/>
      </w:pPr>
      <w:rPr>
        <w:rFonts w:ascii="Courier New" w:hAnsi="Courier New" w:hint="default"/>
      </w:rPr>
    </w:lvl>
    <w:lvl w:ilvl="1" w:tplc="089A411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DE70193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60BF6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95251E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F04A077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55CE81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E16B31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5C12838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 w15:restartNumberingAfterBreak="0">
    <w:nsid w:val="33B5F958"/>
    <w:multiLevelType w:val="hybridMultilevel"/>
    <w:tmpl w:val="E578E52C"/>
    <w:lvl w:ilvl="0" w:tplc="73E48DA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C26AF84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B0C6119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46C6B5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F8EBDD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9FEA74D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8C40E7A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416028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616471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" w15:restartNumberingAfterBreak="0">
    <w:nsid w:val="366D79D1"/>
    <w:multiLevelType w:val="hybridMultilevel"/>
    <w:tmpl w:val="FFFFFFFF"/>
    <w:lvl w:ilvl="0" w:tplc="026E74E0">
      <w:start w:val="1"/>
      <w:numFmt w:val="bullet"/>
      <w:lvlText w:val="o"/>
      <w:lvlJc w:val="left"/>
      <w:pPr>
        <w:ind w:left="720" w:hanging="360"/>
      </w:pPr>
      <w:rPr>
        <w:rFonts w:ascii="Courier New" w:hAnsi="Courier New" w:hint="default"/>
      </w:rPr>
    </w:lvl>
    <w:lvl w:ilvl="1" w:tplc="43DA5AF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9BCA117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C16258F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6F29F8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52D0573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87D43CA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A0E88B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6CA225A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" w15:restartNumberingAfterBreak="0">
    <w:nsid w:val="36B88404"/>
    <w:multiLevelType w:val="hybridMultilevel"/>
    <w:tmpl w:val="FFFFFFFF"/>
    <w:lvl w:ilvl="0" w:tplc="5552B3EA">
      <w:start w:val="1"/>
      <w:numFmt w:val="bullet"/>
      <w:lvlText w:val="o"/>
      <w:lvlJc w:val="left"/>
      <w:pPr>
        <w:ind w:left="720" w:hanging="360"/>
      </w:pPr>
      <w:rPr>
        <w:rFonts w:ascii="Courier New" w:hAnsi="Courier New" w:hint="default"/>
      </w:rPr>
    </w:lvl>
    <w:lvl w:ilvl="1" w:tplc="A0101B3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ABD0C0D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7CAEE3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968FF1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6EFACDF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24002B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AE4657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1580A0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" w15:restartNumberingAfterBreak="0">
    <w:nsid w:val="383BA0E8"/>
    <w:multiLevelType w:val="hybridMultilevel"/>
    <w:tmpl w:val="FFFFFFFF"/>
    <w:lvl w:ilvl="0" w:tplc="EBA4A1BC">
      <w:start w:val="1"/>
      <w:numFmt w:val="bullet"/>
      <w:lvlText w:val="o"/>
      <w:lvlJc w:val="left"/>
      <w:pPr>
        <w:ind w:left="720" w:hanging="360"/>
      </w:pPr>
      <w:rPr>
        <w:rFonts w:ascii="Courier New" w:hAnsi="Courier New" w:hint="default"/>
      </w:rPr>
    </w:lvl>
    <w:lvl w:ilvl="1" w:tplc="435688B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DB341AF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B90D0C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85CFD2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854E6C4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ECD8D77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C1E111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1D24476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" w15:restartNumberingAfterBreak="0">
    <w:nsid w:val="38866FE1"/>
    <w:multiLevelType w:val="hybridMultilevel"/>
    <w:tmpl w:val="FFFFFFFF"/>
    <w:lvl w:ilvl="0" w:tplc="329852D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5134BC2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D6841A8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298426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2B27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2D9C1A8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09C5A7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FE05A3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B136F25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" w15:restartNumberingAfterBreak="0">
    <w:nsid w:val="389F01E0"/>
    <w:multiLevelType w:val="hybridMultilevel"/>
    <w:tmpl w:val="FFFFFFFF"/>
    <w:lvl w:ilvl="0" w:tplc="983CC99A">
      <w:start w:val="1"/>
      <w:numFmt w:val="bullet"/>
      <w:lvlText w:val="o"/>
      <w:lvlJc w:val="left"/>
      <w:pPr>
        <w:ind w:left="720" w:hanging="360"/>
      </w:pPr>
      <w:rPr>
        <w:rFonts w:ascii="Courier New" w:hAnsi="Courier New" w:hint="default"/>
      </w:rPr>
    </w:lvl>
    <w:lvl w:ilvl="1" w:tplc="CD5CDCE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1D083A7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C1F216D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18AE86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2916B37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AC3CF82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BB7CFDA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853A729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4" w15:restartNumberingAfterBreak="0">
    <w:nsid w:val="3911B34A"/>
    <w:multiLevelType w:val="hybridMultilevel"/>
    <w:tmpl w:val="FFFFFFFF"/>
    <w:lvl w:ilvl="0" w:tplc="CBCCCC9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83CA795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394CA85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D76C0F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ECCCF8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2C2E65D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A769B4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B84590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CD6B9B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5" w15:restartNumberingAfterBreak="0">
    <w:nsid w:val="393F5472"/>
    <w:multiLevelType w:val="hybridMultilevel"/>
    <w:tmpl w:val="FFFFFFFF"/>
    <w:lvl w:ilvl="0" w:tplc="401CDD7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8AD8098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92066EB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853A96B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7D4C1D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844649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E170069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448D3C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BD3E876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6" w15:restartNumberingAfterBreak="0">
    <w:nsid w:val="398FA19D"/>
    <w:multiLevelType w:val="hybridMultilevel"/>
    <w:tmpl w:val="FFFFFFFF"/>
    <w:lvl w:ilvl="0" w:tplc="12DE2AA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D35E6A5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B1104AE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6F6234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30C6E1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AB0ED0E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1DE96B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69AC55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1DB89B8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7" w15:restartNumberingAfterBreak="0">
    <w:nsid w:val="3A19BE27"/>
    <w:multiLevelType w:val="hybridMultilevel"/>
    <w:tmpl w:val="FFFFFFFF"/>
    <w:lvl w:ilvl="0" w:tplc="F93E78F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3E7C3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DB1C7ED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7F256F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FCEF9B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E62234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DC8829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BFCB54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576552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8" w15:restartNumberingAfterBreak="0">
    <w:nsid w:val="3AFCBF04"/>
    <w:multiLevelType w:val="hybridMultilevel"/>
    <w:tmpl w:val="FFFFFFFF"/>
    <w:lvl w:ilvl="0" w:tplc="4042A0BA">
      <w:start w:val="1"/>
      <w:numFmt w:val="bullet"/>
      <w:lvlText w:val="o"/>
      <w:lvlJc w:val="left"/>
      <w:pPr>
        <w:ind w:left="720" w:hanging="360"/>
      </w:pPr>
      <w:rPr>
        <w:rFonts w:ascii="Courier New" w:hAnsi="Courier New" w:hint="default"/>
      </w:rPr>
    </w:lvl>
    <w:lvl w:ilvl="1" w:tplc="67E05D4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91F27D9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99AA03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711EFB9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F0766ED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0A85F8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C8F4C67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109229B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9" w15:restartNumberingAfterBreak="0">
    <w:nsid w:val="3DAF1B6E"/>
    <w:multiLevelType w:val="multilevel"/>
    <w:tmpl w:val="012897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" w15:restartNumberingAfterBreak="0">
    <w:nsid w:val="3E68945D"/>
    <w:multiLevelType w:val="hybridMultilevel"/>
    <w:tmpl w:val="FFFFFFFF"/>
    <w:lvl w:ilvl="0" w:tplc="6C661EE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9C8063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5A24905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70A2D2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AC6BAD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FD90453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5282A4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FF8AC7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5202922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1" w15:restartNumberingAfterBreak="0">
    <w:nsid w:val="3E985EBF"/>
    <w:multiLevelType w:val="hybridMultilevel"/>
    <w:tmpl w:val="FFFFFFFF"/>
    <w:lvl w:ilvl="0" w:tplc="41DC221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C30DAD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1F3454C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E78792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9788E7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5796A58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EFA9A1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C010A1B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98064C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2" w15:restartNumberingAfterBreak="0">
    <w:nsid w:val="402BF7B4"/>
    <w:multiLevelType w:val="hybridMultilevel"/>
    <w:tmpl w:val="FFFFFFFF"/>
    <w:lvl w:ilvl="0" w:tplc="4088FD7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A4BC3BD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EEC48E5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16E2C1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502D4E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24564C9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1A8F2B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73E0E6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37CFFD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3" w15:restartNumberingAfterBreak="0">
    <w:nsid w:val="414ED938"/>
    <w:multiLevelType w:val="hybridMultilevel"/>
    <w:tmpl w:val="FFFFFFFF"/>
    <w:lvl w:ilvl="0" w:tplc="D0B8D5B6">
      <w:start w:val="1"/>
      <w:numFmt w:val="bullet"/>
      <w:lvlText w:val="o"/>
      <w:lvlJc w:val="left"/>
      <w:pPr>
        <w:ind w:left="720" w:hanging="360"/>
      </w:pPr>
      <w:rPr>
        <w:rFonts w:ascii="Courier New" w:hAnsi="Courier New" w:hint="default"/>
      </w:rPr>
    </w:lvl>
    <w:lvl w:ilvl="1" w:tplc="36641A3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9E9667C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1E87BF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FBAAAF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D14A58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6A5EF2D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90AFA9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E34425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4" w15:restartNumberingAfterBreak="0">
    <w:nsid w:val="421330CA"/>
    <w:multiLevelType w:val="hybridMultilevel"/>
    <w:tmpl w:val="FFFFFFFF"/>
    <w:lvl w:ilvl="0" w:tplc="595C876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EF4E4C5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8646B0B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5783BE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278766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D974B9D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0B45E9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610250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114623F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5" w15:restartNumberingAfterBreak="0">
    <w:nsid w:val="439A50CC"/>
    <w:multiLevelType w:val="hybridMultilevel"/>
    <w:tmpl w:val="4F421DF8"/>
    <w:lvl w:ilvl="0" w:tplc="7646F56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7128925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B0089F4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0FED60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7BFC10A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29389E3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E0604FA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FC4FE1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BD001C7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6" w15:restartNumberingAfterBreak="0">
    <w:nsid w:val="458B23E8"/>
    <w:multiLevelType w:val="multilevel"/>
    <w:tmpl w:val="606EC1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7" w15:restartNumberingAfterBreak="0">
    <w:nsid w:val="45C28672"/>
    <w:multiLevelType w:val="hybridMultilevel"/>
    <w:tmpl w:val="954C19A8"/>
    <w:lvl w:ilvl="0" w:tplc="C662398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AB76756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EB36F77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2BC254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64B35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95229EC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FA21F3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BB704E8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8C0685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8" w15:restartNumberingAfterBreak="0">
    <w:nsid w:val="46817F39"/>
    <w:multiLevelType w:val="hybridMultilevel"/>
    <w:tmpl w:val="F5624AC0"/>
    <w:lvl w:ilvl="0" w:tplc="8C6EE956">
      <w:start w:val="1"/>
      <w:numFmt w:val="decimal"/>
      <w:pStyle w:val="Heading3"/>
      <w:lvlText w:val="2.2.1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9" w15:restartNumberingAfterBreak="0">
    <w:nsid w:val="472F093C"/>
    <w:multiLevelType w:val="hybridMultilevel"/>
    <w:tmpl w:val="F17A6FE8"/>
    <w:lvl w:ilvl="0" w:tplc="BBA2BA7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0" w15:restartNumberingAfterBreak="0">
    <w:nsid w:val="4731EBEE"/>
    <w:multiLevelType w:val="hybridMultilevel"/>
    <w:tmpl w:val="FFFFFFFF"/>
    <w:lvl w:ilvl="0" w:tplc="78BC2A0A">
      <w:start w:val="1"/>
      <w:numFmt w:val="bullet"/>
      <w:lvlText w:val="o"/>
      <w:lvlJc w:val="left"/>
      <w:pPr>
        <w:ind w:left="720" w:hanging="360"/>
      </w:pPr>
      <w:rPr>
        <w:rFonts w:ascii="Courier New" w:hAnsi="Courier New" w:hint="default"/>
      </w:rPr>
    </w:lvl>
    <w:lvl w:ilvl="1" w:tplc="1FE04AF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9F08877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8402D9C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CF0294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869EFFC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BF2CB3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9D6929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1436C95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1" w15:restartNumberingAfterBreak="0">
    <w:nsid w:val="47BFEF1A"/>
    <w:multiLevelType w:val="hybridMultilevel"/>
    <w:tmpl w:val="2E42E914"/>
    <w:lvl w:ilvl="0" w:tplc="23D2953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7022AD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DD26993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7C8016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7956684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64DE10C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E40160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E2C8D29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C938FBE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2" w15:restartNumberingAfterBreak="0">
    <w:nsid w:val="47CD672A"/>
    <w:multiLevelType w:val="hybridMultilevel"/>
    <w:tmpl w:val="FFFFFFFF"/>
    <w:lvl w:ilvl="0" w:tplc="686C73E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A04064E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AB8723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C85F6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9B08081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DFFA079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AF9455A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F14904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819A696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3" w15:restartNumberingAfterBreak="0">
    <w:nsid w:val="481D5514"/>
    <w:multiLevelType w:val="multilevel"/>
    <w:tmpl w:val="40C664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4" w15:restartNumberingAfterBreak="0">
    <w:nsid w:val="4838D568"/>
    <w:multiLevelType w:val="hybridMultilevel"/>
    <w:tmpl w:val="FFFFFFFF"/>
    <w:lvl w:ilvl="0" w:tplc="3E8AB3B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69C2901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70B0991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6988A2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93EB5B2">
      <w:start w:val="1"/>
      <w:numFmt w:val="bullet"/>
      <w:lvlText w:val="♦"/>
      <w:lvlJc w:val="left"/>
      <w:pPr>
        <w:ind w:left="3600" w:hanging="360"/>
      </w:pPr>
      <w:rPr>
        <w:rFonts w:ascii="Courier New" w:hAnsi="Courier New" w:hint="default"/>
      </w:rPr>
    </w:lvl>
    <w:lvl w:ilvl="5" w:tplc="E7869662">
      <w:start w:val="1"/>
      <w:numFmt w:val="bullet"/>
      <w:lvlText w:val=""/>
      <w:lvlJc w:val="left"/>
      <w:pPr>
        <w:ind w:left="4320" w:hanging="360"/>
      </w:pPr>
      <w:rPr>
        <w:rFonts w:ascii="Wingdings" w:hAnsi="Wingdings" w:hint="default"/>
      </w:rPr>
    </w:lvl>
    <w:lvl w:ilvl="6" w:tplc="94365BB6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7" w:tplc="C43E2BCA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8" w:tplc="721E64CE">
      <w:start w:val="1"/>
      <w:numFmt w:val="bullet"/>
      <w:lvlText w:val="♦"/>
      <w:lvlJc w:val="left"/>
      <w:pPr>
        <w:ind w:left="6480" w:hanging="360"/>
      </w:pPr>
      <w:rPr>
        <w:rFonts w:ascii="Courier New" w:hAnsi="Courier New" w:hint="default"/>
      </w:rPr>
    </w:lvl>
  </w:abstractNum>
  <w:abstractNum w:abstractNumId="75" w15:restartNumberingAfterBreak="0">
    <w:nsid w:val="48C3306A"/>
    <w:multiLevelType w:val="hybridMultilevel"/>
    <w:tmpl w:val="FFFFFFFF"/>
    <w:lvl w:ilvl="0" w:tplc="27FC5A6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1" w:tplc="CF6CE240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2" w:tplc="6FA2023C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1B80602E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F3ABEF4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5" w:tplc="46FCAFB8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97CCE33C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105AA352">
      <w:start w:val="1"/>
      <w:numFmt w:val="bullet"/>
      <w:lvlText w:val="o"/>
      <w:lvlJc w:val="left"/>
      <w:pPr>
        <w:ind w:left="6480" w:hanging="360"/>
      </w:pPr>
      <w:rPr>
        <w:rFonts w:ascii="Courier New" w:hAnsi="Courier New" w:hint="default"/>
      </w:rPr>
    </w:lvl>
    <w:lvl w:ilvl="8" w:tplc="F894CDB0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6" w15:restartNumberingAfterBreak="0">
    <w:nsid w:val="48ED60C8"/>
    <w:multiLevelType w:val="multilevel"/>
    <w:tmpl w:val="28E65E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7" w15:restartNumberingAfterBreak="0">
    <w:nsid w:val="4B466E1B"/>
    <w:multiLevelType w:val="hybridMultilevel"/>
    <w:tmpl w:val="9F1CA754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8" w15:restartNumberingAfterBreak="0">
    <w:nsid w:val="4B5FBC4F"/>
    <w:multiLevelType w:val="hybridMultilevel"/>
    <w:tmpl w:val="FFFFFFFF"/>
    <w:lvl w:ilvl="0" w:tplc="EB5A68E0">
      <w:start w:val="1"/>
      <w:numFmt w:val="bullet"/>
      <w:lvlText w:val="o"/>
      <w:lvlJc w:val="left"/>
      <w:pPr>
        <w:ind w:left="720" w:hanging="360"/>
      </w:pPr>
      <w:rPr>
        <w:rFonts w:ascii="Courier New" w:hAnsi="Courier New" w:hint="default"/>
      </w:rPr>
    </w:lvl>
    <w:lvl w:ilvl="1" w:tplc="C7FE0FC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6E842FB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EC0774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636072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582E680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A4E9FF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F56A90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C9DC7D3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9" w15:restartNumberingAfterBreak="0">
    <w:nsid w:val="4F87CD12"/>
    <w:multiLevelType w:val="hybridMultilevel"/>
    <w:tmpl w:val="487E9226"/>
    <w:lvl w:ilvl="0" w:tplc="85FC9A1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D466D13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9F3C2BE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D363D4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518F7B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588861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1A455A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D52A4F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D1E4B80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0" w15:restartNumberingAfterBreak="0">
    <w:nsid w:val="50554906"/>
    <w:multiLevelType w:val="hybridMultilevel"/>
    <w:tmpl w:val="FFFFFFFF"/>
    <w:lvl w:ilvl="0" w:tplc="B2340746">
      <w:start w:val="1"/>
      <w:numFmt w:val="bullet"/>
      <w:lvlText w:val="o"/>
      <w:lvlJc w:val="left"/>
      <w:pPr>
        <w:ind w:left="720" w:hanging="360"/>
      </w:pPr>
      <w:rPr>
        <w:rFonts w:ascii="Courier New" w:hAnsi="Courier New" w:hint="default"/>
      </w:rPr>
    </w:lvl>
    <w:lvl w:ilvl="1" w:tplc="533206B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C734B1B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ACFCCEF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498F3E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6298FCD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89CA747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E52E9F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5BE4B0F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1" w15:restartNumberingAfterBreak="0">
    <w:nsid w:val="5134537C"/>
    <w:multiLevelType w:val="hybridMultilevel"/>
    <w:tmpl w:val="FFFFFFFF"/>
    <w:lvl w:ilvl="0" w:tplc="A44EEAF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C74936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630AA3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1BA8AB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DB2D29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DFCE666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E9D8BF2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62FE36F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D1CC194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2" w15:restartNumberingAfterBreak="0">
    <w:nsid w:val="52F19104"/>
    <w:multiLevelType w:val="hybridMultilevel"/>
    <w:tmpl w:val="FFFFFFFF"/>
    <w:lvl w:ilvl="0" w:tplc="585ADAEC">
      <w:start w:val="1"/>
      <w:numFmt w:val="bullet"/>
      <w:lvlText w:val="o"/>
      <w:lvlJc w:val="left"/>
      <w:pPr>
        <w:ind w:left="720" w:hanging="360"/>
      </w:pPr>
      <w:rPr>
        <w:rFonts w:ascii="Courier New" w:hAnsi="Courier New" w:hint="default"/>
      </w:rPr>
    </w:lvl>
    <w:lvl w:ilvl="1" w:tplc="4E6637B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77100B8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69568F9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C58AE59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A21447C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B88AD9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B608E8A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3782BEB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3" w15:restartNumberingAfterBreak="0">
    <w:nsid w:val="53983558"/>
    <w:multiLevelType w:val="hybridMultilevel"/>
    <w:tmpl w:val="019AC1EA"/>
    <w:lvl w:ilvl="0" w:tplc="BBA2BA7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4" w15:restartNumberingAfterBreak="0">
    <w:nsid w:val="54CD7880"/>
    <w:multiLevelType w:val="multilevel"/>
    <w:tmpl w:val="3412DD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5" w15:restartNumberingAfterBreak="0">
    <w:nsid w:val="552D6A0A"/>
    <w:multiLevelType w:val="multilevel"/>
    <w:tmpl w:val="BC9899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6" w15:restartNumberingAfterBreak="0">
    <w:nsid w:val="55CE3B06"/>
    <w:multiLevelType w:val="hybridMultilevel"/>
    <w:tmpl w:val="FFFFFFFF"/>
    <w:lvl w:ilvl="0" w:tplc="77CC48FE">
      <w:start w:val="1"/>
      <w:numFmt w:val="bullet"/>
      <w:lvlText w:val="o"/>
      <w:lvlJc w:val="left"/>
      <w:pPr>
        <w:ind w:left="720" w:hanging="360"/>
      </w:pPr>
      <w:rPr>
        <w:rFonts w:ascii="Courier New" w:hAnsi="Courier New" w:hint="default"/>
      </w:rPr>
    </w:lvl>
    <w:lvl w:ilvl="1" w:tplc="8D02FBC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4909F8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69C42B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C5C095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96D273A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CD63D8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C512E98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E801CA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7" w15:restartNumberingAfterBreak="0">
    <w:nsid w:val="57A598C1"/>
    <w:multiLevelType w:val="hybridMultilevel"/>
    <w:tmpl w:val="FFFFFFFF"/>
    <w:lvl w:ilvl="0" w:tplc="F92487D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BA24D3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7592C10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778AF6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A16781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A1A4C23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6289C3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BF6649D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E67496F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8" w15:restartNumberingAfterBreak="0">
    <w:nsid w:val="57F551D0"/>
    <w:multiLevelType w:val="hybridMultilevel"/>
    <w:tmpl w:val="AB50881A"/>
    <w:lvl w:ilvl="0" w:tplc="DD6AD47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6B2ACBA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0F217F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C1D8EBD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9202FDF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052480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BCAA63C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C04A04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DE5296A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9" w15:restartNumberingAfterBreak="0">
    <w:nsid w:val="58290AF9"/>
    <w:multiLevelType w:val="hybridMultilevel"/>
    <w:tmpl w:val="FFFFFFFF"/>
    <w:lvl w:ilvl="0" w:tplc="9D7C0E66">
      <w:start w:val="1"/>
      <w:numFmt w:val="bullet"/>
      <w:lvlText w:val="o"/>
      <w:lvlJc w:val="left"/>
      <w:pPr>
        <w:ind w:left="720" w:hanging="360"/>
      </w:pPr>
      <w:rPr>
        <w:rFonts w:ascii="Courier New" w:hAnsi="Courier New" w:hint="default"/>
      </w:rPr>
    </w:lvl>
    <w:lvl w:ilvl="1" w:tplc="B910502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7D50E29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C54C88C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166B85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DD2849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12ACBE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EC9CD96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C8F4EC1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0" w15:restartNumberingAfterBreak="0">
    <w:nsid w:val="5940E39D"/>
    <w:multiLevelType w:val="hybridMultilevel"/>
    <w:tmpl w:val="FFFFFFFF"/>
    <w:lvl w:ilvl="0" w:tplc="BB6A5CEA">
      <w:start w:val="1"/>
      <w:numFmt w:val="bullet"/>
      <w:lvlText w:val="o"/>
      <w:lvlJc w:val="left"/>
      <w:pPr>
        <w:ind w:left="720" w:hanging="360"/>
      </w:pPr>
      <w:rPr>
        <w:rFonts w:ascii="Courier New" w:hAnsi="Courier New" w:hint="default"/>
      </w:rPr>
    </w:lvl>
    <w:lvl w:ilvl="1" w:tplc="EAB01BF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3236BDB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FBA091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2865CB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3412E9D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80EEB53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B2E8DF5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A06613F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1" w15:restartNumberingAfterBreak="0">
    <w:nsid w:val="59DB9E42"/>
    <w:multiLevelType w:val="hybridMultilevel"/>
    <w:tmpl w:val="8EFCEE94"/>
    <w:lvl w:ilvl="0" w:tplc="628E5A7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50C1B7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84B0C5C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95E7B8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97A05FE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A940A98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03EB03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8BA7E1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CA5EF5D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2" w15:restartNumberingAfterBreak="0">
    <w:nsid w:val="5A714D61"/>
    <w:multiLevelType w:val="hybridMultilevel"/>
    <w:tmpl w:val="4810F1B8"/>
    <w:lvl w:ilvl="0" w:tplc="DE14446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7048D2A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5F6E8F7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78A7DD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3320AA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978279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E8CAA4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D28B07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1774240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3" w15:restartNumberingAfterBreak="0">
    <w:nsid w:val="5B3BCD88"/>
    <w:multiLevelType w:val="hybridMultilevel"/>
    <w:tmpl w:val="FFFFFFFF"/>
    <w:lvl w:ilvl="0" w:tplc="7136922A">
      <w:start w:val="1"/>
      <w:numFmt w:val="bullet"/>
      <w:lvlText w:val="o"/>
      <w:lvlJc w:val="left"/>
      <w:pPr>
        <w:ind w:left="720" w:hanging="360"/>
      </w:pPr>
      <w:rPr>
        <w:rFonts w:ascii="Courier New" w:hAnsi="Courier New" w:hint="default"/>
      </w:rPr>
    </w:lvl>
    <w:lvl w:ilvl="1" w:tplc="E516073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F5986C1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386668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91E2192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56AC82A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B225F1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AC6A23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BEB26C1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4" w15:restartNumberingAfterBreak="0">
    <w:nsid w:val="5CEDE720"/>
    <w:multiLevelType w:val="hybridMultilevel"/>
    <w:tmpl w:val="FFFFFFFF"/>
    <w:lvl w:ilvl="0" w:tplc="89503D9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7CBBB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B11288D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604873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1B2888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66646DC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D134569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0E4E1A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8214C28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5" w15:restartNumberingAfterBreak="0">
    <w:nsid w:val="5D4869B5"/>
    <w:multiLevelType w:val="multilevel"/>
    <w:tmpl w:val="28303E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6" w15:restartNumberingAfterBreak="0">
    <w:nsid w:val="5DC823AA"/>
    <w:multiLevelType w:val="hybridMultilevel"/>
    <w:tmpl w:val="FFFFFFFF"/>
    <w:lvl w:ilvl="0" w:tplc="120254F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A96015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D436A29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A96F49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A3CFF2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2DA8CA8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EB50D8F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A7EA55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5E4A8B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7" w15:restartNumberingAfterBreak="0">
    <w:nsid w:val="5E71287C"/>
    <w:multiLevelType w:val="hybridMultilevel"/>
    <w:tmpl w:val="FFFFFFFF"/>
    <w:lvl w:ilvl="0" w:tplc="5C1AAE3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F2484B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F0547BD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A1CC43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9822C3F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F1E8D7F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ED56946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888D50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E1E0D67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8" w15:restartNumberingAfterBreak="0">
    <w:nsid w:val="5F7AF85D"/>
    <w:multiLevelType w:val="hybridMultilevel"/>
    <w:tmpl w:val="FFFFFFFF"/>
    <w:lvl w:ilvl="0" w:tplc="771CF264">
      <w:start w:val="1"/>
      <w:numFmt w:val="bullet"/>
      <w:lvlText w:val="o"/>
      <w:lvlJc w:val="left"/>
      <w:pPr>
        <w:ind w:left="720" w:hanging="360"/>
      </w:pPr>
      <w:rPr>
        <w:rFonts w:ascii="Courier New" w:hAnsi="Courier New" w:hint="default"/>
      </w:rPr>
    </w:lvl>
    <w:lvl w:ilvl="1" w:tplc="A4F6E1E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6828580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AEC1A9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9698B64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6AC8EE7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57CBFA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5820E3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CF047E4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9" w15:restartNumberingAfterBreak="0">
    <w:nsid w:val="60FFA128"/>
    <w:multiLevelType w:val="hybridMultilevel"/>
    <w:tmpl w:val="FFFFFFFF"/>
    <w:lvl w:ilvl="0" w:tplc="AD5C173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188BAD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B9CEB0D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82E2B45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90CC89B8">
      <w:start w:val="1"/>
      <w:numFmt w:val="bullet"/>
      <w:lvlText w:val="♦"/>
      <w:lvlJc w:val="left"/>
      <w:pPr>
        <w:ind w:left="3600" w:hanging="360"/>
      </w:pPr>
      <w:rPr>
        <w:rFonts w:ascii="Courier New" w:hAnsi="Courier New" w:hint="default"/>
      </w:rPr>
    </w:lvl>
    <w:lvl w:ilvl="5" w:tplc="B77CB4CC">
      <w:start w:val="1"/>
      <w:numFmt w:val="bullet"/>
      <w:lvlText w:val=""/>
      <w:lvlJc w:val="left"/>
      <w:pPr>
        <w:ind w:left="4320" w:hanging="360"/>
      </w:pPr>
      <w:rPr>
        <w:rFonts w:ascii="Wingdings" w:hAnsi="Wingdings" w:hint="default"/>
      </w:rPr>
    </w:lvl>
    <w:lvl w:ilvl="6" w:tplc="9632A208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7" w:tplc="AC304F88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8" w:tplc="95F45976">
      <w:start w:val="1"/>
      <w:numFmt w:val="bullet"/>
      <w:lvlText w:val="♦"/>
      <w:lvlJc w:val="left"/>
      <w:pPr>
        <w:ind w:left="6480" w:hanging="360"/>
      </w:pPr>
      <w:rPr>
        <w:rFonts w:ascii="Courier New" w:hAnsi="Courier New" w:hint="default"/>
      </w:rPr>
    </w:lvl>
  </w:abstractNum>
  <w:abstractNum w:abstractNumId="100" w15:restartNumberingAfterBreak="0">
    <w:nsid w:val="61221683"/>
    <w:multiLevelType w:val="hybridMultilevel"/>
    <w:tmpl w:val="FFFFFFFF"/>
    <w:lvl w:ilvl="0" w:tplc="AC24975A">
      <w:start w:val="1"/>
      <w:numFmt w:val="bullet"/>
      <w:lvlText w:val="o"/>
      <w:lvlJc w:val="left"/>
      <w:pPr>
        <w:ind w:left="720" w:hanging="360"/>
      </w:pPr>
      <w:rPr>
        <w:rFonts w:ascii="Courier New" w:hAnsi="Courier New" w:hint="default"/>
      </w:rPr>
    </w:lvl>
    <w:lvl w:ilvl="1" w:tplc="FB00E99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CC1CF8C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852A85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63E64D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B1929D1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D8AE1F0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D82352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AC1E70C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1" w15:restartNumberingAfterBreak="0">
    <w:nsid w:val="6200FE2C"/>
    <w:multiLevelType w:val="hybridMultilevel"/>
    <w:tmpl w:val="FFFFFFFF"/>
    <w:lvl w:ilvl="0" w:tplc="529ED416">
      <w:start w:val="1"/>
      <w:numFmt w:val="bullet"/>
      <w:lvlText w:val="o"/>
      <w:lvlJc w:val="left"/>
      <w:pPr>
        <w:ind w:left="720" w:hanging="360"/>
      </w:pPr>
      <w:rPr>
        <w:rFonts w:ascii="Courier New" w:hAnsi="Courier New" w:hint="default"/>
      </w:rPr>
    </w:lvl>
    <w:lvl w:ilvl="1" w:tplc="0358AB6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70C25E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6714F4C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4A6D02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8B24565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61AF66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B64E39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B28FA0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2" w15:restartNumberingAfterBreak="0">
    <w:nsid w:val="64FE8F21"/>
    <w:multiLevelType w:val="hybridMultilevel"/>
    <w:tmpl w:val="FD9A8A5C"/>
    <w:lvl w:ilvl="0" w:tplc="22D001A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697E6C6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D784682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EF8346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712CE8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40A5AC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32A08C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E7D2EC8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DB98F73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3" w15:restartNumberingAfterBreak="0">
    <w:nsid w:val="6563386E"/>
    <w:multiLevelType w:val="hybridMultilevel"/>
    <w:tmpl w:val="FFFFFFFF"/>
    <w:lvl w:ilvl="0" w:tplc="9CFE2F6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BC26972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1E8C28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A20A36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3E463A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5394DC6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C4696F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412FCC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57E7BD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4" w15:restartNumberingAfterBreak="0">
    <w:nsid w:val="69FC80F3"/>
    <w:multiLevelType w:val="hybridMultilevel"/>
    <w:tmpl w:val="FFFFFFFF"/>
    <w:lvl w:ilvl="0" w:tplc="89B4228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6192924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2FE495B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CBC4BC1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E6C4EC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FC40B0F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0229A9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AECCB2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954312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5" w15:restartNumberingAfterBreak="0">
    <w:nsid w:val="6A525BC6"/>
    <w:multiLevelType w:val="hybridMultilevel"/>
    <w:tmpl w:val="A3F8C998"/>
    <w:lvl w:ilvl="0" w:tplc="3AAE94E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7E8884C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A918822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ED428FD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512A31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2432E71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A00C724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676E787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C932183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6" w15:restartNumberingAfterBreak="0">
    <w:nsid w:val="6A8AC160"/>
    <w:multiLevelType w:val="hybridMultilevel"/>
    <w:tmpl w:val="DB2A5690"/>
    <w:lvl w:ilvl="0" w:tplc="211A4F8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74242D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CCD8FC4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8F451B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C9E981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3426FCA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54E52C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5D2499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E7259A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7" w15:restartNumberingAfterBreak="0">
    <w:nsid w:val="6C0E2A39"/>
    <w:multiLevelType w:val="hybridMultilevel"/>
    <w:tmpl w:val="FFFFFFFF"/>
    <w:lvl w:ilvl="0" w:tplc="81FE75B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D62859A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69E6B0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4D8E69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BE0DAA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27788F1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D4AE35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BFC989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A524049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8" w15:restartNumberingAfterBreak="0">
    <w:nsid w:val="6C8ACA01"/>
    <w:multiLevelType w:val="hybridMultilevel"/>
    <w:tmpl w:val="14380852"/>
    <w:lvl w:ilvl="0" w:tplc="3116889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B44EBEF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7042FE5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0E212F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2740F2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BCE05D3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B0C48E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D0EFE4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D3CE06C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9" w15:restartNumberingAfterBreak="0">
    <w:nsid w:val="6DBE2108"/>
    <w:multiLevelType w:val="hybridMultilevel"/>
    <w:tmpl w:val="FFFFFFFF"/>
    <w:lvl w:ilvl="0" w:tplc="509E2526">
      <w:start w:val="1"/>
      <w:numFmt w:val="bullet"/>
      <w:lvlText w:val="o"/>
      <w:lvlJc w:val="left"/>
      <w:pPr>
        <w:ind w:left="720" w:hanging="360"/>
      </w:pPr>
      <w:rPr>
        <w:rFonts w:ascii="Courier New" w:hAnsi="Courier New" w:hint="default"/>
      </w:rPr>
    </w:lvl>
    <w:lvl w:ilvl="1" w:tplc="9670E87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F38C06D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A02C214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804EDD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30102F1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BD4698E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8DCD8E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A06A690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0" w15:restartNumberingAfterBreak="0">
    <w:nsid w:val="6E754867"/>
    <w:multiLevelType w:val="multilevel"/>
    <w:tmpl w:val="A98256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1" w15:restartNumberingAfterBreak="0">
    <w:nsid w:val="6EC3B63F"/>
    <w:multiLevelType w:val="hybridMultilevel"/>
    <w:tmpl w:val="FFFFFFFF"/>
    <w:lvl w:ilvl="0" w:tplc="2AFA0AF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AD74C2B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8EA2567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B4E02C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7B5E41B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52DAF77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E7A6625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EACC265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1A84F0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2" w15:restartNumberingAfterBreak="0">
    <w:nsid w:val="6FC5B748"/>
    <w:multiLevelType w:val="hybridMultilevel"/>
    <w:tmpl w:val="FFFFFFFF"/>
    <w:lvl w:ilvl="0" w:tplc="E1121B1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D14003E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386D18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CBB45C7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C55860A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71DA143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2F24D9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E0F492F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8F7862F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3" w15:restartNumberingAfterBreak="0">
    <w:nsid w:val="72D808B0"/>
    <w:multiLevelType w:val="hybridMultilevel"/>
    <w:tmpl w:val="F7DAFDC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4" w15:restartNumberingAfterBreak="0">
    <w:nsid w:val="76A6287E"/>
    <w:multiLevelType w:val="hybridMultilevel"/>
    <w:tmpl w:val="FFFFFFFF"/>
    <w:lvl w:ilvl="0" w:tplc="CB5E7C7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5A0AA90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C31A77F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6AC2B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9E84B56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DDAE10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26A04A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C8C9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BDEFF7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5" w15:restartNumberingAfterBreak="0">
    <w:nsid w:val="77733AFB"/>
    <w:multiLevelType w:val="multilevel"/>
    <w:tmpl w:val="E00CD9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6" w15:restartNumberingAfterBreak="0">
    <w:nsid w:val="77A379B0"/>
    <w:multiLevelType w:val="hybridMultilevel"/>
    <w:tmpl w:val="7200DA8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7" w15:restartNumberingAfterBreak="0">
    <w:nsid w:val="78B48857"/>
    <w:multiLevelType w:val="hybridMultilevel"/>
    <w:tmpl w:val="2D187B4A"/>
    <w:lvl w:ilvl="0" w:tplc="DB62D6C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3D4C30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CF0458D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58A686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586DB0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79F6706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A78641A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C48E9B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C50C134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8" w15:restartNumberingAfterBreak="0">
    <w:nsid w:val="7935FCB7"/>
    <w:multiLevelType w:val="hybridMultilevel"/>
    <w:tmpl w:val="FFFFFFFF"/>
    <w:lvl w:ilvl="0" w:tplc="DA0A4CCC">
      <w:start w:val="1"/>
      <w:numFmt w:val="bullet"/>
      <w:lvlText w:val="o"/>
      <w:lvlJc w:val="left"/>
      <w:pPr>
        <w:ind w:left="720" w:hanging="360"/>
      </w:pPr>
      <w:rPr>
        <w:rFonts w:ascii="Courier New" w:hAnsi="Courier New" w:hint="default"/>
      </w:rPr>
    </w:lvl>
    <w:lvl w:ilvl="1" w:tplc="BA1C737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E40C292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1403C8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616212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67A8C7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57844B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82C9D2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B46E6EE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9" w15:restartNumberingAfterBreak="0">
    <w:nsid w:val="79DE6DFF"/>
    <w:multiLevelType w:val="hybridMultilevel"/>
    <w:tmpl w:val="FFFFFFFF"/>
    <w:lvl w:ilvl="0" w:tplc="2B34D1C4">
      <w:start w:val="1"/>
      <w:numFmt w:val="bullet"/>
      <w:lvlText w:val="o"/>
      <w:lvlJc w:val="left"/>
      <w:pPr>
        <w:ind w:left="720" w:hanging="360"/>
      </w:pPr>
      <w:rPr>
        <w:rFonts w:ascii="Courier New" w:hAnsi="Courier New" w:hint="default"/>
      </w:rPr>
    </w:lvl>
    <w:lvl w:ilvl="1" w:tplc="D2EADC8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2DEE4E4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AA16C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DD417F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DEA4B9D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617C6E4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68CEAD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6484A0E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0" w15:restartNumberingAfterBreak="0">
    <w:nsid w:val="79EAFC33"/>
    <w:multiLevelType w:val="hybridMultilevel"/>
    <w:tmpl w:val="FFFFFFFF"/>
    <w:lvl w:ilvl="0" w:tplc="1DA4A1AA">
      <w:start w:val="1"/>
      <w:numFmt w:val="bullet"/>
      <w:lvlText w:val="o"/>
      <w:lvlJc w:val="left"/>
      <w:pPr>
        <w:ind w:left="720" w:hanging="360"/>
      </w:pPr>
      <w:rPr>
        <w:rFonts w:ascii="Courier New" w:hAnsi="Courier New" w:hint="default"/>
      </w:rPr>
    </w:lvl>
    <w:lvl w:ilvl="1" w:tplc="87F67E6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64B6151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AABF7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D64A00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F7E00DC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DE8401F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CBC0060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19E266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1" w15:restartNumberingAfterBreak="0">
    <w:nsid w:val="7B2BCE3A"/>
    <w:multiLevelType w:val="hybridMultilevel"/>
    <w:tmpl w:val="E2EACDA8"/>
    <w:lvl w:ilvl="0" w:tplc="D3585F5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6C8790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E5DCE8F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A69CB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B10E23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7EE0C6C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843696D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DDEFD8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B3CC483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2" w15:restartNumberingAfterBreak="0">
    <w:nsid w:val="7B9B70A5"/>
    <w:multiLevelType w:val="hybridMultilevel"/>
    <w:tmpl w:val="FFFFFFFF"/>
    <w:lvl w:ilvl="0" w:tplc="51D4C03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936D66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5FB0425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8F2615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E0539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5CC94B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D0C8467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C020B4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88E921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3" w15:restartNumberingAfterBreak="0">
    <w:nsid w:val="7C7902D9"/>
    <w:multiLevelType w:val="hybridMultilevel"/>
    <w:tmpl w:val="FFFFFFFF"/>
    <w:lvl w:ilvl="0" w:tplc="09CEA24E">
      <w:start w:val="1"/>
      <w:numFmt w:val="bullet"/>
      <w:lvlText w:val="o"/>
      <w:lvlJc w:val="left"/>
      <w:pPr>
        <w:ind w:left="720" w:hanging="360"/>
      </w:pPr>
      <w:rPr>
        <w:rFonts w:ascii="Courier New" w:hAnsi="Courier New" w:hint="default"/>
      </w:rPr>
    </w:lvl>
    <w:lvl w:ilvl="1" w:tplc="0F2ECCD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8E20DE9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6B201A2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2ACFD0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DFC514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3E25E9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472486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7DC0A99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4" w15:restartNumberingAfterBreak="0">
    <w:nsid w:val="7DD70F27"/>
    <w:multiLevelType w:val="hybridMultilevel"/>
    <w:tmpl w:val="FFFFFFFF"/>
    <w:lvl w:ilvl="0" w:tplc="552ABBE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A22C102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ABF428C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89EA604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1CC6A72">
      <w:start w:val="1"/>
      <w:numFmt w:val="bullet"/>
      <w:lvlText w:val="♦"/>
      <w:lvlJc w:val="left"/>
      <w:pPr>
        <w:ind w:left="3600" w:hanging="360"/>
      </w:pPr>
      <w:rPr>
        <w:rFonts w:ascii="Courier New" w:hAnsi="Courier New" w:hint="default"/>
      </w:rPr>
    </w:lvl>
    <w:lvl w:ilvl="5" w:tplc="326255A4">
      <w:start w:val="1"/>
      <w:numFmt w:val="bullet"/>
      <w:lvlText w:val=""/>
      <w:lvlJc w:val="left"/>
      <w:pPr>
        <w:ind w:left="4320" w:hanging="360"/>
      </w:pPr>
      <w:rPr>
        <w:rFonts w:ascii="Wingdings" w:hAnsi="Wingdings" w:hint="default"/>
      </w:rPr>
    </w:lvl>
    <w:lvl w:ilvl="6" w:tplc="EB0A78D8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7" w:tplc="51E2C3EC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8" w:tplc="CB5C36B2">
      <w:start w:val="1"/>
      <w:numFmt w:val="bullet"/>
      <w:lvlText w:val="♦"/>
      <w:lvlJc w:val="left"/>
      <w:pPr>
        <w:ind w:left="6480" w:hanging="360"/>
      </w:pPr>
      <w:rPr>
        <w:rFonts w:ascii="Courier New" w:hAnsi="Courier New" w:hint="default"/>
      </w:rPr>
    </w:lvl>
  </w:abstractNum>
  <w:abstractNum w:abstractNumId="125" w15:restartNumberingAfterBreak="0">
    <w:nsid w:val="7EAE2505"/>
    <w:multiLevelType w:val="multilevel"/>
    <w:tmpl w:val="BB0E86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6" w15:restartNumberingAfterBreak="0">
    <w:nsid w:val="7F4D9678"/>
    <w:multiLevelType w:val="hybridMultilevel"/>
    <w:tmpl w:val="FFFFFFFF"/>
    <w:lvl w:ilvl="0" w:tplc="DF8A2F06">
      <w:start w:val="1"/>
      <w:numFmt w:val="bullet"/>
      <w:lvlText w:val="o"/>
      <w:lvlJc w:val="left"/>
      <w:pPr>
        <w:ind w:left="720" w:hanging="360"/>
      </w:pPr>
      <w:rPr>
        <w:rFonts w:ascii="Courier New" w:hAnsi="Courier New" w:hint="default"/>
      </w:rPr>
    </w:lvl>
    <w:lvl w:ilvl="1" w:tplc="4A06352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8C5E8EA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BA6A42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DFC0474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5F25C3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D827A7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E65CD81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AABED0E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264070937">
    <w:abstractNumId w:val="23"/>
  </w:num>
  <w:num w:numId="2" w16cid:durableId="871261641">
    <w:abstractNumId w:val="95"/>
  </w:num>
  <w:num w:numId="3" w16cid:durableId="1214923850">
    <w:abstractNumId w:val="30"/>
  </w:num>
  <w:num w:numId="4" w16cid:durableId="1637685311">
    <w:abstractNumId w:val="1"/>
  </w:num>
  <w:num w:numId="5" w16cid:durableId="1706711767">
    <w:abstractNumId w:val="13"/>
  </w:num>
  <w:num w:numId="6" w16cid:durableId="588736723">
    <w:abstractNumId w:val="97"/>
  </w:num>
  <w:num w:numId="7" w16cid:durableId="914244971">
    <w:abstractNumId w:val="8"/>
  </w:num>
  <w:num w:numId="8" w16cid:durableId="147984299">
    <w:abstractNumId w:val="121"/>
  </w:num>
  <w:num w:numId="9" w16cid:durableId="1222249335">
    <w:abstractNumId w:val="94"/>
  </w:num>
  <w:num w:numId="10" w16cid:durableId="1030255899">
    <w:abstractNumId w:val="117"/>
  </w:num>
  <w:num w:numId="11" w16cid:durableId="1121414643">
    <w:abstractNumId w:val="48"/>
  </w:num>
  <w:num w:numId="12" w16cid:durableId="1055932556">
    <w:abstractNumId w:val="102"/>
  </w:num>
  <w:num w:numId="13" w16cid:durableId="1362585644">
    <w:abstractNumId w:val="122"/>
  </w:num>
  <w:num w:numId="14" w16cid:durableId="1133136492">
    <w:abstractNumId w:val="67"/>
  </w:num>
  <w:num w:numId="15" w16cid:durableId="1419399451">
    <w:abstractNumId w:val="91"/>
  </w:num>
  <w:num w:numId="16" w16cid:durableId="832599242">
    <w:abstractNumId w:val="71"/>
  </w:num>
  <w:num w:numId="17" w16cid:durableId="1026903588">
    <w:abstractNumId w:val="36"/>
  </w:num>
  <w:num w:numId="18" w16cid:durableId="370614910">
    <w:abstractNumId w:val="111"/>
  </w:num>
  <w:num w:numId="19" w16cid:durableId="1695419855">
    <w:abstractNumId w:val="33"/>
  </w:num>
  <w:num w:numId="20" w16cid:durableId="490340783">
    <w:abstractNumId w:val="80"/>
  </w:num>
  <w:num w:numId="21" w16cid:durableId="322007638">
    <w:abstractNumId w:val="37"/>
  </w:num>
  <w:num w:numId="22" w16cid:durableId="1231697162">
    <w:abstractNumId w:val="119"/>
  </w:num>
  <w:num w:numId="23" w16cid:durableId="1147668653">
    <w:abstractNumId w:val="40"/>
  </w:num>
  <w:num w:numId="24" w16cid:durableId="945161828">
    <w:abstractNumId w:val="2"/>
  </w:num>
  <w:num w:numId="25" w16cid:durableId="469060125">
    <w:abstractNumId w:val="82"/>
  </w:num>
  <w:num w:numId="26" w16cid:durableId="850223203">
    <w:abstractNumId w:val="100"/>
  </w:num>
  <w:num w:numId="27" w16cid:durableId="1229150714">
    <w:abstractNumId w:val="50"/>
  </w:num>
  <w:num w:numId="28" w16cid:durableId="695930381">
    <w:abstractNumId w:val="101"/>
  </w:num>
  <w:num w:numId="29" w16cid:durableId="1144347552">
    <w:abstractNumId w:val="126"/>
  </w:num>
  <w:num w:numId="30" w16cid:durableId="125853779">
    <w:abstractNumId w:val="16"/>
  </w:num>
  <w:num w:numId="31" w16cid:durableId="1605336551">
    <w:abstractNumId w:val="58"/>
  </w:num>
  <w:num w:numId="32" w16cid:durableId="1193615081">
    <w:abstractNumId w:val="39"/>
  </w:num>
  <w:num w:numId="33" w16cid:durableId="1855994544">
    <w:abstractNumId w:val="114"/>
  </w:num>
  <w:num w:numId="34" w16cid:durableId="1192912108">
    <w:abstractNumId w:val="4"/>
  </w:num>
  <w:num w:numId="35" w16cid:durableId="1019432598">
    <w:abstractNumId w:val="108"/>
  </w:num>
  <w:num w:numId="36" w16cid:durableId="377554706">
    <w:abstractNumId w:val="105"/>
  </w:num>
  <w:num w:numId="37" w16cid:durableId="1054113451">
    <w:abstractNumId w:val="118"/>
  </w:num>
  <w:num w:numId="38" w16cid:durableId="1814442606">
    <w:abstractNumId w:val="45"/>
  </w:num>
  <w:num w:numId="39" w16cid:durableId="397553832">
    <w:abstractNumId w:val="32"/>
  </w:num>
  <w:num w:numId="40" w16cid:durableId="1068267009">
    <w:abstractNumId w:val="49"/>
  </w:num>
  <w:num w:numId="41" w16cid:durableId="967081554">
    <w:abstractNumId w:val="3"/>
  </w:num>
  <w:num w:numId="42" w16cid:durableId="1037967886">
    <w:abstractNumId w:val="27"/>
  </w:num>
  <w:num w:numId="43" w16cid:durableId="1188368225">
    <w:abstractNumId w:val="90"/>
  </w:num>
  <w:num w:numId="44" w16cid:durableId="938104910">
    <w:abstractNumId w:val="75"/>
  </w:num>
  <w:num w:numId="45" w16cid:durableId="328141050">
    <w:abstractNumId w:val="54"/>
  </w:num>
  <w:num w:numId="46" w16cid:durableId="467556130">
    <w:abstractNumId w:val="20"/>
  </w:num>
  <w:num w:numId="47" w16cid:durableId="1546678184">
    <w:abstractNumId w:val="78"/>
  </w:num>
  <w:num w:numId="48" w16cid:durableId="1152216681">
    <w:abstractNumId w:val="98"/>
  </w:num>
  <w:num w:numId="49" w16cid:durableId="316497197">
    <w:abstractNumId w:val="53"/>
  </w:num>
  <w:num w:numId="50" w16cid:durableId="180315496">
    <w:abstractNumId w:val="51"/>
  </w:num>
  <w:num w:numId="51" w16cid:durableId="1358265350">
    <w:abstractNumId w:val="109"/>
  </w:num>
  <w:num w:numId="52" w16cid:durableId="700133292">
    <w:abstractNumId w:val="63"/>
  </w:num>
  <w:num w:numId="53" w16cid:durableId="887227165">
    <w:abstractNumId w:val="89"/>
  </w:num>
  <w:num w:numId="54" w16cid:durableId="578910132">
    <w:abstractNumId w:val="5"/>
  </w:num>
  <w:num w:numId="55" w16cid:durableId="401029163">
    <w:abstractNumId w:val="86"/>
  </w:num>
  <w:num w:numId="56" w16cid:durableId="1186671977">
    <w:abstractNumId w:val="120"/>
  </w:num>
  <w:num w:numId="57" w16cid:durableId="1409960882">
    <w:abstractNumId w:val="70"/>
  </w:num>
  <w:num w:numId="58" w16cid:durableId="31658298">
    <w:abstractNumId w:val="123"/>
  </w:num>
  <w:num w:numId="59" w16cid:durableId="925192624">
    <w:abstractNumId w:val="93"/>
  </w:num>
  <w:num w:numId="60" w16cid:durableId="2144809143">
    <w:abstractNumId w:val="47"/>
  </w:num>
  <w:num w:numId="61" w16cid:durableId="1664426743">
    <w:abstractNumId w:val="38"/>
  </w:num>
  <w:num w:numId="62" w16cid:durableId="1085683965">
    <w:abstractNumId w:val="107"/>
  </w:num>
  <w:num w:numId="63" w16cid:durableId="1481188505">
    <w:abstractNumId w:val="87"/>
  </w:num>
  <w:num w:numId="64" w16cid:durableId="1640374768">
    <w:abstractNumId w:val="62"/>
  </w:num>
  <w:num w:numId="65" w16cid:durableId="1168130489">
    <w:abstractNumId w:val="96"/>
  </w:num>
  <w:num w:numId="66" w16cid:durableId="1570143751">
    <w:abstractNumId w:val="57"/>
  </w:num>
  <w:num w:numId="67" w16cid:durableId="931429254">
    <w:abstractNumId w:val="61"/>
  </w:num>
  <w:num w:numId="68" w16cid:durableId="1141996006">
    <w:abstractNumId w:val="10"/>
  </w:num>
  <w:num w:numId="69" w16cid:durableId="1459296071">
    <w:abstractNumId w:val="112"/>
  </w:num>
  <w:num w:numId="70" w16cid:durableId="2104644871">
    <w:abstractNumId w:val="15"/>
  </w:num>
  <w:num w:numId="71" w16cid:durableId="1315723428">
    <w:abstractNumId w:val="60"/>
  </w:num>
  <w:num w:numId="72" w16cid:durableId="978846967">
    <w:abstractNumId w:val="19"/>
  </w:num>
  <w:num w:numId="73" w16cid:durableId="1832795196">
    <w:abstractNumId w:val="55"/>
  </w:num>
  <w:num w:numId="74" w16cid:durableId="1354771141">
    <w:abstractNumId w:val="103"/>
  </w:num>
  <w:num w:numId="75" w16cid:durableId="388262677">
    <w:abstractNumId w:val="29"/>
  </w:num>
  <w:num w:numId="76" w16cid:durableId="2086292635">
    <w:abstractNumId w:val="56"/>
  </w:num>
  <w:num w:numId="77" w16cid:durableId="1015813890">
    <w:abstractNumId w:val="52"/>
  </w:num>
  <w:num w:numId="78" w16cid:durableId="2064868675">
    <w:abstractNumId w:val="9"/>
  </w:num>
  <w:num w:numId="79" w16cid:durableId="2137019849">
    <w:abstractNumId w:val="104"/>
  </w:num>
  <w:num w:numId="80" w16cid:durableId="1130586635">
    <w:abstractNumId w:val="81"/>
  </w:num>
  <w:num w:numId="81" w16cid:durableId="44724848">
    <w:abstractNumId w:val="72"/>
  </w:num>
  <w:num w:numId="82" w16cid:durableId="2042317960">
    <w:abstractNumId w:val="64"/>
  </w:num>
  <w:num w:numId="83" w16cid:durableId="1442262492">
    <w:abstractNumId w:val="79"/>
  </w:num>
  <w:num w:numId="84" w16cid:durableId="83114808">
    <w:abstractNumId w:val="34"/>
  </w:num>
  <w:num w:numId="85" w16cid:durableId="1378050301">
    <w:abstractNumId w:val="46"/>
  </w:num>
  <w:num w:numId="86" w16cid:durableId="1798185718">
    <w:abstractNumId w:val="21"/>
  </w:num>
  <w:num w:numId="87" w16cid:durableId="1084035652">
    <w:abstractNumId w:val="124"/>
  </w:num>
  <w:num w:numId="88" w16cid:durableId="1104885238">
    <w:abstractNumId w:val="41"/>
  </w:num>
  <w:num w:numId="89" w16cid:durableId="923685515">
    <w:abstractNumId w:val="88"/>
  </w:num>
  <w:num w:numId="90" w16cid:durableId="237636841">
    <w:abstractNumId w:val="106"/>
  </w:num>
  <w:num w:numId="91" w16cid:durableId="1242563749">
    <w:abstractNumId w:val="25"/>
  </w:num>
  <w:num w:numId="92" w16cid:durableId="432020249">
    <w:abstractNumId w:val="65"/>
  </w:num>
  <w:num w:numId="93" w16cid:durableId="236212301">
    <w:abstractNumId w:val="92"/>
  </w:num>
  <w:num w:numId="94" w16cid:durableId="1651059749">
    <w:abstractNumId w:val="28"/>
  </w:num>
  <w:num w:numId="95" w16cid:durableId="1981835493">
    <w:abstractNumId w:val="74"/>
  </w:num>
  <w:num w:numId="96" w16cid:durableId="968627401">
    <w:abstractNumId w:val="7"/>
  </w:num>
  <w:num w:numId="97" w16cid:durableId="1499417138">
    <w:abstractNumId w:val="42"/>
  </w:num>
  <w:num w:numId="98" w16cid:durableId="670567449">
    <w:abstractNumId w:val="99"/>
  </w:num>
  <w:num w:numId="99" w16cid:durableId="189882842">
    <w:abstractNumId w:val="68"/>
  </w:num>
  <w:num w:numId="100" w16cid:durableId="1443190084">
    <w:abstractNumId w:val="6"/>
  </w:num>
  <w:num w:numId="101" w16cid:durableId="1710184529">
    <w:abstractNumId w:val="17"/>
  </w:num>
  <w:num w:numId="102" w16cid:durableId="288243410">
    <w:abstractNumId w:val="77"/>
  </w:num>
  <w:num w:numId="103" w16cid:durableId="2039314546">
    <w:abstractNumId w:val="11"/>
  </w:num>
  <w:num w:numId="104" w16cid:durableId="543909725">
    <w:abstractNumId w:val="26"/>
  </w:num>
  <w:num w:numId="105" w16cid:durableId="854613849">
    <w:abstractNumId w:val="44"/>
  </w:num>
  <w:num w:numId="106" w16cid:durableId="140587946">
    <w:abstractNumId w:val="69"/>
  </w:num>
  <w:num w:numId="107" w16cid:durableId="1221399274">
    <w:abstractNumId w:val="83"/>
  </w:num>
  <w:num w:numId="108" w16cid:durableId="69231963">
    <w:abstractNumId w:val="14"/>
  </w:num>
  <w:num w:numId="109" w16cid:durableId="1165050293">
    <w:abstractNumId w:val="116"/>
  </w:num>
  <w:num w:numId="110" w16cid:durableId="1901749741">
    <w:abstractNumId w:val="113"/>
  </w:num>
  <w:num w:numId="111" w16cid:durableId="564410619">
    <w:abstractNumId w:val="31"/>
  </w:num>
  <w:num w:numId="112" w16cid:durableId="1809711664">
    <w:abstractNumId w:val="35"/>
  </w:num>
  <w:num w:numId="113" w16cid:durableId="111095575">
    <w:abstractNumId w:val="66"/>
  </w:num>
  <w:num w:numId="114" w16cid:durableId="1094134417">
    <w:abstractNumId w:val="18"/>
  </w:num>
  <w:num w:numId="115" w16cid:durableId="1160971281">
    <w:abstractNumId w:val="24"/>
  </w:num>
  <w:num w:numId="116" w16cid:durableId="149978876">
    <w:abstractNumId w:val="115"/>
  </w:num>
  <w:num w:numId="117" w16cid:durableId="1868761618">
    <w:abstractNumId w:val="84"/>
  </w:num>
  <w:num w:numId="118" w16cid:durableId="597183040">
    <w:abstractNumId w:val="22"/>
  </w:num>
  <w:num w:numId="119" w16cid:durableId="782918026">
    <w:abstractNumId w:val="43"/>
  </w:num>
  <w:num w:numId="120" w16cid:durableId="1735352044">
    <w:abstractNumId w:val="76"/>
  </w:num>
  <w:num w:numId="121" w16cid:durableId="802386783">
    <w:abstractNumId w:val="85"/>
  </w:num>
  <w:num w:numId="122" w16cid:durableId="258755435">
    <w:abstractNumId w:val="12"/>
  </w:num>
  <w:num w:numId="123" w16cid:durableId="305550069">
    <w:abstractNumId w:val="59"/>
  </w:num>
  <w:num w:numId="124" w16cid:durableId="736172636">
    <w:abstractNumId w:val="125"/>
  </w:num>
  <w:num w:numId="125" w16cid:durableId="1343506483">
    <w:abstractNumId w:val="110"/>
  </w:num>
  <w:num w:numId="126" w16cid:durableId="1745493242">
    <w:abstractNumId w:val="0"/>
  </w:num>
  <w:num w:numId="127" w16cid:durableId="230968166">
    <w:abstractNumId w:val="73"/>
  </w:num>
  <w:numIdMacAtCleanup w:val="1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/>
  <w:attachedTemplate r:id="rId1"/>
  <w:defaultTabStop w:val="720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E6B47"/>
    <w:rsid w:val="000012CB"/>
    <w:rsid w:val="000013A5"/>
    <w:rsid w:val="000016B9"/>
    <w:rsid w:val="0000261E"/>
    <w:rsid w:val="00002682"/>
    <w:rsid w:val="000026BC"/>
    <w:rsid w:val="00002EC3"/>
    <w:rsid w:val="00004E37"/>
    <w:rsid w:val="000050D3"/>
    <w:rsid w:val="00005EE1"/>
    <w:rsid w:val="000060E9"/>
    <w:rsid w:val="000064EA"/>
    <w:rsid w:val="00007465"/>
    <w:rsid w:val="0001003F"/>
    <w:rsid w:val="000103F3"/>
    <w:rsid w:val="0001088B"/>
    <w:rsid w:val="00010E13"/>
    <w:rsid w:val="00010EED"/>
    <w:rsid w:val="000119ED"/>
    <w:rsid w:val="00012430"/>
    <w:rsid w:val="00012607"/>
    <w:rsid w:val="00012B4E"/>
    <w:rsid w:val="00012CC3"/>
    <w:rsid w:val="00013083"/>
    <w:rsid w:val="0001318B"/>
    <w:rsid w:val="000134C2"/>
    <w:rsid w:val="0001364A"/>
    <w:rsid w:val="00013A1E"/>
    <w:rsid w:val="00013DBD"/>
    <w:rsid w:val="000147AF"/>
    <w:rsid w:val="000147E9"/>
    <w:rsid w:val="00014A24"/>
    <w:rsid w:val="00014D85"/>
    <w:rsid w:val="000150BF"/>
    <w:rsid w:val="000161E8"/>
    <w:rsid w:val="00016C7A"/>
    <w:rsid w:val="000170F8"/>
    <w:rsid w:val="000177D5"/>
    <w:rsid w:val="00017F0F"/>
    <w:rsid w:val="0002020B"/>
    <w:rsid w:val="00020920"/>
    <w:rsid w:val="0002180C"/>
    <w:rsid w:val="00021D90"/>
    <w:rsid w:val="000223D4"/>
    <w:rsid w:val="000227CA"/>
    <w:rsid w:val="000229B1"/>
    <w:rsid w:val="00023120"/>
    <w:rsid w:val="000231C1"/>
    <w:rsid w:val="00024310"/>
    <w:rsid w:val="000245A1"/>
    <w:rsid w:val="00025383"/>
    <w:rsid w:val="00025390"/>
    <w:rsid w:val="00026EB6"/>
    <w:rsid w:val="00030D76"/>
    <w:rsid w:val="000325C1"/>
    <w:rsid w:val="00032F2E"/>
    <w:rsid w:val="00032F6D"/>
    <w:rsid w:val="00032FBC"/>
    <w:rsid w:val="0003322D"/>
    <w:rsid w:val="000346F0"/>
    <w:rsid w:val="00034794"/>
    <w:rsid w:val="0003576F"/>
    <w:rsid w:val="00035946"/>
    <w:rsid w:val="00035EF6"/>
    <w:rsid w:val="0003606A"/>
    <w:rsid w:val="00036B31"/>
    <w:rsid w:val="00036FA6"/>
    <w:rsid w:val="000370AE"/>
    <w:rsid w:val="00037C22"/>
    <w:rsid w:val="00037E11"/>
    <w:rsid w:val="0004027D"/>
    <w:rsid w:val="0004064A"/>
    <w:rsid w:val="00040C10"/>
    <w:rsid w:val="00040CDD"/>
    <w:rsid w:val="00040E2C"/>
    <w:rsid w:val="000417E0"/>
    <w:rsid w:val="00041BA7"/>
    <w:rsid w:val="0004223F"/>
    <w:rsid w:val="000422F5"/>
    <w:rsid w:val="00042874"/>
    <w:rsid w:val="00042988"/>
    <w:rsid w:val="00042A93"/>
    <w:rsid w:val="000435EF"/>
    <w:rsid w:val="00044100"/>
    <w:rsid w:val="000441C6"/>
    <w:rsid w:val="00044B9D"/>
    <w:rsid w:val="00045261"/>
    <w:rsid w:val="0004538D"/>
    <w:rsid w:val="00045B4B"/>
    <w:rsid w:val="00045D27"/>
    <w:rsid w:val="00047278"/>
    <w:rsid w:val="000475DA"/>
    <w:rsid w:val="000475E3"/>
    <w:rsid w:val="00047C2F"/>
    <w:rsid w:val="000503C6"/>
    <w:rsid w:val="00050FD0"/>
    <w:rsid w:val="0005127E"/>
    <w:rsid w:val="0005136B"/>
    <w:rsid w:val="000513DB"/>
    <w:rsid w:val="00051463"/>
    <w:rsid w:val="00052255"/>
    <w:rsid w:val="000529C1"/>
    <w:rsid w:val="00052BBA"/>
    <w:rsid w:val="00053110"/>
    <w:rsid w:val="000531C6"/>
    <w:rsid w:val="000536DB"/>
    <w:rsid w:val="0005579F"/>
    <w:rsid w:val="00055BD6"/>
    <w:rsid w:val="0006095B"/>
    <w:rsid w:val="00060D08"/>
    <w:rsid w:val="00061C70"/>
    <w:rsid w:val="000633F2"/>
    <w:rsid w:val="00063729"/>
    <w:rsid w:val="0006372C"/>
    <w:rsid w:val="00064B63"/>
    <w:rsid w:val="00064BCE"/>
    <w:rsid w:val="00064E91"/>
    <w:rsid w:val="00064F6B"/>
    <w:rsid w:val="000655F7"/>
    <w:rsid w:val="00066848"/>
    <w:rsid w:val="00066F16"/>
    <w:rsid w:val="000708EF"/>
    <w:rsid w:val="00070B8A"/>
    <w:rsid w:val="00070D5E"/>
    <w:rsid w:val="0007164A"/>
    <w:rsid w:val="00071F18"/>
    <w:rsid w:val="00072947"/>
    <w:rsid w:val="00073FFF"/>
    <w:rsid w:val="00075C46"/>
    <w:rsid w:val="00076858"/>
    <w:rsid w:val="00077741"/>
    <w:rsid w:val="00077A56"/>
    <w:rsid w:val="00077CEA"/>
    <w:rsid w:val="00077FC8"/>
    <w:rsid w:val="00080880"/>
    <w:rsid w:val="00080BBE"/>
    <w:rsid w:val="000819B1"/>
    <w:rsid w:val="00081B3C"/>
    <w:rsid w:val="00082272"/>
    <w:rsid w:val="000828AE"/>
    <w:rsid w:val="00083233"/>
    <w:rsid w:val="0008363A"/>
    <w:rsid w:val="00083732"/>
    <w:rsid w:val="00083AB5"/>
    <w:rsid w:val="0008494C"/>
    <w:rsid w:val="0008598F"/>
    <w:rsid w:val="00086866"/>
    <w:rsid w:val="000868FE"/>
    <w:rsid w:val="00091688"/>
    <w:rsid w:val="00091BA5"/>
    <w:rsid w:val="00092222"/>
    <w:rsid w:val="000945FD"/>
    <w:rsid w:val="00094607"/>
    <w:rsid w:val="000948E1"/>
    <w:rsid w:val="00095C26"/>
    <w:rsid w:val="000960F9"/>
    <w:rsid w:val="000963EF"/>
    <w:rsid w:val="00096851"/>
    <w:rsid w:val="00096B70"/>
    <w:rsid w:val="00096F3F"/>
    <w:rsid w:val="000A2059"/>
    <w:rsid w:val="000A27E4"/>
    <w:rsid w:val="000A2F7F"/>
    <w:rsid w:val="000A3595"/>
    <w:rsid w:val="000A3EE6"/>
    <w:rsid w:val="000A4B0C"/>
    <w:rsid w:val="000A52E7"/>
    <w:rsid w:val="000A5328"/>
    <w:rsid w:val="000A565D"/>
    <w:rsid w:val="000A56DC"/>
    <w:rsid w:val="000A5D95"/>
    <w:rsid w:val="000A6603"/>
    <w:rsid w:val="000A6E57"/>
    <w:rsid w:val="000A7729"/>
    <w:rsid w:val="000B0EC1"/>
    <w:rsid w:val="000B0F65"/>
    <w:rsid w:val="000B1394"/>
    <w:rsid w:val="000B1E12"/>
    <w:rsid w:val="000B1FF7"/>
    <w:rsid w:val="000B2244"/>
    <w:rsid w:val="000B2411"/>
    <w:rsid w:val="000B2530"/>
    <w:rsid w:val="000B33CE"/>
    <w:rsid w:val="000B39FC"/>
    <w:rsid w:val="000B48D0"/>
    <w:rsid w:val="000B5AC8"/>
    <w:rsid w:val="000B628C"/>
    <w:rsid w:val="000B6852"/>
    <w:rsid w:val="000B6DE9"/>
    <w:rsid w:val="000B76A7"/>
    <w:rsid w:val="000C0636"/>
    <w:rsid w:val="000C0CC7"/>
    <w:rsid w:val="000C38ED"/>
    <w:rsid w:val="000C38F1"/>
    <w:rsid w:val="000C3C72"/>
    <w:rsid w:val="000C4832"/>
    <w:rsid w:val="000C49F0"/>
    <w:rsid w:val="000C572A"/>
    <w:rsid w:val="000D044C"/>
    <w:rsid w:val="000D140A"/>
    <w:rsid w:val="000D1F5E"/>
    <w:rsid w:val="000D2284"/>
    <w:rsid w:val="000D2438"/>
    <w:rsid w:val="000D2911"/>
    <w:rsid w:val="000D3A84"/>
    <w:rsid w:val="000D43BF"/>
    <w:rsid w:val="000D55A2"/>
    <w:rsid w:val="000D6588"/>
    <w:rsid w:val="000D6DAE"/>
    <w:rsid w:val="000D6FE0"/>
    <w:rsid w:val="000D70C3"/>
    <w:rsid w:val="000D7268"/>
    <w:rsid w:val="000D7319"/>
    <w:rsid w:val="000E125C"/>
    <w:rsid w:val="000E1F18"/>
    <w:rsid w:val="000E26D0"/>
    <w:rsid w:val="000E3537"/>
    <w:rsid w:val="000E3B04"/>
    <w:rsid w:val="000E43B8"/>
    <w:rsid w:val="000E4623"/>
    <w:rsid w:val="000E4D00"/>
    <w:rsid w:val="000E5142"/>
    <w:rsid w:val="000E5742"/>
    <w:rsid w:val="000E58D2"/>
    <w:rsid w:val="000E6043"/>
    <w:rsid w:val="000F05A2"/>
    <w:rsid w:val="000F0633"/>
    <w:rsid w:val="000F1271"/>
    <w:rsid w:val="000F2B46"/>
    <w:rsid w:val="000F2D69"/>
    <w:rsid w:val="000F3A44"/>
    <w:rsid w:val="000F3E80"/>
    <w:rsid w:val="000F4115"/>
    <w:rsid w:val="000F4148"/>
    <w:rsid w:val="000F4688"/>
    <w:rsid w:val="000F49B3"/>
    <w:rsid w:val="000F4DF2"/>
    <w:rsid w:val="000F598F"/>
    <w:rsid w:val="000F5EB4"/>
    <w:rsid w:val="000F76F1"/>
    <w:rsid w:val="00100D6A"/>
    <w:rsid w:val="001010BD"/>
    <w:rsid w:val="001014E9"/>
    <w:rsid w:val="0010170A"/>
    <w:rsid w:val="0010172C"/>
    <w:rsid w:val="001027BC"/>
    <w:rsid w:val="00102968"/>
    <w:rsid w:val="00102A5F"/>
    <w:rsid w:val="00102DB2"/>
    <w:rsid w:val="00102F29"/>
    <w:rsid w:val="001042A0"/>
    <w:rsid w:val="0010497A"/>
    <w:rsid w:val="00105451"/>
    <w:rsid w:val="0010570F"/>
    <w:rsid w:val="00105872"/>
    <w:rsid w:val="00105BAF"/>
    <w:rsid w:val="00105F73"/>
    <w:rsid w:val="00106F3B"/>
    <w:rsid w:val="001075B0"/>
    <w:rsid w:val="001078C3"/>
    <w:rsid w:val="00107C31"/>
    <w:rsid w:val="00107E2A"/>
    <w:rsid w:val="0011094D"/>
    <w:rsid w:val="001110E4"/>
    <w:rsid w:val="00111B7F"/>
    <w:rsid w:val="001120A3"/>
    <w:rsid w:val="00112809"/>
    <w:rsid w:val="00112F76"/>
    <w:rsid w:val="00114011"/>
    <w:rsid w:val="00114685"/>
    <w:rsid w:val="00116044"/>
    <w:rsid w:val="0011628B"/>
    <w:rsid w:val="001162DC"/>
    <w:rsid w:val="0011675C"/>
    <w:rsid w:val="00121A73"/>
    <w:rsid w:val="00121AE7"/>
    <w:rsid w:val="0012390A"/>
    <w:rsid w:val="0012395D"/>
    <w:rsid w:val="00123B5B"/>
    <w:rsid w:val="001241CC"/>
    <w:rsid w:val="001245F3"/>
    <w:rsid w:val="00124EBF"/>
    <w:rsid w:val="00124FD4"/>
    <w:rsid w:val="00125F60"/>
    <w:rsid w:val="00127569"/>
    <w:rsid w:val="001300ED"/>
    <w:rsid w:val="0013029D"/>
    <w:rsid w:val="00130601"/>
    <w:rsid w:val="0013067D"/>
    <w:rsid w:val="001307AC"/>
    <w:rsid w:val="00130C1B"/>
    <w:rsid w:val="00131364"/>
    <w:rsid w:val="00131EC6"/>
    <w:rsid w:val="00131FD0"/>
    <w:rsid w:val="001342C2"/>
    <w:rsid w:val="00134CC1"/>
    <w:rsid w:val="00135C30"/>
    <w:rsid w:val="00135D9A"/>
    <w:rsid w:val="001362F5"/>
    <w:rsid w:val="001368A0"/>
    <w:rsid w:val="00137BAE"/>
    <w:rsid w:val="0014015C"/>
    <w:rsid w:val="0014038B"/>
    <w:rsid w:val="0014145D"/>
    <w:rsid w:val="0014160E"/>
    <w:rsid w:val="00141650"/>
    <w:rsid w:val="001421D9"/>
    <w:rsid w:val="001425C5"/>
    <w:rsid w:val="00142E7F"/>
    <w:rsid w:val="0014348B"/>
    <w:rsid w:val="00143781"/>
    <w:rsid w:val="00143A45"/>
    <w:rsid w:val="0014496F"/>
    <w:rsid w:val="00144B77"/>
    <w:rsid w:val="00144E9C"/>
    <w:rsid w:val="00145330"/>
    <w:rsid w:val="00145495"/>
    <w:rsid w:val="001457DC"/>
    <w:rsid w:val="0014634D"/>
    <w:rsid w:val="001472E9"/>
    <w:rsid w:val="0014770C"/>
    <w:rsid w:val="001479C7"/>
    <w:rsid w:val="001500E4"/>
    <w:rsid w:val="00150943"/>
    <w:rsid w:val="00150CE3"/>
    <w:rsid w:val="0015111A"/>
    <w:rsid w:val="001518AC"/>
    <w:rsid w:val="00151943"/>
    <w:rsid w:val="0015249D"/>
    <w:rsid w:val="0015379C"/>
    <w:rsid w:val="00153C11"/>
    <w:rsid w:val="00153E65"/>
    <w:rsid w:val="00154BA0"/>
    <w:rsid w:val="00155211"/>
    <w:rsid w:val="00155293"/>
    <w:rsid w:val="001561B3"/>
    <w:rsid w:val="00156AB1"/>
    <w:rsid w:val="00157CFA"/>
    <w:rsid w:val="00157DDF"/>
    <w:rsid w:val="001608B6"/>
    <w:rsid w:val="00161814"/>
    <w:rsid w:val="00162B2C"/>
    <w:rsid w:val="00162F62"/>
    <w:rsid w:val="001635EE"/>
    <w:rsid w:val="001638F0"/>
    <w:rsid w:val="001639B6"/>
    <w:rsid w:val="00165145"/>
    <w:rsid w:val="0016609C"/>
    <w:rsid w:val="001661D0"/>
    <w:rsid w:val="0016638C"/>
    <w:rsid w:val="00166900"/>
    <w:rsid w:val="0016778F"/>
    <w:rsid w:val="00167960"/>
    <w:rsid w:val="00167DD3"/>
    <w:rsid w:val="00170866"/>
    <w:rsid w:val="001716ED"/>
    <w:rsid w:val="0017239F"/>
    <w:rsid w:val="00172FB6"/>
    <w:rsid w:val="00172FFA"/>
    <w:rsid w:val="00174188"/>
    <w:rsid w:val="0017442F"/>
    <w:rsid w:val="00174DC7"/>
    <w:rsid w:val="00175255"/>
    <w:rsid w:val="001752D5"/>
    <w:rsid w:val="0017553A"/>
    <w:rsid w:val="00175BC9"/>
    <w:rsid w:val="001773A1"/>
    <w:rsid w:val="0017783F"/>
    <w:rsid w:val="00177AE0"/>
    <w:rsid w:val="00180D00"/>
    <w:rsid w:val="001829FD"/>
    <w:rsid w:val="00182D51"/>
    <w:rsid w:val="00182DAA"/>
    <w:rsid w:val="001835EA"/>
    <w:rsid w:val="00183639"/>
    <w:rsid w:val="00184080"/>
    <w:rsid w:val="001848CD"/>
    <w:rsid w:val="001855EC"/>
    <w:rsid w:val="0018566E"/>
    <w:rsid w:val="001857D6"/>
    <w:rsid w:val="00186541"/>
    <w:rsid w:val="00187339"/>
    <w:rsid w:val="0019107B"/>
    <w:rsid w:val="00191764"/>
    <w:rsid w:val="001922A0"/>
    <w:rsid w:val="0019290F"/>
    <w:rsid w:val="00192E1B"/>
    <w:rsid w:val="001931E9"/>
    <w:rsid w:val="001939DB"/>
    <w:rsid w:val="00193B66"/>
    <w:rsid w:val="00194511"/>
    <w:rsid w:val="0019473A"/>
    <w:rsid w:val="0019679E"/>
    <w:rsid w:val="001975A5"/>
    <w:rsid w:val="001977CF"/>
    <w:rsid w:val="001977DE"/>
    <w:rsid w:val="001A0D23"/>
    <w:rsid w:val="001A14C4"/>
    <w:rsid w:val="001A16EF"/>
    <w:rsid w:val="001A2012"/>
    <w:rsid w:val="001A2FA3"/>
    <w:rsid w:val="001A3E3F"/>
    <w:rsid w:val="001A3E5E"/>
    <w:rsid w:val="001A3FCD"/>
    <w:rsid w:val="001A5376"/>
    <w:rsid w:val="001A572B"/>
    <w:rsid w:val="001A59FA"/>
    <w:rsid w:val="001A6727"/>
    <w:rsid w:val="001A69FE"/>
    <w:rsid w:val="001A6C6D"/>
    <w:rsid w:val="001A6F29"/>
    <w:rsid w:val="001A761C"/>
    <w:rsid w:val="001A7B59"/>
    <w:rsid w:val="001A7C57"/>
    <w:rsid w:val="001A7D8B"/>
    <w:rsid w:val="001A7DDA"/>
    <w:rsid w:val="001B0B4F"/>
    <w:rsid w:val="001B12B2"/>
    <w:rsid w:val="001B140C"/>
    <w:rsid w:val="001B1951"/>
    <w:rsid w:val="001B1E4C"/>
    <w:rsid w:val="001B1EC1"/>
    <w:rsid w:val="001B27F6"/>
    <w:rsid w:val="001B2EE7"/>
    <w:rsid w:val="001B3637"/>
    <w:rsid w:val="001B3D75"/>
    <w:rsid w:val="001B4319"/>
    <w:rsid w:val="001B4E38"/>
    <w:rsid w:val="001B62AC"/>
    <w:rsid w:val="001B6401"/>
    <w:rsid w:val="001B759C"/>
    <w:rsid w:val="001B7685"/>
    <w:rsid w:val="001B77D8"/>
    <w:rsid w:val="001B7E02"/>
    <w:rsid w:val="001C0103"/>
    <w:rsid w:val="001C06AF"/>
    <w:rsid w:val="001C0B14"/>
    <w:rsid w:val="001C0FE4"/>
    <w:rsid w:val="001C20B1"/>
    <w:rsid w:val="001C2719"/>
    <w:rsid w:val="001C3496"/>
    <w:rsid w:val="001C392C"/>
    <w:rsid w:val="001C3EA4"/>
    <w:rsid w:val="001C4389"/>
    <w:rsid w:val="001C468B"/>
    <w:rsid w:val="001C5819"/>
    <w:rsid w:val="001C5E80"/>
    <w:rsid w:val="001C69E8"/>
    <w:rsid w:val="001C743E"/>
    <w:rsid w:val="001C763A"/>
    <w:rsid w:val="001C7A84"/>
    <w:rsid w:val="001D00E0"/>
    <w:rsid w:val="001D066F"/>
    <w:rsid w:val="001D17D9"/>
    <w:rsid w:val="001D1BE5"/>
    <w:rsid w:val="001D3C67"/>
    <w:rsid w:val="001D4BA6"/>
    <w:rsid w:val="001D4C2A"/>
    <w:rsid w:val="001D584E"/>
    <w:rsid w:val="001D5D92"/>
    <w:rsid w:val="001D6C78"/>
    <w:rsid w:val="001D6EB0"/>
    <w:rsid w:val="001D72EB"/>
    <w:rsid w:val="001E14B7"/>
    <w:rsid w:val="001E19F2"/>
    <w:rsid w:val="001E2137"/>
    <w:rsid w:val="001E24DD"/>
    <w:rsid w:val="001E3245"/>
    <w:rsid w:val="001E37CC"/>
    <w:rsid w:val="001E3D25"/>
    <w:rsid w:val="001E3EAE"/>
    <w:rsid w:val="001E4050"/>
    <w:rsid w:val="001E4990"/>
    <w:rsid w:val="001E648A"/>
    <w:rsid w:val="001E6AA6"/>
    <w:rsid w:val="001E6D95"/>
    <w:rsid w:val="001E72C7"/>
    <w:rsid w:val="001F020C"/>
    <w:rsid w:val="001F1128"/>
    <w:rsid w:val="001F170F"/>
    <w:rsid w:val="001F17C6"/>
    <w:rsid w:val="001F1980"/>
    <w:rsid w:val="001F1ACF"/>
    <w:rsid w:val="001F2291"/>
    <w:rsid w:val="001F252E"/>
    <w:rsid w:val="001F2FF4"/>
    <w:rsid w:val="001F3034"/>
    <w:rsid w:val="001F30DF"/>
    <w:rsid w:val="001F3F27"/>
    <w:rsid w:val="001F4639"/>
    <w:rsid w:val="001F5618"/>
    <w:rsid w:val="001F59C9"/>
    <w:rsid w:val="001F5A59"/>
    <w:rsid w:val="001F6153"/>
    <w:rsid w:val="001F7074"/>
    <w:rsid w:val="00202297"/>
    <w:rsid w:val="00202858"/>
    <w:rsid w:val="0020392F"/>
    <w:rsid w:val="00204249"/>
    <w:rsid w:val="002045D4"/>
    <w:rsid w:val="002056A9"/>
    <w:rsid w:val="00205A8D"/>
    <w:rsid w:val="00205D42"/>
    <w:rsid w:val="00205FE2"/>
    <w:rsid w:val="0020773B"/>
    <w:rsid w:val="00207A33"/>
    <w:rsid w:val="00207FF0"/>
    <w:rsid w:val="0021005D"/>
    <w:rsid w:val="00210539"/>
    <w:rsid w:val="0021058A"/>
    <w:rsid w:val="00210948"/>
    <w:rsid w:val="002109E5"/>
    <w:rsid w:val="00212230"/>
    <w:rsid w:val="00212BF0"/>
    <w:rsid w:val="00213619"/>
    <w:rsid w:val="00213716"/>
    <w:rsid w:val="002140E0"/>
    <w:rsid w:val="0021424A"/>
    <w:rsid w:val="00214A99"/>
    <w:rsid w:val="00214AA1"/>
    <w:rsid w:val="00215A67"/>
    <w:rsid w:val="00215E57"/>
    <w:rsid w:val="00216952"/>
    <w:rsid w:val="00216FD8"/>
    <w:rsid w:val="002175DA"/>
    <w:rsid w:val="0021760B"/>
    <w:rsid w:val="00217F1F"/>
    <w:rsid w:val="00220816"/>
    <w:rsid w:val="00221045"/>
    <w:rsid w:val="00224ECD"/>
    <w:rsid w:val="00225907"/>
    <w:rsid w:val="002261AC"/>
    <w:rsid w:val="0022665A"/>
    <w:rsid w:val="00226AF4"/>
    <w:rsid w:val="00226B3F"/>
    <w:rsid w:val="00226CCF"/>
    <w:rsid w:val="00227190"/>
    <w:rsid w:val="0022762D"/>
    <w:rsid w:val="00227D85"/>
    <w:rsid w:val="002302D3"/>
    <w:rsid w:val="00230415"/>
    <w:rsid w:val="00230626"/>
    <w:rsid w:val="00230E1A"/>
    <w:rsid w:val="00233C1E"/>
    <w:rsid w:val="00233F77"/>
    <w:rsid w:val="00234431"/>
    <w:rsid w:val="00234560"/>
    <w:rsid w:val="00235466"/>
    <w:rsid w:val="00235861"/>
    <w:rsid w:val="002359AA"/>
    <w:rsid w:val="002359E3"/>
    <w:rsid w:val="00236637"/>
    <w:rsid w:val="002371D7"/>
    <w:rsid w:val="00237B56"/>
    <w:rsid w:val="002403AC"/>
    <w:rsid w:val="0024072F"/>
    <w:rsid w:val="00240741"/>
    <w:rsid w:val="00240FD4"/>
    <w:rsid w:val="0024114C"/>
    <w:rsid w:val="002416B6"/>
    <w:rsid w:val="0024273F"/>
    <w:rsid w:val="002429D6"/>
    <w:rsid w:val="0024316E"/>
    <w:rsid w:val="00244012"/>
    <w:rsid w:val="00245871"/>
    <w:rsid w:val="00245A7D"/>
    <w:rsid w:val="00245EE9"/>
    <w:rsid w:val="00246313"/>
    <w:rsid w:val="0024794E"/>
    <w:rsid w:val="00247FC7"/>
    <w:rsid w:val="002503E2"/>
    <w:rsid w:val="00250690"/>
    <w:rsid w:val="002506A7"/>
    <w:rsid w:val="00250D6D"/>
    <w:rsid w:val="00251DC2"/>
    <w:rsid w:val="00253DC2"/>
    <w:rsid w:val="002548EE"/>
    <w:rsid w:val="00256062"/>
    <w:rsid w:val="00256147"/>
    <w:rsid w:val="00256F62"/>
    <w:rsid w:val="00257409"/>
    <w:rsid w:val="00257673"/>
    <w:rsid w:val="00257A0B"/>
    <w:rsid w:val="00260878"/>
    <w:rsid w:val="00261EAC"/>
    <w:rsid w:val="002620FF"/>
    <w:rsid w:val="002627F7"/>
    <w:rsid w:val="00262D1B"/>
    <w:rsid w:val="00263273"/>
    <w:rsid w:val="002637D4"/>
    <w:rsid w:val="00263ED0"/>
    <w:rsid w:val="00264500"/>
    <w:rsid w:val="00264923"/>
    <w:rsid w:val="00264B07"/>
    <w:rsid w:val="0026578B"/>
    <w:rsid w:val="0026602D"/>
    <w:rsid w:val="0026632D"/>
    <w:rsid w:val="00266E01"/>
    <w:rsid w:val="00267B4F"/>
    <w:rsid w:val="0027120F"/>
    <w:rsid w:val="00271359"/>
    <w:rsid w:val="00271485"/>
    <w:rsid w:val="00272686"/>
    <w:rsid w:val="00272734"/>
    <w:rsid w:val="002728AA"/>
    <w:rsid w:val="0027358D"/>
    <w:rsid w:val="00274168"/>
    <w:rsid w:val="002759CC"/>
    <w:rsid w:val="002759D3"/>
    <w:rsid w:val="00275D1F"/>
    <w:rsid w:val="00276121"/>
    <w:rsid w:val="002765E3"/>
    <w:rsid w:val="0027783F"/>
    <w:rsid w:val="002802D7"/>
    <w:rsid w:val="0028063B"/>
    <w:rsid w:val="00280EB1"/>
    <w:rsid w:val="0028127C"/>
    <w:rsid w:val="002816A0"/>
    <w:rsid w:val="002819B3"/>
    <w:rsid w:val="00281BD3"/>
    <w:rsid w:val="0028242A"/>
    <w:rsid w:val="0028423A"/>
    <w:rsid w:val="00284532"/>
    <w:rsid w:val="002849F2"/>
    <w:rsid w:val="00284BE1"/>
    <w:rsid w:val="00284EAC"/>
    <w:rsid w:val="002853E1"/>
    <w:rsid w:val="0028696D"/>
    <w:rsid w:val="00286A7B"/>
    <w:rsid w:val="00286C2B"/>
    <w:rsid w:val="002871EB"/>
    <w:rsid w:val="00287682"/>
    <w:rsid w:val="002877B1"/>
    <w:rsid w:val="00287B83"/>
    <w:rsid w:val="00290D80"/>
    <w:rsid w:val="00290F02"/>
    <w:rsid w:val="002913FC"/>
    <w:rsid w:val="00291BB9"/>
    <w:rsid w:val="00291C08"/>
    <w:rsid w:val="0029203C"/>
    <w:rsid w:val="00293357"/>
    <w:rsid w:val="00293D21"/>
    <w:rsid w:val="0029429B"/>
    <w:rsid w:val="002947AB"/>
    <w:rsid w:val="00294E0B"/>
    <w:rsid w:val="00294ECA"/>
    <w:rsid w:val="00295DD1"/>
    <w:rsid w:val="002964F7"/>
    <w:rsid w:val="002969C1"/>
    <w:rsid w:val="00296C45"/>
    <w:rsid w:val="00297643"/>
    <w:rsid w:val="002976DB"/>
    <w:rsid w:val="00297749"/>
    <w:rsid w:val="00297AF2"/>
    <w:rsid w:val="00297E99"/>
    <w:rsid w:val="002A0853"/>
    <w:rsid w:val="002A08FE"/>
    <w:rsid w:val="002A0939"/>
    <w:rsid w:val="002A0BCC"/>
    <w:rsid w:val="002A0F79"/>
    <w:rsid w:val="002A1067"/>
    <w:rsid w:val="002A25E9"/>
    <w:rsid w:val="002A2D2A"/>
    <w:rsid w:val="002A2F43"/>
    <w:rsid w:val="002A395C"/>
    <w:rsid w:val="002A3C31"/>
    <w:rsid w:val="002A3E83"/>
    <w:rsid w:val="002A3F46"/>
    <w:rsid w:val="002A413C"/>
    <w:rsid w:val="002A54FD"/>
    <w:rsid w:val="002A58F9"/>
    <w:rsid w:val="002A6504"/>
    <w:rsid w:val="002A6793"/>
    <w:rsid w:val="002A7C1B"/>
    <w:rsid w:val="002A7D58"/>
    <w:rsid w:val="002B054E"/>
    <w:rsid w:val="002B0676"/>
    <w:rsid w:val="002B118A"/>
    <w:rsid w:val="002B1424"/>
    <w:rsid w:val="002B20F2"/>
    <w:rsid w:val="002B2B85"/>
    <w:rsid w:val="002B3068"/>
    <w:rsid w:val="002B30A8"/>
    <w:rsid w:val="002B3ECC"/>
    <w:rsid w:val="002B4543"/>
    <w:rsid w:val="002B49A4"/>
    <w:rsid w:val="002B4AA1"/>
    <w:rsid w:val="002B4DE3"/>
    <w:rsid w:val="002B5A5D"/>
    <w:rsid w:val="002B5A88"/>
    <w:rsid w:val="002B5C63"/>
    <w:rsid w:val="002B6390"/>
    <w:rsid w:val="002B77EF"/>
    <w:rsid w:val="002B7B9A"/>
    <w:rsid w:val="002C0AE5"/>
    <w:rsid w:val="002C0BC9"/>
    <w:rsid w:val="002C0EB8"/>
    <w:rsid w:val="002C1FF7"/>
    <w:rsid w:val="002C2D84"/>
    <w:rsid w:val="002C3BD0"/>
    <w:rsid w:val="002C406A"/>
    <w:rsid w:val="002C476A"/>
    <w:rsid w:val="002C4D2F"/>
    <w:rsid w:val="002C4E68"/>
    <w:rsid w:val="002C5213"/>
    <w:rsid w:val="002C539B"/>
    <w:rsid w:val="002C596B"/>
    <w:rsid w:val="002C5C73"/>
    <w:rsid w:val="002C6551"/>
    <w:rsid w:val="002D03FE"/>
    <w:rsid w:val="002D04AD"/>
    <w:rsid w:val="002D138E"/>
    <w:rsid w:val="002D18E2"/>
    <w:rsid w:val="002D1A3E"/>
    <w:rsid w:val="002D2509"/>
    <w:rsid w:val="002D273B"/>
    <w:rsid w:val="002D2E3C"/>
    <w:rsid w:val="002D2F6F"/>
    <w:rsid w:val="002D3D2F"/>
    <w:rsid w:val="002D4854"/>
    <w:rsid w:val="002D4B4B"/>
    <w:rsid w:val="002D7E2D"/>
    <w:rsid w:val="002E04A4"/>
    <w:rsid w:val="002E0775"/>
    <w:rsid w:val="002E0945"/>
    <w:rsid w:val="002E1902"/>
    <w:rsid w:val="002E2125"/>
    <w:rsid w:val="002E3150"/>
    <w:rsid w:val="002E4106"/>
    <w:rsid w:val="002E44F1"/>
    <w:rsid w:val="002E4E58"/>
    <w:rsid w:val="002E53D4"/>
    <w:rsid w:val="002E580E"/>
    <w:rsid w:val="002E6A85"/>
    <w:rsid w:val="002E6CC6"/>
    <w:rsid w:val="002E6E86"/>
    <w:rsid w:val="002E794A"/>
    <w:rsid w:val="002E7F2E"/>
    <w:rsid w:val="002F0AD0"/>
    <w:rsid w:val="002F0B3B"/>
    <w:rsid w:val="002F0C60"/>
    <w:rsid w:val="002F0C8A"/>
    <w:rsid w:val="002F1623"/>
    <w:rsid w:val="002F26AA"/>
    <w:rsid w:val="002F2701"/>
    <w:rsid w:val="002F2877"/>
    <w:rsid w:val="002F3F3F"/>
    <w:rsid w:val="002F4A73"/>
    <w:rsid w:val="002F52B0"/>
    <w:rsid w:val="002F52B5"/>
    <w:rsid w:val="002F6295"/>
    <w:rsid w:val="002F7423"/>
    <w:rsid w:val="002F7537"/>
    <w:rsid w:val="00300604"/>
    <w:rsid w:val="0030084F"/>
    <w:rsid w:val="00300B9B"/>
    <w:rsid w:val="0030114E"/>
    <w:rsid w:val="00301A68"/>
    <w:rsid w:val="00303205"/>
    <w:rsid w:val="0030379C"/>
    <w:rsid w:val="00303CA1"/>
    <w:rsid w:val="0030459C"/>
    <w:rsid w:val="00304F5D"/>
    <w:rsid w:val="003050C0"/>
    <w:rsid w:val="00305230"/>
    <w:rsid w:val="00306D42"/>
    <w:rsid w:val="00306E44"/>
    <w:rsid w:val="00307C8D"/>
    <w:rsid w:val="00310481"/>
    <w:rsid w:val="003106F7"/>
    <w:rsid w:val="00310B13"/>
    <w:rsid w:val="003110E9"/>
    <w:rsid w:val="00311ED4"/>
    <w:rsid w:val="003124C9"/>
    <w:rsid w:val="00312E87"/>
    <w:rsid w:val="00313738"/>
    <w:rsid w:val="003144CB"/>
    <w:rsid w:val="003149A5"/>
    <w:rsid w:val="0031526F"/>
    <w:rsid w:val="003152D2"/>
    <w:rsid w:val="00315380"/>
    <w:rsid w:val="00315A04"/>
    <w:rsid w:val="00316BB3"/>
    <w:rsid w:val="00317239"/>
    <w:rsid w:val="003173DD"/>
    <w:rsid w:val="00321AD4"/>
    <w:rsid w:val="00322163"/>
    <w:rsid w:val="003227B2"/>
    <w:rsid w:val="0032288D"/>
    <w:rsid w:val="00322CA9"/>
    <w:rsid w:val="00324261"/>
    <w:rsid w:val="003253F8"/>
    <w:rsid w:val="00325E5F"/>
    <w:rsid w:val="003260EE"/>
    <w:rsid w:val="003261CB"/>
    <w:rsid w:val="003273DD"/>
    <w:rsid w:val="003279E3"/>
    <w:rsid w:val="00330056"/>
    <w:rsid w:val="0033010C"/>
    <w:rsid w:val="003305DF"/>
    <w:rsid w:val="00330F10"/>
    <w:rsid w:val="00330FE2"/>
    <w:rsid w:val="00331260"/>
    <w:rsid w:val="003314E9"/>
    <w:rsid w:val="00331AC5"/>
    <w:rsid w:val="00331D0B"/>
    <w:rsid w:val="00332436"/>
    <w:rsid w:val="0033263B"/>
    <w:rsid w:val="0033276A"/>
    <w:rsid w:val="00332B0C"/>
    <w:rsid w:val="00332E4F"/>
    <w:rsid w:val="0033348D"/>
    <w:rsid w:val="00333E15"/>
    <w:rsid w:val="0033487E"/>
    <w:rsid w:val="0033546F"/>
    <w:rsid w:val="00335490"/>
    <w:rsid w:val="003365C1"/>
    <w:rsid w:val="003366F5"/>
    <w:rsid w:val="003368FF"/>
    <w:rsid w:val="0033703B"/>
    <w:rsid w:val="0033744C"/>
    <w:rsid w:val="00337760"/>
    <w:rsid w:val="0034012E"/>
    <w:rsid w:val="003406FD"/>
    <w:rsid w:val="00340EED"/>
    <w:rsid w:val="003412DC"/>
    <w:rsid w:val="003427E2"/>
    <w:rsid w:val="00342C2C"/>
    <w:rsid w:val="00342E01"/>
    <w:rsid w:val="0034335B"/>
    <w:rsid w:val="003434A4"/>
    <w:rsid w:val="00343745"/>
    <w:rsid w:val="00344484"/>
    <w:rsid w:val="003446E4"/>
    <w:rsid w:val="00344D0D"/>
    <w:rsid w:val="00344E08"/>
    <w:rsid w:val="0034539E"/>
    <w:rsid w:val="00345BAA"/>
    <w:rsid w:val="00345BBC"/>
    <w:rsid w:val="00345D23"/>
    <w:rsid w:val="00346B91"/>
    <w:rsid w:val="003474CC"/>
    <w:rsid w:val="00350391"/>
    <w:rsid w:val="003505E4"/>
    <w:rsid w:val="00350742"/>
    <w:rsid w:val="00350812"/>
    <w:rsid w:val="003508BB"/>
    <w:rsid w:val="003508EB"/>
    <w:rsid w:val="003509D2"/>
    <w:rsid w:val="0035180E"/>
    <w:rsid w:val="003529EC"/>
    <w:rsid w:val="00352B56"/>
    <w:rsid w:val="003536ED"/>
    <w:rsid w:val="00353E2D"/>
    <w:rsid w:val="00353F88"/>
    <w:rsid w:val="003542D2"/>
    <w:rsid w:val="003543CB"/>
    <w:rsid w:val="0035442F"/>
    <w:rsid w:val="00354960"/>
    <w:rsid w:val="00355029"/>
    <w:rsid w:val="00355054"/>
    <w:rsid w:val="003558F9"/>
    <w:rsid w:val="00355E7C"/>
    <w:rsid w:val="00356441"/>
    <w:rsid w:val="003564CA"/>
    <w:rsid w:val="0035670A"/>
    <w:rsid w:val="003570D8"/>
    <w:rsid w:val="00360522"/>
    <w:rsid w:val="00360AD2"/>
    <w:rsid w:val="003612E5"/>
    <w:rsid w:val="0036181A"/>
    <w:rsid w:val="00361A88"/>
    <w:rsid w:val="00361B5C"/>
    <w:rsid w:val="0036253C"/>
    <w:rsid w:val="003630D7"/>
    <w:rsid w:val="003631C5"/>
    <w:rsid w:val="00363C81"/>
    <w:rsid w:val="00364289"/>
    <w:rsid w:val="00364E08"/>
    <w:rsid w:val="003655C4"/>
    <w:rsid w:val="00365D4A"/>
    <w:rsid w:val="00366237"/>
    <w:rsid w:val="00366E5D"/>
    <w:rsid w:val="003672DD"/>
    <w:rsid w:val="00367316"/>
    <w:rsid w:val="003675E6"/>
    <w:rsid w:val="0036768D"/>
    <w:rsid w:val="003677AE"/>
    <w:rsid w:val="00367D5D"/>
    <w:rsid w:val="00370122"/>
    <w:rsid w:val="003702D7"/>
    <w:rsid w:val="0037075F"/>
    <w:rsid w:val="00371E2C"/>
    <w:rsid w:val="00372EBC"/>
    <w:rsid w:val="00373BD3"/>
    <w:rsid w:val="0037491B"/>
    <w:rsid w:val="003756C4"/>
    <w:rsid w:val="003757CE"/>
    <w:rsid w:val="00375867"/>
    <w:rsid w:val="00375DCC"/>
    <w:rsid w:val="00376036"/>
    <w:rsid w:val="00376CAB"/>
    <w:rsid w:val="0037733E"/>
    <w:rsid w:val="003779BC"/>
    <w:rsid w:val="00380300"/>
    <w:rsid w:val="00380315"/>
    <w:rsid w:val="00380C56"/>
    <w:rsid w:val="00380CB7"/>
    <w:rsid w:val="00380D66"/>
    <w:rsid w:val="0038113B"/>
    <w:rsid w:val="003811A0"/>
    <w:rsid w:val="00381A03"/>
    <w:rsid w:val="003822FE"/>
    <w:rsid w:val="003824AF"/>
    <w:rsid w:val="003826AA"/>
    <w:rsid w:val="00383E3B"/>
    <w:rsid w:val="00384023"/>
    <w:rsid w:val="00385102"/>
    <w:rsid w:val="003851EB"/>
    <w:rsid w:val="00385C8F"/>
    <w:rsid w:val="00385D62"/>
    <w:rsid w:val="003861C4"/>
    <w:rsid w:val="003866B4"/>
    <w:rsid w:val="003902D8"/>
    <w:rsid w:val="0039055A"/>
    <w:rsid w:val="00390C41"/>
    <w:rsid w:val="003914C6"/>
    <w:rsid w:val="00391C70"/>
    <w:rsid w:val="0039246C"/>
    <w:rsid w:val="00392531"/>
    <w:rsid w:val="003928F6"/>
    <w:rsid w:val="0039301D"/>
    <w:rsid w:val="00394023"/>
    <w:rsid w:val="0039526B"/>
    <w:rsid w:val="00395F1E"/>
    <w:rsid w:val="003979DB"/>
    <w:rsid w:val="00397BC6"/>
    <w:rsid w:val="003A083D"/>
    <w:rsid w:val="003A0E28"/>
    <w:rsid w:val="003A1154"/>
    <w:rsid w:val="003A1218"/>
    <w:rsid w:val="003A1D64"/>
    <w:rsid w:val="003A2850"/>
    <w:rsid w:val="003A2CEF"/>
    <w:rsid w:val="003A302A"/>
    <w:rsid w:val="003A3143"/>
    <w:rsid w:val="003A450F"/>
    <w:rsid w:val="003A47CB"/>
    <w:rsid w:val="003A4F64"/>
    <w:rsid w:val="003A5526"/>
    <w:rsid w:val="003A5BB1"/>
    <w:rsid w:val="003A6AD2"/>
    <w:rsid w:val="003A6D7F"/>
    <w:rsid w:val="003A7E5D"/>
    <w:rsid w:val="003B008F"/>
    <w:rsid w:val="003B0326"/>
    <w:rsid w:val="003B079B"/>
    <w:rsid w:val="003B13DC"/>
    <w:rsid w:val="003B1438"/>
    <w:rsid w:val="003B1524"/>
    <w:rsid w:val="003B1D94"/>
    <w:rsid w:val="003B2071"/>
    <w:rsid w:val="003B29CE"/>
    <w:rsid w:val="003B2BBD"/>
    <w:rsid w:val="003B2EA6"/>
    <w:rsid w:val="003B3991"/>
    <w:rsid w:val="003B3FAC"/>
    <w:rsid w:val="003B6F77"/>
    <w:rsid w:val="003B7585"/>
    <w:rsid w:val="003B7682"/>
    <w:rsid w:val="003B7997"/>
    <w:rsid w:val="003C1214"/>
    <w:rsid w:val="003C1915"/>
    <w:rsid w:val="003C2689"/>
    <w:rsid w:val="003C2A7D"/>
    <w:rsid w:val="003C2E34"/>
    <w:rsid w:val="003C3652"/>
    <w:rsid w:val="003C3849"/>
    <w:rsid w:val="003C3A4F"/>
    <w:rsid w:val="003C48A3"/>
    <w:rsid w:val="003C4DF5"/>
    <w:rsid w:val="003C540C"/>
    <w:rsid w:val="003C5CA2"/>
    <w:rsid w:val="003D0A13"/>
    <w:rsid w:val="003D0BD1"/>
    <w:rsid w:val="003D10D1"/>
    <w:rsid w:val="003D29C8"/>
    <w:rsid w:val="003D2EED"/>
    <w:rsid w:val="003D3AE6"/>
    <w:rsid w:val="003D42AE"/>
    <w:rsid w:val="003D5CA8"/>
    <w:rsid w:val="003D6F6C"/>
    <w:rsid w:val="003D7F88"/>
    <w:rsid w:val="003E0508"/>
    <w:rsid w:val="003E08F6"/>
    <w:rsid w:val="003E0A09"/>
    <w:rsid w:val="003E12E1"/>
    <w:rsid w:val="003E29CB"/>
    <w:rsid w:val="003E33CA"/>
    <w:rsid w:val="003E3572"/>
    <w:rsid w:val="003E35A0"/>
    <w:rsid w:val="003E3B96"/>
    <w:rsid w:val="003E414D"/>
    <w:rsid w:val="003E4859"/>
    <w:rsid w:val="003E4F1A"/>
    <w:rsid w:val="003E51E6"/>
    <w:rsid w:val="003E5652"/>
    <w:rsid w:val="003E5864"/>
    <w:rsid w:val="003E5DC3"/>
    <w:rsid w:val="003E5EDF"/>
    <w:rsid w:val="003E75BD"/>
    <w:rsid w:val="003E7A51"/>
    <w:rsid w:val="003F05DC"/>
    <w:rsid w:val="003F1069"/>
    <w:rsid w:val="003F13F3"/>
    <w:rsid w:val="003F31E9"/>
    <w:rsid w:val="003F35A5"/>
    <w:rsid w:val="003F3D07"/>
    <w:rsid w:val="003F42C2"/>
    <w:rsid w:val="003F4F8F"/>
    <w:rsid w:val="003F5C88"/>
    <w:rsid w:val="003F5F66"/>
    <w:rsid w:val="003F65DE"/>
    <w:rsid w:val="003F6712"/>
    <w:rsid w:val="003F69DB"/>
    <w:rsid w:val="003F6EEC"/>
    <w:rsid w:val="003F6F63"/>
    <w:rsid w:val="003F6F92"/>
    <w:rsid w:val="003F78DD"/>
    <w:rsid w:val="003F7EB8"/>
    <w:rsid w:val="004004D5"/>
    <w:rsid w:val="00400721"/>
    <w:rsid w:val="0040096E"/>
    <w:rsid w:val="00400F98"/>
    <w:rsid w:val="004011B1"/>
    <w:rsid w:val="00403464"/>
    <w:rsid w:val="0040351F"/>
    <w:rsid w:val="0040355C"/>
    <w:rsid w:val="004035A8"/>
    <w:rsid w:val="004036E8"/>
    <w:rsid w:val="00403D19"/>
    <w:rsid w:val="00403FE4"/>
    <w:rsid w:val="00404B93"/>
    <w:rsid w:val="00404D02"/>
    <w:rsid w:val="00405B1D"/>
    <w:rsid w:val="0040638D"/>
    <w:rsid w:val="00406658"/>
    <w:rsid w:val="0040676F"/>
    <w:rsid w:val="00406EAD"/>
    <w:rsid w:val="00407E37"/>
    <w:rsid w:val="00411144"/>
    <w:rsid w:val="0041141A"/>
    <w:rsid w:val="0041186D"/>
    <w:rsid w:val="00411CAC"/>
    <w:rsid w:val="004127FE"/>
    <w:rsid w:val="004129C0"/>
    <w:rsid w:val="00412E3C"/>
    <w:rsid w:val="0041375A"/>
    <w:rsid w:val="0041392C"/>
    <w:rsid w:val="004146C9"/>
    <w:rsid w:val="00414822"/>
    <w:rsid w:val="00414E88"/>
    <w:rsid w:val="004151EB"/>
    <w:rsid w:val="00415336"/>
    <w:rsid w:val="004159D0"/>
    <w:rsid w:val="004164A1"/>
    <w:rsid w:val="00416842"/>
    <w:rsid w:val="00417EEF"/>
    <w:rsid w:val="0042001F"/>
    <w:rsid w:val="0042087F"/>
    <w:rsid w:val="00420C60"/>
    <w:rsid w:val="00420DFF"/>
    <w:rsid w:val="004217C5"/>
    <w:rsid w:val="00421FB8"/>
    <w:rsid w:val="00422216"/>
    <w:rsid w:val="00422645"/>
    <w:rsid w:val="00422FA6"/>
    <w:rsid w:val="004232A4"/>
    <w:rsid w:val="0042358D"/>
    <w:rsid w:val="004245CC"/>
    <w:rsid w:val="0042538D"/>
    <w:rsid w:val="0042594F"/>
    <w:rsid w:val="00425A16"/>
    <w:rsid w:val="00426EE8"/>
    <w:rsid w:val="00426EED"/>
    <w:rsid w:val="004271CF"/>
    <w:rsid w:val="004273F7"/>
    <w:rsid w:val="00427A39"/>
    <w:rsid w:val="00427A5A"/>
    <w:rsid w:val="00427BAA"/>
    <w:rsid w:val="00427F73"/>
    <w:rsid w:val="00430390"/>
    <w:rsid w:val="00431269"/>
    <w:rsid w:val="004312CA"/>
    <w:rsid w:val="004320FD"/>
    <w:rsid w:val="0043317A"/>
    <w:rsid w:val="00433318"/>
    <w:rsid w:val="004337F2"/>
    <w:rsid w:val="004338FC"/>
    <w:rsid w:val="00433A3F"/>
    <w:rsid w:val="00433E95"/>
    <w:rsid w:val="0043461B"/>
    <w:rsid w:val="00434C4A"/>
    <w:rsid w:val="00434D69"/>
    <w:rsid w:val="00434EBC"/>
    <w:rsid w:val="00435236"/>
    <w:rsid w:val="00435886"/>
    <w:rsid w:val="00435961"/>
    <w:rsid w:val="00435AD4"/>
    <w:rsid w:val="00436753"/>
    <w:rsid w:val="00437336"/>
    <w:rsid w:val="00440F6E"/>
    <w:rsid w:val="00441B7B"/>
    <w:rsid w:val="004421FA"/>
    <w:rsid w:val="00442AF4"/>
    <w:rsid w:val="00442AFE"/>
    <w:rsid w:val="00442BA1"/>
    <w:rsid w:val="00442BB4"/>
    <w:rsid w:val="00442BEC"/>
    <w:rsid w:val="004430AB"/>
    <w:rsid w:val="0044440A"/>
    <w:rsid w:val="004446FC"/>
    <w:rsid w:val="00444A29"/>
    <w:rsid w:val="00445254"/>
    <w:rsid w:val="004456C0"/>
    <w:rsid w:val="004461C7"/>
    <w:rsid w:val="004478B7"/>
    <w:rsid w:val="004479AE"/>
    <w:rsid w:val="00447A59"/>
    <w:rsid w:val="00450188"/>
    <w:rsid w:val="0045053C"/>
    <w:rsid w:val="00450911"/>
    <w:rsid w:val="00450E61"/>
    <w:rsid w:val="00451084"/>
    <w:rsid w:val="00452139"/>
    <w:rsid w:val="00452539"/>
    <w:rsid w:val="004528EA"/>
    <w:rsid w:val="00452B87"/>
    <w:rsid w:val="00452FAE"/>
    <w:rsid w:val="00453E7C"/>
    <w:rsid w:val="004551DA"/>
    <w:rsid w:val="004555AD"/>
    <w:rsid w:val="00455887"/>
    <w:rsid w:val="00455D16"/>
    <w:rsid w:val="00455EA0"/>
    <w:rsid w:val="004560B7"/>
    <w:rsid w:val="004560FE"/>
    <w:rsid w:val="0045622F"/>
    <w:rsid w:val="0046024E"/>
    <w:rsid w:val="0046044D"/>
    <w:rsid w:val="00460C7F"/>
    <w:rsid w:val="00460E25"/>
    <w:rsid w:val="00461458"/>
    <w:rsid w:val="00461692"/>
    <w:rsid w:val="0046178A"/>
    <w:rsid w:val="0046242C"/>
    <w:rsid w:val="00462663"/>
    <w:rsid w:val="00464C39"/>
    <w:rsid w:val="00465C68"/>
    <w:rsid w:val="00465CFC"/>
    <w:rsid w:val="004660A5"/>
    <w:rsid w:val="0046634A"/>
    <w:rsid w:val="00466458"/>
    <w:rsid w:val="004665B4"/>
    <w:rsid w:val="00466E78"/>
    <w:rsid w:val="00467EEC"/>
    <w:rsid w:val="0047103B"/>
    <w:rsid w:val="0047109E"/>
    <w:rsid w:val="004712B2"/>
    <w:rsid w:val="004719E4"/>
    <w:rsid w:val="00471BE3"/>
    <w:rsid w:val="00471C1D"/>
    <w:rsid w:val="00471F49"/>
    <w:rsid w:val="00472B75"/>
    <w:rsid w:val="004742CC"/>
    <w:rsid w:val="004745C4"/>
    <w:rsid w:val="004749A7"/>
    <w:rsid w:val="00474DFE"/>
    <w:rsid w:val="0047518B"/>
    <w:rsid w:val="004757AE"/>
    <w:rsid w:val="00475BFC"/>
    <w:rsid w:val="0047614D"/>
    <w:rsid w:val="0047658D"/>
    <w:rsid w:val="004766A1"/>
    <w:rsid w:val="00476906"/>
    <w:rsid w:val="00480217"/>
    <w:rsid w:val="0048040E"/>
    <w:rsid w:val="00480BAF"/>
    <w:rsid w:val="0048169C"/>
    <w:rsid w:val="00482066"/>
    <w:rsid w:val="00482E45"/>
    <w:rsid w:val="00483090"/>
    <w:rsid w:val="004838FE"/>
    <w:rsid w:val="00483C43"/>
    <w:rsid w:val="0048417C"/>
    <w:rsid w:val="004848AE"/>
    <w:rsid w:val="00484D46"/>
    <w:rsid w:val="004855B6"/>
    <w:rsid w:val="004858F3"/>
    <w:rsid w:val="00485BCB"/>
    <w:rsid w:val="00485F94"/>
    <w:rsid w:val="004866AC"/>
    <w:rsid w:val="0048672E"/>
    <w:rsid w:val="0048699D"/>
    <w:rsid w:val="004869F3"/>
    <w:rsid w:val="00486D17"/>
    <w:rsid w:val="00486F7B"/>
    <w:rsid w:val="00487915"/>
    <w:rsid w:val="00490D57"/>
    <w:rsid w:val="00491913"/>
    <w:rsid w:val="00492122"/>
    <w:rsid w:val="004924D3"/>
    <w:rsid w:val="00492CDB"/>
    <w:rsid w:val="00493341"/>
    <w:rsid w:val="00493FA1"/>
    <w:rsid w:val="004941A5"/>
    <w:rsid w:val="004942D9"/>
    <w:rsid w:val="00494397"/>
    <w:rsid w:val="00494ACD"/>
    <w:rsid w:val="0049577E"/>
    <w:rsid w:val="00496155"/>
    <w:rsid w:val="004961C1"/>
    <w:rsid w:val="00496559"/>
    <w:rsid w:val="0049672E"/>
    <w:rsid w:val="004A06D2"/>
    <w:rsid w:val="004A1CD8"/>
    <w:rsid w:val="004A2265"/>
    <w:rsid w:val="004A2471"/>
    <w:rsid w:val="004A293A"/>
    <w:rsid w:val="004A2AF7"/>
    <w:rsid w:val="004A339F"/>
    <w:rsid w:val="004A39D9"/>
    <w:rsid w:val="004A3ECA"/>
    <w:rsid w:val="004A476D"/>
    <w:rsid w:val="004A48A1"/>
    <w:rsid w:val="004A553D"/>
    <w:rsid w:val="004A58EA"/>
    <w:rsid w:val="004A594A"/>
    <w:rsid w:val="004A6060"/>
    <w:rsid w:val="004A643E"/>
    <w:rsid w:val="004A730B"/>
    <w:rsid w:val="004A7E05"/>
    <w:rsid w:val="004B2BDC"/>
    <w:rsid w:val="004B3518"/>
    <w:rsid w:val="004B3880"/>
    <w:rsid w:val="004B4207"/>
    <w:rsid w:val="004B449A"/>
    <w:rsid w:val="004B4A0B"/>
    <w:rsid w:val="004B4E90"/>
    <w:rsid w:val="004B53DA"/>
    <w:rsid w:val="004B62FC"/>
    <w:rsid w:val="004B68E7"/>
    <w:rsid w:val="004B6A70"/>
    <w:rsid w:val="004B6F69"/>
    <w:rsid w:val="004B7A3C"/>
    <w:rsid w:val="004C0A75"/>
    <w:rsid w:val="004C11D4"/>
    <w:rsid w:val="004C230D"/>
    <w:rsid w:val="004C2E5C"/>
    <w:rsid w:val="004C4251"/>
    <w:rsid w:val="004C48B9"/>
    <w:rsid w:val="004C4B29"/>
    <w:rsid w:val="004C4C2C"/>
    <w:rsid w:val="004C53B8"/>
    <w:rsid w:val="004C568E"/>
    <w:rsid w:val="004C5C65"/>
    <w:rsid w:val="004C5E79"/>
    <w:rsid w:val="004C72F1"/>
    <w:rsid w:val="004D00D7"/>
    <w:rsid w:val="004D01F5"/>
    <w:rsid w:val="004D0656"/>
    <w:rsid w:val="004D0ACD"/>
    <w:rsid w:val="004D1209"/>
    <w:rsid w:val="004D17DB"/>
    <w:rsid w:val="004D2051"/>
    <w:rsid w:val="004D27D7"/>
    <w:rsid w:val="004D4BA0"/>
    <w:rsid w:val="004D64FA"/>
    <w:rsid w:val="004D69A3"/>
    <w:rsid w:val="004D69F3"/>
    <w:rsid w:val="004D6B00"/>
    <w:rsid w:val="004D6D29"/>
    <w:rsid w:val="004D7695"/>
    <w:rsid w:val="004D7B58"/>
    <w:rsid w:val="004E0490"/>
    <w:rsid w:val="004E1AC1"/>
    <w:rsid w:val="004E2290"/>
    <w:rsid w:val="004E2679"/>
    <w:rsid w:val="004E2CBF"/>
    <w:rsid w:val="004E2CCE"/>
    <w:rsid w:val="004E3136"/>
    <w:rsid w:val="004E3202"/>
    <w:rsid w:val="004E3C22"/>
    <w:rsid w:val="004E4713"/>
    <w:rsid w:val="004E5B06"/>
    <w:rsid w:val="004E69E2"/>
    <w:rsid w:val="004E6B0B"/>
    <w:rsid w:val="004E7695"/>
    <w:rsid w:val="004F0842"/>
    <w:rsid w:val="004F096F"/>
    <w:rsid w:val="004F162A"/>
    <w:rsid w:val="004F19C0"/>
    <w:rsid w:val="004F2B0C"/>
    <w:rsid w:val="004F3960"/>
    <w:rsid w:val="004F3B0D"/>
    <w:rsid w:val="004F3C70"/>
    <w:rsid w:val="004F4878"/>
    <w:rsid w:val="004F4FDE"/>
    <w:rsid w:val="004F64B3"/>
    <w:rsid w:val="004F6D34"/>
    <w:rsid w:val="004F7E7F"/>
    <w:rsid w:val="004F7FB1"/>
    <w:rsid w:val="0050024F"/>
    <w:rsid w:val="0050029D"/>
    <w:rsid w:val="0050070E"/>
    <w:rsid w:val="00500A64"/>
    <w:rsid w:val="00501028"/>
    <w:rsid w:val="00502515"/>
    <w:rsid w:val="00504166"/>
    <w:rsid w:val="00504A11"/>
    <w:rsid w:val="00505576"/>
    <w:rsid w:val="0050649E"/>
    <w:rsid w:val="00506BBA"/>
    <w:rsid w:val="005070EC"/>
    <w:rsid w:val="005074FB"/>
    <w:rsid w:val="0050751E"/>
    <w:rsid w:val="0051003D"/>
    <w:rsid w:val="005119AD"/>
    <w:rsid w:val="005125B7"/>
    <w:rsid w:val="00513DBA"/>
    <w:rsid w:val="00514B89"/>
    <w:rsid w:val="00515011"/>
    <w:rsid w:val="00515364"/>
    <w:rsid w:val="005154B6"/>
    <w:rsid w:val="00516DEE"/>
    <w:rsid w:val="00516F51"/>
    <w:rsid w:val="005170D1"/>
    <w:rsid w:val="0051713A"/>
    <w:rsid w:val="00517497"/>
    <w:rsid w:val="00517B43"/>
    <w:rsid w:val="00517FAC"/>
    <w:rsid w:val="00521F81"/>
    <w:rsid w:val="0052221A"/>
    <w:rsid w:val="00522C9D"/>
    <w:rsid w:val="005236A2"/>
    <w:rsid w:val="0052398F"/>
    <w:rsid w:val="00523C04"/>
    <w:rsid w:val="00525008"/>
    <w:rsid w:val="005267FD"/>
    <w:rsid w:val="0052703B"/>
    <w:rsid w:val="00527DE4"/>
    <w:rsid w:val="00527E8A"/>
    <w:rsid w:val="005315E1"/>
    <w:rsid w:val="0053213E"/>
    <w:rsid w:val="00532A46"/>
    <w:rsid w:val="00532E71"/>
    <w:rsid w:val="00533B58"/>
    <w:rsid w:val="0053406A"/>
    <w:rsid w:val="00534AE3"/>
    <w:rsid w:val="00535343"/>
    <w:rsid w:val="0053553C"/>
    <w:rsid w:val="005359AE"/>
    <w:rsid w:val="0053675B"/>
    <w:rsid w:val="00536BC0"/>
    <w:rsid w:val="0053735F"/>
    <w:rsid w:val="0053761B"/>
    <w:rsid w:val="00537CAA"/>
    <w:rsid w:val="005412EE"/>
    <w:rsid w:val="0054215E"/>
    <w:rsid w:val="00543066"/>
    <w:rsid w:val="0054341D"/>
    <w:rsid w:val="00543480"/>
    <w:rsid w:val="00543572"/>
    <w:rsid w:val="0054366C"/>
    <w:rsid w:val="005442D4"/>
    <w:rsid w:val="005444FF"/>
    <w:rsid w:val="005449FD"/>
    <w:rsid w:val="005459A9"/>
    <w:rsid w:val="005460B5"/>
    <w:rsid w:val="00546636"/>
    <w:rsid w:val="00547108"/>
    <w:rsid w:val="00550125"/>
    <w:rsid w:val="00550D77"/>
    <w:rsid w:val="0055108A"/>
    <w:rsid w:val="00551618"/>
    <w:rsid w:val="0055172D"/>
    <w:rsid w:val="00551DF2"/>
    <w:rsid w:val="0055211C"/>
    <w:rsid w:val="00552538"/>
    <w:rsid w:val="00552597"/>
    <w:rsid w:val="00553D80"/>
    <w:rsid w:val="005546FD"/>
    <w:rsid w:val="00554D1F"/>
    <w:rsid w:val="0055592F"/>
    <w:rsid w:val="0055629D"/>
    <w:rsid w:val="00556762"/>
    <w:rsid w:val="00556897"/>
    <w:rsid w:val="005568DE"/>
    <w:rsid w:val="005568F2"/>
    <w:rsid w:val="0055799C"/>
    <w:rsid w:val="00557FF9"/>
    <w:rsid w:val="005606E5"/>
    <w:rsid w:val="00560E6C"/>
    <w:rsid w:val="00560E95"/>
    <w:rsid w:val="0056180D"/>
    <w:rsid w:val="0056333C"/>
    <w:rsid w:val="00563DDC"/>
    <w:rsid w:val="0056423E"/>
    <w:rsid w:val="00564295"/>
    <w:rsid w:val="00564B50"/>
    <w:rsid w:val="0056509D"/>
    <w:rsid w:val="00565A4F"/>
    <w:rsid w:val="00565C91"/>
    <w:rsid w:val="00566812"/>
    <w:rsid w:val="005678A0"/>
    <w:rsid w:val="00567921"/>
    <w:rsid w:val="00567AE8"/>
    <w:rsid w:val="0057025A"/>
    <w:rsid w:val="005713DC"/>
    <w:rsid w:val="00571BE6"/>
    <w:rsid w:val="00572CA7"/>
    <w:rsid w:val="00573852"/>
    <w:rsid w:val="00573983"/>
    <w:rsid w:val="00573C22"/>
    <w:rsid w:val="00574058"/>
    <w:rsid w:val="00574250"/>
    <w:rsid w:val="005749DB"/>
    <w:rsid w:val="00576283"/>
    <w:rsid w:val="00577793"/>
    <w:rsid w:val="005779A4"/>
    <w:rsid w:val="00577D4E"/>
    <w:rsid w:val="005800EA"/>
    <w:rsid w:val="005806AF"/>
    <w:rsid w:val="00583424"/>
    <w:rsid w:val="00583A14"/>
    <w:rsid w:val="00583EFF"/>
    <w:rsid w:val="005847AC"/>
    <w:rsid w:val="00584961"/>
    <w:rsid w:val="0058570D"/>
    <w:rsid w:val="00585C20"/>
    <w:rsid w:val="00585D0C"/>
    <w:rsid w:val="0059014B"/>
    <w:rsid w:val="00590B1D"/>
    <w:rsid w:val="0059124E"/>
    <w:rsid w:val="00591C0F"/>
    <w:rsid w:val="005922AA"/>
    <w:rsid w:val="005927B6"/>
    <w:rsid w:val="00592842"/>
    <w:rsid w:val="00593B88"/>
    <w:rsid w:val="005947B8"/>
    <w:rsid w:val="00595490"/>
    <w:rsid w:val="00595B5E"/>
    <w:rsid w:val="00596464"/>
    <w:rsid w:val="0059666E"/>
    <w:rsid w:val="005972C2"/>
    <w:rsid w:val="005A01E9"/>
    <w:rsid w:val="005A071C"/>
    <w:rsid w:val="005A0E55"/>
    <w:rsid w:val="005A1341"/>
    <w:rsid w:val="005A1725"/>
    <w:rsid w:val="005A21E0"/>
    <w:rsid w:val="005A2748"/>
    <w:rsid w:val="005A38B6"/>
    <w:rsid w:val="005A3F5B"/>
    <w:rsid w:val="005A4298"/>
    <w:rsid w:val="005A465B"/>
    <w:rsid w:val="005B0791"/>
    <w:rsid w:val="005B087F"/>
    <w:rsid w:val="005B0EE7"/>
    <w:rsid w:val="005B1665"/>
    <w:rsid w:val="005B22D5"/>
    <w:rsid w:val="005B271E"/>
    <w:rsid w:val="005B4789"/>
    <w:rsid w:val="005B5236"/>
    <w:rsid w:val="005B5A28"/>
    <w:rsid w:val="005B65BD"/>
    <w:rsid w:val="005B6AF5"/>
    <w:rsid w:val="005B6F1D"/>
    <w:rsid w:val="005B72E5"/>
    <w:rsid w:val="005C035A"/>
    <w:rsid w:val="005C130C"/>
    <w:rsid w:val="005C2352"/>
    <w:rsid w:val="005C2432"/>
    <w:rsid w:val="005C2D0A"/>
    <w:rsid w:val="005C359C"/>
    <w:rsid w:val="005C4FC0"/>
    <w:rsid w:val="005C5D2E"/>
    <w:rsid w:val="005C6175"/>
    <w:rsid w:val="005C64C0"/>
    <w:rsid w:val="005C664F"/>
    <w:rsid w:val="005C6A21"/>
    <w:rsid w:val="005C6EBC"/>
    <w:rsid w:val="005C7128"/>
    <w:rsid w:val="005C7FCC"/>
    <w:rsid w:val="005D014E"/>
    <w:rsid w:val="005D0844"/>
    <w:rsid w:val="005D086C"/>
    <w:rsid w:val="005D19F9"/>
    <w:rsid w:val="005D1C9F"/>
    <w:rsid w:val="005D3432"/>
    <w:rsid w:val="005D3979"/>
    <w:rsid w:val="005D3A1D"/>
    <w:rsid w:val="005D4DAA"/>
    <w:rsid w:val="005D4DC3"/>
    <w:rsid w:val="005D5B7B"/>
    <w:rsid w:val="005D6327"/>
    <w:rsid w:val="005D66F5"/>
    <w:rsid w:val="005D674A"/>
    <w:rsid w:val="005D67E4"/>
    <w:rsid w:val="005D68D3"/>
    <w:rsid w:val="005E07DB"/>
    <w:rsid w:val="005E1AEA"/>
    <w:rsid w:val="005E1D2D"/>
    <w:rsid w:val="005E2B1B"/>
    <w:rsid w:val="005E372B"/>
    <w:rsid w:val="005E41AF"/>
    <w:rsid w:val="005E47D8"/>
    <w:rsid w:val="005E5A5A"/>
    <w:rsid w:val="005E5ECF"/>
    <w:rsid w:val="005E6808"/>
    <w:rsid w:val="005E73F2"/>
    <w:rsid w:val="005E782E"/>
    <w:rsid w:val="005F022E"/>
    <w:rsid w:val="005F04EF"/>
    <w:rsid w:val="005F12C4"/>
    <w:rsid w:val="005F1E95"/>
    <w:rsid w:val="005F1F45"/>
    <w:rsid w:val="005F26AE"/>
    <w:rsid w:val="005F29AD"/>
    <w:rsid w:val="005F33E2"/>
    <w:rsid w:val="005F381F"/>
    <w:rsid w:val="005F68A3"/>
    <w:rsid w:val="005F6A11"/>
    <w:rsid w:val="006000D8"/>
    <w:rsid w:val="0060015A"/>
    <w:rsid w:val="00600180"/>
    <w:rsid w:val="00600F20"/>
    <w:rsid w:val="00602832"/>
    <w:rsid w:val="006037CC"/>
    <w:rsid w:val="0060387F"/>
    <w:rsid w:val="006039BE"/>
    <w:rsid w:val="0060410F"/>
    <w:rsid w:val="006051B6"/>
    <w:rsid w:val="006053E6"/>
    <w:rsid w:val="00605544"/>
    <w:rsid w:val="006055D3"/>
    <w:rsid w:val="00605626"/>
    <w:rsid w:val="0060591A"/>
    <w:rsid w:val="00605BDF"/>
    <w:rsid w:val="00606FBB"/>
    <w:rsid w:val="006071D8"/>
    <w:rsid w:val="006074FD"/>
    <w:rsid w:val="00607784"/>
    <w:rsid w:val="00607E91"/>
    <w:rsid w:val="006103E2"/>
    <w:rsid w:val="00610427"/>
    <w:rsid w:val="0061084C"/>
    <w:rsid w:val="00610B8A"/>
    <w:rsid w:val="00612227"/>
    <w:rsid w:val="0061254E"/>
    <w:rsid w:val="006136B9"/>
    <w:rsid w:val="00613743"/>
    <w:rsid w:val="00613F35"/>
    <w:rsid w:val="00613F66"/>
    <w:rsid w:val="006145B6"/>
    <w:rsid w:val="00615A67"/>
    <w:rsid w:val="00615B35"/>
    <w:rsid w:val="00616456"/>
    <w:rsid w:val="006166BB"/>
    <w:rsid w:val="00616C82"/>
    <w:rsid w:val="00617231"/>
    <w:rsid w:val="006172AB"/>
    <w:rsid w:val="00617733"/>
    <w:rsid w:val="00617B6B"/>
    <w:rsid w:val="00617BCA"/>
    <w:rsid w:val="00617CFB"/>
    <w:rsid w:val="00617FD3"/>
    <w:rsid w:val="00620923"/>
    <w:rsid w:val="00620CAA"/>
    <w:rsid w:val="00620CAB"/>
    <w:rsid w:val="00621050"/>
    <w:rsid w:val="00621FD1"/>
    <w:rsid w:val="00622627"/>
    <w:rsid w:val="006229E1"/>
    <w:rsid w:val="00622D92"/>
    <w:rsid w:val="00623031"/>
    <w:rsid w:val="0062365E"/>
    <w:rsid w:val="00623808"/>
    <w:rsid w:val="00623AB9"/>
    <w:rsid w:val="0062463D"/>
    <w:rsid w:val="00624C44"/>
    <w:rsid w:val="00625433"/>
    <w:rsid w:val="00625552"/>
    <w:rsid w:val="00626170"/>
    <w:rsid w:val="00626268"/>
    <w:rsid w:val="006267D7"/>
    <w:rsid w:val="00626BDC"/>
    <w:rsid w:val="00627763"/>
    <w:rsid w:val="0062785F"/>
    <w:rsid w:val="006326EE"/>
    <w:rsid w:val="00632C00"/>
    <w:rsid w:val="0063310C"/>
    <w:rsid w:val="006335EC"/>
    <w:rsid w:val="00633782"/>
    <w:rsid w:val="00633E7E"/>
    <w:rsid w:val="00634657"/>
    <w:rsid w:val="006347AE"/>
    <w:rsid w:val="00634C68"/>
    <w:rsid w:val="006352D1"/>
    <w:rsid w:val="00635E0A"/>
    <w:rsid w:val="00635E1F"/>
    <w:rsid w:val="00635E65"/>
    <w:rsid w:val="006373BF"/>
    <w:rsid w:val="00637482"/>
    <w:rsid w:val="00637BB1"/>
    <w:rsid w:val="00637C47"/>
    <w:rsid w:val="00637D6D"/>
    <w:rsid w:val="00640866"/>
    <w:rsid w:val="00640A96"/>
    <w:rsid w:val="00640A97"/>
    <w:rsid w:val="00640D04"/>
    <w:rsid w:val="00642341"/>
    <w:rsid w:val="0064280D"/>
    <w:rsid w:val="00642D01"/>
    <w:rsid w:val="0064363A"/>
    <w:rsid w:val="00643777"/>
    <w:rsid w:val="006444D5"/>
    <w:rsid w:val="00644C02"/>
    <w:rsid w:val="00644CA8"/>
    <w:rsid w:val="00645B54"/>
    <w:rsid w:val="00647902"/>
    <w:rsid w:val="00650B1B"/>
    <w:rsid w:val="00650F45"/>
    <w:rsid w:val="00651686"/>
    <w:rsid w:val="00652680"/>
    <w:rsid w:val="00653106"/>
    <w:rsid w:val="00653623"/>
    <w:rsid w:val="0065377D"/>
    <w:rsid w:val="00653D42"/>
    <w:rsid w:val="00653D4A"/>
    <w:rsid w:val="006546DB"/>
    <w:rsid w:val="00654F45"/>
    <w:rsid w:val="00655174"/>
    <w:rsid w:val="00655D96"/>
    <w:rsid w:val="0065637B"/>
    <w:rsid w:val="00656CDC"/>
    <w:rsid w:val="00656DCD"/>
    <w:rsid w:val="006575BA"/>
    <w:rsid w:val="0065775C"/>
    <w:rsid w:val="006603A5"/>
    <w:rsid w:val="00660689"/>
    <w:rsid w:val="00660C35"/>
    <w:rsid w:val="00662519"/>
    <w:rsid w:val="00662BD6"/>
    <w:rsid w:val="00662CE3"/>
    <w:rsid w:val="00662E1D"/>
    <w:rsid w:val="006631E9"/>
    <w:rsid w:val="006634AA"/>
    <w:rsid w:val="00663977"/>
    <w:rsid w:val="006639FA"/>
    <w:rsid w:val="006639FD"/>
    <w:rsid w:val="00663A8E"/>
    <w:rsid w:val="00663CA2"/>
    <w:rsid w:val="00664559"/>
    <w:rsid w:val="00664B4C"/>
    <w:rsid w:val="00665587"/>
    <w:rsid w:val="00665763"/>
    <w:rsid w:val="00666864"/>
    <w:rsid w:val="006668DF"/>
    <w:rsid w:val="006675E1"/>
    <w:rsid w:val="00667CB1"/>
    <w:rsid w:val="00667D87"/>
    <w:rsid w:val="00670319"/>
    <w:rsid w:val="00671027"/>
    <w:rsid w:val="00671148"/>
    <w:rsid w:val="00671166"/>
    <w:rsid w:val="00671334"/>
    <w:rsid w:val="00671CDA"/>
    <w:rsid w:val="0067223C"/>
    <w:rsid w:val="00672BEA"/>
    <w:rsid w:val="0067364D"/>
    <w:rsid w:val="006736EA"/>
    <w:rsid w:val="00674513"/>
    <w:rsid w:val="0067498D"/>
    <w:rsid w:val="00674B6C"/>
    <w:rsid w:val="00674B98"/>
    <w:rsid w:val="006759B2"/>
    <w:rsid w:val="00675AB1"/>
    <w:rsid w:val="00675CF1"/>
    <w:rsid w:val="0067659F"/>
    <w:rsid w:val="0067750E"/>
    <w:rsid w:val="006800AD"/>
    <w:rsid w:val="0068085B"/>
    <w:rsid w:val="006808F2"/>
    <w:rsid w:val="00680ECF"/>
    <w:rsid w:val="0068125C"/>
    <w:rsid w:val="00681471"/>
    <w:rsid w:val="00681D1A"/>
    <w:rsid w:val="00682945"/>
    <w:rsid w:val="006837C9"/>
    <w:rsid w:val="00683B6D"/>
    <w:rsid w:val="00684DD6"/>
    <w:rsid w:val="00685376"/>
    <w:rsid w:val="006853E4"/>
    <w:rsid w:val="00685F03"/>
    <w:rsid w:val="0068692E"/>
    <w:rsid w:val="00686A51"/>
    <w:rsid w:val="00686AAD"/>
    <w:rsid w:val="00686FD9"/>
    <w:rsid w:val="00687140"/>
    <w:rsid w:val="006902CA"/>
    <w:rsid w:val="006903FD"/>
    <w:rsid w:val="006910C3"/>
    <w:rsid w:val="006916C3"/>
    <w:rsid w:val="00692A2D"/>
    <w:rsid w:val="006933EE"/>
    <w:rsid w:val="00693507"/>
    <w:rsid w:val="00693674"/>
    <w:rsid w:val="0069402C"/>
    <w:rsid w:val="00694376"/>
    <w:rsid w:val="00694DCB"/>
    <w:rsid w:val="006952E8"/>
    <w:rsid w:val="00695586"/>
    <w:rsid w:val="006955DA"/>
    <w:rsid w:val="00695732"/>
    <w:rsid w:val="006965CF"/>
    <w:rsid w:val="00696D62"/>
    <w:rsid w:val="00696DDA"/>
    <w:rsid w:val="006973B3"/>
    <w:rsid w:val="0069745E"/>
    <w:rsid w:val="0069795B"/>
    <w:rsid w:val="00697A91"/>
    <w:rsid w:val="006A21E4"/>
    <w:rsid w:val="006A3919"/>
    <w:rsid w:val="006A3F0B"/>
    <w:rsid w:val="006A4769"/>
    <w:rsid w:val="006A55C8"/>
    <w:rsid w:val="006A6DC4"/>
    <w:rsid w:val="006A6E99"/>
    <w:rsid w:val="006A79BF"/>
    <w:rsid w:val="006B026F"/>
    <w:rsid w:val="006B0630"/>
    <w:rsid w:val="006B0810"/>
    <w:rsid w:val="006B0861"/>
    <w:rsid w:val="006B13D2"/>
    <w:rsid w:val="006B2318"/>
    <w:rsid w:val="006B2593"/>
    <w:rsid w:val="006B26FD"/>
    <w:rsid w:val="006B2B3E"/>
    <w:rsid w:val="006B3E99"/>
    <w:rsid w:val="006B3EC9"/>
    <w:rsid w:val="006B452F"/>
    <w:rsid w:val="006B53B5"/>
    <w:rsid w:val="006B59B5"/>
    <w:rsid w:val="006B7861"/>
    <w:rsid w:val="006B7E5E"/>
    <w:rsid w:val="006C0C43"/>
    <w:rsid w:val="006C0F51"/>
    <w:rsid w:val="006C25B5"/>
    <w:rsid w:val="006C289A"/>
    <w:rsid w:val="006C28A4"/>
    <w:rsid w:val="006C30D0"/>
    <w:rsid w:val="006C35D7"/>
    <w:rsid w:val="006C4E7F"/>
    <w:rsid w:val="006C569F"/>
    <w:rsid w:val="006C62C6"/>
    <w:rsid w:val="006C6D75"/>
    <w:rsid w:val="006C6F68"/>
    <w:rsid w:val="006C7428"/>
    <w:rsid w:val="006C767E"/>
    <w:rsid w:val="006D0144"/>
    <w:rsid w:val="006D036D"/>
    <w:rsid w:val="006D12FE"/>
    <w:rsid w:val="006D1886"/>
    <w:rsid w:val="006D2B1D"/>
    <w:rsid w:val="006D2E80"/>
    <w:rsid w:val="006D3B43"/>
    <w:rsid w:val="006D571E"/>
    <w:rsid w:val="006D5AE3"/>
    <w:rsid w:val="006D5EA9"/>
    <w:rsid w:val="006D6ADC"/>
    <w:rsid w:val="006D7F2E"/>
    <w:rsid w:val="006E0D11"/>
    <w:rsid w:val="006E25DC"/>
    <w:rsid w:val="006E29BD"/>
    <w:rsid w:val="006E3E25"/>
    <w:rsid w:val="006E3FE7"/>
    <w:rsid w:val="006E422F"/>
    <w:rsid w:val="006E4451"/>
    <w:rsid w:val="006E461C"/>
    <w:rsid w:val="006E5EA6"/>
    <w:rsid w:val="006E5EB6"/>
    <w:rsid w:val="006E6059"/>
    <w:rsid w:val="006E60B5"/>
    <w:rsid w:val="006E76BB"/>
    <w:rsid w:val="006E7794"/>
    <w:rsid w:val="006E7828"/>
    <w:rsid w:val="006F0977"/>
    <w:rsid w:val="006F1220"/>
    <w:rsid w:val="006F1989"/>
    <w:rsid w:val="006F21EF"/>
    <w:rsid w:val="006F227C"/>
    <w:rsid w:val="006F23D7"/>
    <w:rsid w:val="006F2488"/>
    <w:rsid w:val="006F3DC2"/>
    <w:rsid w:val="006F3F10"/>
    <w:rsid w:val="006F45AB"/>
    <w:rsid w:val="006F529C"/>
    <w:rsid w:val="006F5AA3"/>
    <w:rsid w:val="006F5FE1"/>
    <w:rsid w:val="006F6399"/>
    <w:rsid w:val="006F6B20"/>
    <w:rsid w:val="006F79EC"/>
    <w:rsid w:val="006F7E83"/>
    <w:rsid w:val="007001FA"/>
    <w:rsid w:val="00700B96"/>
    <w:rsid w:val="00700D02"/>
    <w:rsid w:val="0070128B"/>
    <w:rsid w:val="00701AFD"/>
    <w:rsid w:val="00701B8E"/>
    <w:rsid w:val="007021E6"/>
    <w:rsid w:val="00702244"/>
    <w:rsid w:val="007022A5"/>
    <w:rsid w:val="0070251B"/>
    <w:rsid w:val="0070252D"/>
    <w:rsid w:val="007025E8"/>
    <w:rsid w:val="00702D4C"/>
    <w:rsid w:val="00702E2A"/>
    <w:rsid w:val="00703596"/>
    <w:rsid w:val="00704A0E"/>
    <w:rsid w:val="00704B0E"/>
    <w:rsid w:val="0070556D"/>
    <w:rsid w:val="00705B89"/>
    <w:rsid w:val="00705DA2"/>
    <w:rsid w:val="007063FF"/>
    <w:rsid w:val="007064CB"/>
    <w:rsid w:val="007065DB"/>
    <w:rsid w:val="00706B30"/>
    <w:rsid w:val="00707346"/>
    <w:rsid w:val="00707839"/>
    <w:rsid w:val="0071059C"/>
    <w:rsid w:val="00712F6E"/>
    <w:rsid w:val="00712F90"/>
    <w:rsid w:val="00713C52"/>
    <w:rsid w:val="0071584C"/>
    <w:rsid w:val="00715858"/>
    <w:rsid w:val="00715960"/>
    <w:rsid w:val="00715A7E"/>
    <w:rsid w:val="00716FAE"/>
    <w:rsid w:val="007175D2"/>
    <w:rsid w:val="007175F2"/>
    <w:rsid w:val="007201EB"/>
    <w:rsid w:val="007208E3"/>
    <w:rsid w:val="00721335"/>
    <w:rsid w:val="007214BC"/>
    <w:rsid w:val="007226C0"/>
    <w:rsid w:val="007228D0"/>
    <w:rsid w:val="00722BAE"/>
    <w:rsid w:val="00723D02"/>
    <w:rsid w:val="00723EF9"/>
    <w:rsid w:val="00724070"/>
    <w:rsid w:val="00725123"/>
    <w:rsid w:val="007255FF"/>
    <w:rsid w:val="007257C7"/>
    <w:rsid w:val="00725F9C"/>
    <w:rsid w:val="00726325"/>
    <w:rsid w:val="00726B40"/>
    <w:rsid w:val="0073025D"/>
    <w:rsid w:val="007304A9"/>
    <w:rsid w:val="00730E9D"/>
    <w:rsid w:val="007313F0"/>
    <w:rsid w:val="0073257C"/>
    <w:rsid w:val="0073447B"/>
    <w:rsid w:val="00734CFE"/>
    <w:rsid w:val="00735644"/>
    <w:rsid w:val="00736AE8"/>
    <w:rsid w:val="00736E66"/>
    <w:rsid w:val="00737496"/>
    <w:rsid w:val="0073789A"/>
    <w:rsid w:val="00737F31"/>
    <w:rsid w:val="0074044C"/>
    <w:rsid w:val="00740A41"/>
    <w:rsid w:val="00742C89"/>
    <w:rsid w:val="00743804"/>
    <w:rsid w:val="007439D2"/>
    <w:rsid w:val="00744B5A"/>
    <w:rsid w:val="0074526C"/>
    <w:rsid w:val="00745797"/>
    <w:rsid w:val="00745C2B"/>
    <w:rsid w:val="00745D73"/>
    <w:rsid w:val="00746167"/>
    <w:rsid w:val="00746628"/>
    <w:rsid w:val="00746BD7"/>
    <w:rsid w:val="00746C2F"/>
    <w:rsid w:val="00747CC9"/>
    <w:rsid w:val="00747FEB"/>
    <w:rsid w:val="00750390"/>
    <w:rsid w:val="00750E74"/>
    <w:rsid w:val="00750F79"/>
    <w:rsid w:val="00751002"/>
    <w:rsid w:val="007510F0"/>
    <w:rsid w:val="00751186"/>
    <w:rsid w:val="0075170D"/>
    <w:rsid w:val="00751C52"/>
    <w:rsid w:val="0075234F"/>
    <w:rsid w:val="0075311B"/>
    <w:rsid w:val="00753602"/>
    <w:rsid w:val="00753C50"/>
    <w:rsid w:val="00753F1D"/>
    <w:rsid w:val="00753FA2"/>
    <w:rsid w:val="00754817"/>
    <w:rsid w:val="00754C59"/>
    <w:rsid w:val="0075634B"/>
    <w:rsid w:val="00756D8C"/>
    <w:rsid w:val="007570A4"/>
    <w:rsid w:val="0075762D"/>
    <w:rsid w:val="00757CA2"/>
    <w:rsid w:val="00760B9C"/>
    <w:rsid w:val="007632A0"/>
    <w:rsid w:val="0076342D"/>
    <w:rsid w:val="007637DC"/>
    <w:rsid w:val="0076394F"/>
    <w:rsid w:val="00763EE4"/>
    <w:rsid w:val="007660DA"/>
    <w:rsid w:val="00766369"/>
    <w:rsid w:val="00766391"/>
    <w:rsid w:val="007675C8"/>
    <w:rsid w:val="007675EC"/>
    <w:rsid w:val="00767E14"/>
    <w:rsid w:val="007704A9"/>
    <w:rsid w:val="007708DE"/>
    <w:rsid w:val="00771672"/>
    <w:rsid w:val="00771B74"/>
    <w:rsid w:val="007724CC"/>
    <w:rsid w:val="00772525"/>
    <w:rsid w:val="0077255B"/>
    <w:rsid w:val="00772D40"/>
    <w:rsid w:val="00772FC4"/>
    <w:rsid w:val="00773376"/>
    <w:rsid w:val="00773418"/>
    <w:rsid w:val="00773F30"/>
    <w:rsid w:val="00774434"/>
    <w:rsid w:val="0077467C"/>
    <w:rsid w:val="00776BEA"/>
    <w:rsid w:val="0077772F"/>
    <w:rsid w:val="0077796D"/>
    <w:rsid w:val="00777B1B"/>
    <w:rsid w:val="00777E85"/>
    <w:rsid w:val="00780293"/>
    <w:rsid w:val="0078034A"/>
    <w:rsid w:val="00780789"/>
    <w:rsid w:val="00781177"/>
    <w:rsid w:val="00781B3A"/>
    <w:rsid w:val="007821E5"/>
    <w:rsid w:val="007824BF"/>
    <w:rsid w:val="007827BE"/>
    <w:rsid w:val="00782B16"/>
    <w:rsid w:val="00782C22"/>
    <w:rsid w:val="00784195"/>
    <w:rsid w:val="007864D2"/>
    <w:rsid w:val="00787BAD"/>
    <w:rsid w:val="00787E99"/>
    <w:rsid w:val="00790A06"/>
    <w:rsid w:val="00792685"/>
    <w:rsid w:val="00792C52"/>
    <w:rsid w:val="00793F04"/>
    <w:rsid w:val="00794188"/>
    <w:rsid w:val="00794A57"/>
    <w:rsid w:val="00795388"/>
    <w:rsid w:val="007954C4"/>
    <w:rsid w:val="00795555"/>
    <w:rsid w:val="00795E1B"/>
    <w:rsid w:val="0079685B"/>
    <w:rsid w:val="0079711A"/>
    <w:rsid w:val="00797159"/>
    <w:rsid w:val="00797D75"/>
    <w:rsid w:val="007A002B"/>
    <w:rsid w:val="007A0340"/>
    <w:rsid w:val="007A1BB9"/>
    <w:rsid w:val="007A1CE7"/>
    <w:rsid w:val="007A28E8"/>
    <w:rsid w:val="007A294C"/>
    <w:rsid w:val="007A355F"/>
    <w:rsid w:val="007A41A3"/>
    <w:rsid w:val="007A45B9"/>
    <w:rsid w:val="007A49F4"/>
    <w:rsid w:val="007A5837"/>
    <w:rsid w:val="007A59B6"/>
    <w:rsid w:val="007A5E05"/>
    <w:rsid w:val="007A61B8"/>
    <w:rsid w:val="007A7A10"/>
    <w:rsid w:val="007B1446"/>
    <w:rsid w:val="007B1629"/>
    <w:rsid w:val="007B1816"/>
    <w:rsid w:val="007B1D56"/>
    <w:rsid w:val="007B2017"/>
    <w:rsid w:val="007B2096"/>
    <w:rsid w:val="007B335D"/>
    <w:rsid w:val="007B33F4"/>
    <w:rsid w:val="007B368B"/>
    <w:rsid w:val="007B382C"/>
    <w:rsid w:val="007B38B0"/>
    <w:rsid w:val="007B39DD"/>
    <w:rsid w:val="007B47DB"/>
    <w:rsid w:val="007B4927"/>
    <w:rsid w:val="007B4E9F"/>
    <w:rsid w:val="007B54C1"/>
    <w:rsid w:val="007B59E4"/>
    <w:rsid w:val="007B5BA1"/>
    <w:rsid w:val="007B6906"/>
    <w:rsid w:val="007B7DA9"/>
    <w:rsid w:val="007C0ABF"/>
    <w:rsid w:val="007C0F4F"/>
    <w:rsid w:val="007C1EBE"/>
    <w:rsid w:val="007C3967"/>
    <w:rsid w:val="007C4312"/>
    <w:rsid w:val="007C4442"/>
    <w:rsid w:val="007C44E1"/>
    <w:rsid w:val="007C472F"/>
    <w:rsid w:val="007C479C"/>
    <w:rsid w:val="007C55DC"/>
    <w:rsid w:val="007C648B"/>
    <w:rsid w:val="007C74AE"/>
    <w:rsid w:val="007C767C"/>
    <w:rsid w:val="007C7FDD"/>
    <w:rsid w:val="007D02B2"/>
    <w:rsid w:val="007D0743"/>
    <w:rsid w:val="007D0FE7"/>
    <w:rsid w:val="007D1237"/>
    <w:rsid w:val="007D27B3"/>
    <w:rsid w:val="007D3701"/>
    <w:rsid w:val="007D37E5"/>
    <w:rsid w:val="007D5C1A"/>
    <w:rsid w:val="007D62AA"/>
    <w:rsid w:val="007D6597"/>
    <w:rsid w:val="007D7272"/>
    <w:rsid w:val="007E016E"/>
    <w:rsid w:val="007E02E7"/>
    <w:rsid w:val="007E0845"/>
    <w:rsid w:val="007E097A"/>
    <w:rsid w:val="007E0BDC"/>
    <w:rsid w:val="007E122A"/>
    <w:rsid w:val="007E19D4"/>
    <w:rsid w:val="007E1A0C"/>
    <w:rsid w:val="007E2365"/>
    <w:rsid w:val="007E2C43"/>
    <w:rsid w:val="007E2D15"/>
    <w:rsid w:val="007E3679"/>
    <w:rsid w:val="007E42E9"/>
    <w:rsid w:val="007E451C"/>
    <w:rsid w:val="007E473C"/>
    <w:rsid w:val="007E48B2"/>
    <w:rsid w:val="007E5898"/>
    <w:rsid w:val="007E5AB0"/>
    <w:rsid w:val="007E6222"/>
    <w:rsid w:val="007E6B2E"/>
    <w:rsid w:val="007E771C"/>
    <w:rsid w:val="007E77AA"/>
    <w:rsid w:val="007E788C"/>
    <w:rsid w:val="007F05B1"/>
    <w:rsid w:val="007F06BF"/>
    <w:rsid w:val="007F085F"/>
    <w:rsid w:val="007F100E"/>
    <w:rsid w:val="007F19BA"/>
    <w:rsid w:val="007F22B0"/>
    <w:rsid w:val="007F238E"/>
    <w:rsid w:val="007F24B0"/>
    <w:rsid w:val="007F2A6C"/>
    <w:rsid w:val="007F35B8"/>
    <w:rsid w:val="007F3694"/>
    <w:rsid w:val="007F4049"/>
    <w:rsid w:val="007F4A69"/>
    <w:rsid w:val="007F4BA4"/>
    <w:rsid w:val="007F54D2"/>
    <w:rsid w:val="007F70D6"/>
    <w:rsid w:val="008010D8"/>
    <w:rsid w:val="008017ED"/>
    <w:rsid w:val="00801F4F"/>
    <w:rsid w:val="00802470"/>
    <w:rsid w:val="0080289B"/>
    <w:rsid w:val="00802947"/>
    <w:rsid w:val="008029A3"/>
    <w:rsid w:val="0080350B"/>
    <w:rsid w:val="00803B1D"/>
    <w:rsid w:val="00803EF9"/>
    <w:rsid w:val="008040B2"/>
    <w:rsid w:val="00804CB8"/>
    <w:rsid w:val="00804F09"/>
    <w:rsid w:val="00805989"/>
    <w:rsid w:val="00805FED"/>
    <w:rsid w:val="00806DDE"/>
    <w:rsid w:val="00810AB1"/>
    <w:rsid w:val="008116EC"/>
    <w:rsid w:val="00811BB7"/>
    <w:rsid w:val="008127AC"/>
    <w:rsid w:val="0081325E"/>
    <w:rsid w:val="008138FF"/>
    <w:rsid w:val="00813AD3"/>
    <w:rsid w:val="008141F6"/>
    <w:rsid w:val="0081455C"/>
    <w:rsid w:val="008159E5"/>
    <w:rsid w:val="00815DAB"/>
    <w:rsid w:val="00815EAD"/>
    <w:rsid w:val="008163FC"/>
    <w:rsid w:val="008169B1"/>
    <w:rsid w:val="0081794A"/>
    <w:rsid w:val="008203DD"/>
    <w:rsid w:val="00820E98"/>
    <w:rsid w:val="0082109F"/>
    <w:rsid w:val="008211C4"/>
    <w:rsid w:val="0082167D"/>
    <w:rsid w:val="00822851"/>
    <w:rsid w:val="00823DA7"/>
    <w:rsid w:val="00825455"/>
    <w:rsid w:val="00825876"/>
    <w:rsid w:val="00825A8E"/>
    <w:rsid w:val="00825B56"/>
    <w:rsid w:val="00825E98"/>
    <w:rsid w:val="00826AD7"/>
    <w:rsid w:val="00826AFB"/>
    <w:rsid w:val="00827274"/>
    <w:rsid w:val="0082740E"/>
    <w:rsid w:val="008314BB"/>
    <w:rsid w:val="008318BA"/>
    <w:rsid w:val="00831D08"/>
    <w:rsid w:val="008325F3"/>
    <w:rsid w:val="00832CDC"/>
    <w:rsid w:val="0083320D"/>
    <w:rsid w:val="008332D0"/>
    <w:rsid w:val="00833759"/>
    <w:rsid w:val="00833F3F"/>
    <w:rsid w:val="00833F50"/>
    <w:rsid w:val="008342A3"/>
    <w:rsid w:val="008349A2"/>
    <w:rsid w:val="00834A21"/>
    <w:rsid w:val="00834C45"/>
    <w:rsid w:val="00835289"/>
    <w:rsid w:val="00835BFA"/>
    <w:rsid w:val="00835E68"/>
    <w:rsid w:val="00835F6E"/>
    <w:rsid w:val="008360AA"/>
    <w:rsid w:val="008363DF"/>
    <w:rsid w:val="00836730"/>
    <w:rsid w:val="00837528"/>
    <w:rsid w:val="008405E9"/>
    <w:rsid w:val="008407DB"/>
    <w:rsid w:val="00841427"/>
    <w:rsid w:val="00841EEC"/>
    <w:rsid w:val="008420A1"/>
    <w:rsid w:val="00842DE7"/>
    <w:rsid w:val="00842F45"/>
    <w:rsid w:val="00844C17"/>
    <w:rsid w:val="00844C6A"/>
    <w:rsid w:val="00844D6B"/>
    <w:rsid w:val="00845215"/>
    <w:rsid w:val="00845C6F"/>
    <w:rsid w:val="0084602E"/>
    <w:rsid w:val="00846104"/>
    <w:rsid w:val="0084636D"/>
    <w:rsid w:val="00846D20"/>
    <w:rsid w:val="00846F10"/>
    <w:rsid w:val="00847545"/>
    <w:rsid w:val="00850815"/>
    <w:rsid w:val="00851987"/>
    <w:rsid w:val="008527CA"/>
    <w:rsid w:val="008532BB"/>
    <w:rsid w:val="008532EB"/>
    <w:rsid w:val="00853C4B"/>
    <w:rsid w:val="0085432F"/>
    <w:rsid w:val="00855194"/>
    <w:rsid w:val="0085619E"/>
    <w:rsid w:val="0085637B"/>
    <w:rsid w:val="008564CC"/>
    <w:rsid w:val="00856E65"/>
    <w:rsid w:val="008571FC"/>
    <w:rsid w:val="008572C4"/>
    <w:rsid w:val="00857459"/>
    <w:rsid w:val="00857FEA"/>
    <w:rsid w:val="008604D1"/>
    <w:rsid w:val="00860E72"/>
    <w:rsid w:val="0086102F"/>
    <w:rsid w:val="00861218"/>
    <w:rsid w:val="008618E5"/>
    <w:rsid w:val="00862013"/>
    <w:rsid w:val="008623BD"/>
    <w:rsid w:val="008626F4"/>
    <w:rsid w:val="008628CF"/>
    <w:rsid w:val="00862D9E"/>
    <w:rsid w:val="008640FB"/>
    <w:rsid w:val="00864539"/>
    <w:rsid w:val="00865D65"/>
    <w:rsid w:val="0086724F"/>
    <w:rsid w:val="00867330"/>
    <w:rsid w:val="00867BE6"/>
    <w:rsid w:val="00871C62"/>
    <w:rsid w:val="00872200"/>
    <w:rsid w:val="0087224F"/>
    <w:rsid w:val="008731C0"/>
    <w:rsid w:val="00874450"/>
    <w:rsid w:val="0087451A"/>
    <w:rsid w:val="0087507C"/>
    <w:rsid w:val="008753D6"/>
    <w:rsid w:val="0087556A"/>
    <w:rsid w:val="00875B1A"/>
    <w:rsid w:val="00875B4D"/>
    <w:rsid w:val="00875FB7"/>
    <w:rsid w:val="00876EDE"/>
    <w:rsid w:val="00880DD2"/>
    <w:rsid w:val="00881AF7"/>
    <w:rsid w:val="008820B4"/>
    <w:rsid w:val="00882B50"/>
    <w:rsid w:val="00882CE9"/>
    <w:rsid w:val="00883A61"/>
    <w:rsid w:val="00883F89"/>
    <w:rsid w:val="008841D4"/>
    <w:rsid w:val="00884396"/>
    <w:rsid w:val="00884BDA"/>
    <w:rsid w:val="0088603F"/>
    <w:rsid w:val="00886730"/>
    <w:rsid w:val="0088760E"/>
    <w:rsid w:val="0088762F"/>
    <w:rsid w:val="00887D21"/>
    <w:rsid w:val="00890A58"/>
    <w:rsid w:val="00891A1F"/>
    <w:rsid w:val="00891BCD"/>
    <w:rsid w:val="00892ABB"/>
    <w:rsid w:val="00892F5A"/>
    <w:rsid w:val="00893438"/>
    <w:rsid w:val="00893A7E"/>
    <w:rsid w:val="008945E2"/>
    <w:rsid w:val="00894C71"/>
    <w:rsid w:val="008953DF"/>
    <w:rsid w:val="0089609E"/>
    <w:rsid w:val="0089625E"/>
    <w:rsid w:val="00896A8D"/>
    <w:rsid w:val="00897744"/>
    <w:rsid w:val="00897F3D"/>
    <w:rsid w:val="008A06A2"/>
    <w:rsid w:val="008A09E6"/>
    <w:rsid w:val="008A24AE"/>
    <w:rsid w:val="008A2878"/>
    <w:rsid w:val="008A4373"/>
    <w:rsid w:val="008A4840"/>
    <w:rsid w:val="008A4DB2"/>
    <w:rsid w:val="008A5000"/>
    <w:rsid w:val="008A515C"/>
    <w:rsid w:val="008A53D7"/>
    <w:rsid w:val="008A5E12"/>
    <w:rsid w:val="008A63B0"/>
    <w:rsid w:val="008A6C36"/>
    <w:rsid w:val="008A6CAB"/>
    <w:rsid w:val="008A6D26"/>
    <w:rsid w:val="008A7DEF"/>
    <w:rsid w:val="008B06E3"/>
    <w:rsid w:val="008B0E12"/>
    <w:rsid w:val="008B0E15"/>
    <w:rsid w:val="008B1BFA"/>
    <w:rsid w:val="008B32B8"/>
    <w:rsid w:val="008B3A84"/>
    <w:rsid w:val="008B3C34"/>
    <w:rsid w:val="008B48A3"/>
    <w:rsid w:val="008B5383"/>
    <w:rsid w:val="008B580D"/>
    <w:rsid w:val="008B6F26"/>
    <w:rsid w:val="008C0231"/>
    <w:rsid w:val="008C04B6"/>
    <w:rsid w:val="008C10E5"/>
    <w:rsid w:val="008C199F"/>
    <w:rsid w:val="008C2146"/>
    <w:rsid w:val="008C2EBB"/>
    <w:rsid w:val="008C3E9B"/>
    <w:rsid w:val="008C4C35"/>
    <w:rsid w:val="008C74B5"/>
    <w:rsid w:val="008D02C4"/>
    <w:rsid w:val="008D0A39"/>
    <w:rsid w:val="008D0A90"/>
    <w:rsid w:val="008D1774"/>
    <w:rsid w:val="008D1DCA"/>
    <w:rsid w:val="008D3372"/>
    <w:rsid w:val="008D3833"/>
    <w:rsid w:val="008D404D"/>
    <w:rsid w:val="008D476A"/>
    <w:rsid w:val="008D5C4B"/>
    <w:rsid w:val="008D6057"/>
    <w:rsid w:val="008D6661"/>
    <w:rsid w:val="008D73B9"/>
    <w:rsid w:val="008D7C8B"/>
    <w:rsid w:val="008E0448"/>
    <w:rsid w:val="008E0AC1"/>
    <w:rsid w:val="008E0C10"/>
    <w:rsid w:val="008E19D2"/>
    <w:rsid w:val="008E2122"/>
    <w:rsid w:val="008E38B0"/>
    <w:rsid w:val="008E5099"/>
    <w:rsid w:val="008E5810"/>
    <w:rsid w:val="008E58C1"/>
    <w:rsid w:val="008E65A2"/>
    <w:rsid w:val="008F0141"/>
    <w:rsid w:val="008F0C8B"/>
    <w:rsid w:val="008F10BE"/>
    <w:rsid w:val="008F23CD"/>
    <w:rsid w:val="008F2A09"/>
    <w:rsid w:val="008F2B0D"/>
    <w:rsid w:val="008F2EB3"/>
    <w:rsid w:val="008F3A80"/>
    <w:rsid w:val="008F3EBD"/>
    <w:rsid w:val="008F4256"/>
    <w:rsid w:val="008F5218"/>
    <w:rsid w:val="008F5385"/>
    <w:rsid w:val="008F5566"/>
    <w:rsid w:val="008F5601"/>
    <w:rsid w:val="008F5715"/>
    <w:rsid w:val="008F5909"/>
    <w:rsid w:val="008F77C5"/>
    <w:rsid w:val="008F784D"/>
    <w:rsid w:val="008F7CE5"/>
    <w:rsid w:val="0090046C"/>
    <w:rsid w:val="00901255"/>
    <w:rsid w:val="0090136D"/>
    <w:rsid w:val="00901624"/>
    <w:rsid w:val="0090253F"/>
    <w:rsid w:val="0090256E"/>
    <w:rsid w:val="00902CC7"/>
    <w:rsid w:val="0090390F"/>
    <w:rsid w:val="00903AF5"/>
    <w:rsid w:val="00905DF0"/>
    <w:rsid w:val="009062D9"/>
    <w:rsid w:val="009062E6"/>
    <w:rsid w:val="00906633"/>
    <w:rsid w:val="00906765"/>
    <w:rsid w:val="009068FD"/>
    <w:rsid w:val="0090795D"/>
    <w:rsid w:val="00907C36"/>
    <w:rsid w:val="00907C7B"/>
    <w:rsid w:val="00910051"/>
    <w:rsid w:val="00910FBD"/>
    <w:rsid w:val="0091162B"/>
    <w:rsid w:val="00912D0E"/>
    <w:rsid w:val="009136BE"/>
    <w:rsid w:val="009136EB"/>
    <w:rsid w:val="00913974"/>
    <w:rsid w:val="00913BF0"/>
    <w:rsid w:val="00914149"/>
    <w:rsid w:val="009141A5"/>
    <w:rsid w:val="009145AE"/>
    <w:rsid w:val="00914704"/>
    <w:rsid w:val="0091480E"/>
    <w:rsid w:val="0091523D"/>
    <w:rsid w:val="00916012"/>
    <w:rsid w:val="00916DF2"/>
    <w:rsid w:val="00917647"/>
    <w:rsid w:val="00917CD0"/>
    <w:rsid w:val="00920B48"/>
    <w:rsid w:val="00920B8A"/>
    <w:rsid w:val="0092102D"/>
    <w:rsid w:val="009219A4"/>
    <w:rsid w:val="00921B49"/>
    <w:rsid w:val="0092220E"/>
    <w:rsid w:val="00922879"/>
    <w:rsid w:val="00924307"/>
    <w:rsid w:val="00925677"/>
    <w:rsid w:val="00925778"/>
    <w:rsid w:val="009258B6"/>
    <w:rsid w:val="009259D5"/>
    <w:rsid w:val="00925D92"/>
    <w:rsid w:val="0092639C"/>
    <w:rsid w:val="009267D0"/>
    <w:rsid w:val="009268EB"/>
    <w:rsid w:val="00926C0E"/>
    <w:rsid w:val="00926CE1"/>
    <w:rsid w:val="00926EDC"/>
    <w:rsid w:val="0093017F"/>
    <w:rsid w:val="00930B76"/>
    <w:rsid w:val="00930F0B"/>
    <w:rsid w:val="00931512"/>
    <w:rsid w:val="00931558"/>
    <w:rsid w:val="00931622"/>
    <w:rsid w:val="00931F07"/>
    <w:rsid w:val="00933BFF"/>
    <w:rsid w:val="00933D00"/>
    <w:rsid w:val="0093704D"/>
    <w:rsid w:val="009403A9"/>
    <w:rsid w:val="00940638"/>
    <w:rsid w:val="00941C05"/>
    <w:rsid w:val="00941C7F"/>
    <w:rsid w:val="00942123"/>
    <w:rsid w:val="009426D2"/>
    <w:rsid w:val="0094323E"/>
    <w:rsid w:val="00943345"/>
    <w:rsid w:val="00945376"/>
    <w:rsid w:val="009468E6"/>
    <w:rsid w:val="00946B78"/>
    <w:rsid w:val="00946C63"/>
    <w:rsid w:val="00947149"/>
    <w:rsid w:val="00947B60"/>
    <w:rsid w:val="00947CF1"/>
    <w:rsid w:val="0095002F"/>
    <w:rsid w:val="00950304"/>
    <w:rsid w:val="00950D46"/>
    <w:rsid w:val="00951599"/>
    <w:rsid w:val="00951D24"/>
    <w:rsid w:val="00951D5F"/>
    <w:rsid w:val="009523A6"/>
    <w:rsid w:val="0095300E"/>
    <w:rsid w:val="00953067"/>
    <w:rsid w:val="0095329D"/>
    <w:rsid w:val="0095378F"/>
    <w:rsid w:val="00954259"/>
    <w:rsid w:val="0095448D"/>
    <w:rsid w:val="00954954"/>
    <w:rsid w:val="009552DB"/>
    <w:rsid w:val="009555D0"/>
    <w:rsid w:val="009557E1"/>
    <w:rsid w:val="0095590C"/>
    <w:rsid w:val="00956C97"/>
    <w:rsid w:val="00956CDA"/>
    <w:rsid w:val="00956D14"/>
    <w:rsid w:val="009601BF"/>
    <w:rsid w:val="00960FF8"/>
    <w:rsid w:val="00961D4A"/>
    <w:rsid w:val="00961F69"/>
    <w:rsid w:val="00962A9C"/>
    <w:rsid w:val="009632E3"/>
    <w:rsid w:val="009646D0"/>
    <w:rsid w:val="009646F9"/>
    <w:rsid w:val="0096491E"/>
    <w:rsid w:val="00965447"/>
    <w:rsid w:val="009655C6"/>
    <w:rsid w:val="0096653A"/>
    <w:rsid w:val="00966CC2"/>
    <w:rsid w:val="009675D6"/>
    <w:rsid w:val="009676A1"/>
    <w:rsid w:val="00967A8C"/>
    <w:rsid w:val="00967E2E"/>
    <w:rsid w:val="009701D0"/>
    <w:rsid w:val="009707D2"/>
    <w:rsid w:val="00970F3B"/>
    <w:rsid w:val="009710F3"/>
    <w:rsid w:val="00971309"/>
    <w:rsid w:val="009718C6"/>
    <w:rsid w:val="009723C8"/>
    <w:rsid w:val="0097265A"/>
    <w:rsid w:val="00973BBB"/>
    <w:rsid w:val="00973BC2"/>
    <w:rsid w:val="009745F9"/>
    <w:rsid w:val="00975D7B"/>
    <w:rsid w:val="0097623A"/>
    <w:rsid w:val="00976350"/>
    <w:rsid w:val="00976995"/>
    <w:rsid w:val="009769DB"/>
    <w:rsid w:val="009770BF"/>
    <w:rsid w:val="009775DF"/>
    <w:rsid w:val="00977686"/>
    <w:rsid w:val="00977E95"/>
    <w:rsid w:val="00977E97"/>
    <w:rsid w:val="0098009D"/>
    <w:rsid w:val="00980361"/>
    <w:rsid w:val="00980A52"/>
    <w:rsid w:val="009829A8"/>
    <w:rsid w:val="00982A3F"/>
    <w:rsid w:val="00982A4B"/>
    <w:rsid w:val="0098316F"/>
    <w:rsid w:val="00983220"/>
    <w:rsid w:val="009836CB"/>
    <w:rsid w:val="009846E3"/>
    <w:rsid w:val="00984D2D"/>
    <w:rsid w:val="00984FF1"/>
    <w:rsid w:val="009857D1"/>
    <w:rsid w:val="0098632F"/>
    <w:rsid w:val="009863D0"/>
    <w:rsid w:val="0098667F"/>
    <w:rsid w:val="00986B2B"/>
    <w:rsid w:val="00986B94"/>
    <w:rsid w:val="00990343"/>
    <w:rsid w:val="009904AD"/>
    <w:rsid w:val="009907FE"/>
    <w:rsid w:val="0099094D"/>
    <w:rsid w:val="00990A71"/>
    <w:rsid w:val="00991008"/>
    <w:rsid w:val="009917F1"/>
    <w:rsid w:val="00991A4D"/>
    <w:rsid w:val="009923D7"/>
    <w:rsid w:val="0099250A"/>
    <w:rsid w:val="00992562"/>
    <w:rsid w:val="00992694"/>
    <w:rsid w:val="00992A9B"/>
    <w:rsid w:val="00992E93"/>
    <w:rsid w:val="00992FF1"/>
    <w:rsid w:val="009930E2"/>
    <w:rsid w:val="0099335B"/>
    <w:rsid w:val="00993C72"/>
    <w:rsid w:val="00993E9E"/>
    <w:rsid w:val="00993F4C"/>
    <w:rsid w:val="00995103"/>
    <w:rsid w:val="00995192"/>
    <w:rsid w:val="0099550C"/>
    <w:rsid w:val="009959BC"/>
    <w:rsid w:val="009960AC"/>
    <w:rsid w:val="00996DDB"/>
    <w:rsid w:val="0099771A"/>
    <w:rsid w:val="00997CD4"/>
    <w:rsid w:val="00997F90"/>
    <w:rsid w:val="009A018E"/>
    <w:rsid w:val="009A0C03"/>
    <w:rsid w:val="009A0CD1"/>
    <w:rsid w:val="009A1D95"/>
    <w:rsid w:val="009A26F5"/>
    <w:rsid w:val="009A32FD"/>
    <w:rsid w:val="009A3A7F"/>
    <w:rsid w:val="009A3B3F"/>
    <w:rsid w:val="009A4345"/>
    <w:rsid w:val="009A4BAC"/>
    <w:rsid w:val="009A4C2C"/>
    <w:rsid w:val="009A5C02"/>
    <w:rsid w:val="009A6D99"/>
    <w:rsid w:val="009A7A9E"/>
    <w:rsid w:val="009A7C30"/>
    <w:rsid w:val="009B04C4"/>
    <w:rsid w:val="009B0A62"/>
    <w:rsid w:val="009B0BD6"/>
    <w:rsid w:val="009B10B6"/>
    <w:rsid w:val="009B19BD"/>
    <w:rsid w:val="009B24FF"/>
    <w:rsid w:val="009B2B26"/>
    <w:rsid w:val="009B36D1"/>
    <w:rsid w:val="009B3983"/>
    <w:rsid w:val="009B5C92"/>
    <w:rsid w:val="009B5D67"/>
    <w:rsid w:val="009B6133"/>
    <w:rsid w:val="009B6F80"/>
    <w:rsid w:val="009B70CA"/>
    <w:rsid w:val="009B7B3E"/>
    <w:rsid w:val="009B7F4F"/>
    <w:rsid w:val="009C0585"/>
    <w:rsid w:val="009C0A3E"/>
    <w:rsid w:val="009C0ED9"/>
    <w:rsid w:val="009C15DF"/>
    <w:rsid w:val="009C16AE"/>
    <w:rsid w:val="009C1EE2"/>
    <w:rsid w:val="009C2486"/>
    <w:rsid w:val="009C28CF"/>
    <w:rsid w:val="009C33C4"/>
    <w:rsid w:val="009C395D"/>
    <w:rsid w:val="009C41A1"/>
    <w:rsid w:val="009C4DA9"/>
    <w:rsid w:val="009C5381"/>
    <w:rsid w:val="009C6D64"/>
    <w:rsid w:val="009D0297"/>
    <w:rsid w:val="009D16B7"/>
    <w:rsid w:val="009D1721"/>
    <w:rsid w:val="009D2273"/>
    <w:rsid w:val="009D2489"/>
    <w:rsid w:val="009D40A7"/>
    <w:rsid w:val="009D4A6A"/>
    <w:rsid w:val="009D6109"/>
    <w:rsid w:val="009D6C58"/>
    <w:rsid w:val="009D6D38"/>
    <w:rsid w:val="009D70B4"/>
    <w:rsid w:val="009E0082"/>
    <w:rsid w:val="009E0388"/>
    <w:rsid w:val="009E264A"/>
    <w:rsid w:val="009E2EDC"/>
    <w:rsid w:val="009E30D8"/>
    <w:rsid w:val="009E30FC"/>
    <w:rsid w:val="009E3376"/>
    <w:rsid w:val="009E3937"/>
    <w:rsid w:val="009E49FA"/>
    <w:rsid w:val="009E4E44"/>
    <w:rsid w:val="009E69BF"/>
    <w:rsid w:val="009E6B47"/>
    <w:rsid w:val="009E7185"/>
    <w:rsid w:val="009E758E"/>
    <w:rsid w:val="009E7E8C"/>
    <w:rsid w:val="009E7EBF"/>
    <w:rsid w:val="009F071C"/>
    <w:rsid w:val="009F0775"/>
    <w:rsid w:val="009F0E92"/>
    <w:rsid w:val="009F156D"/>
    <w:rsid w:val="009F1E7F"/>
    <w:rsid w:val="009F23EB"/>
    <w:rsid w:val="009F2B4D"/>
    <w:rsid w:val="009F300E"/>
    <w:rsid w:val="009F314B"/>
    <w:rsid w:val="009F3B8A"/>
    <w:rsid w:val="009F3EE7"/>
    <w:rsid w:val="009F4476"/>
    <w:rsid w:val="009F4480"/>
    <w:rsid w:val="009F6D99"/>
    <w:rsid w:val="009F72EF"/>
    <w:rsid w:val="009F764C"/>
    <w:rsid w:val="009F7683"/>
    <w:rsid w:val="009F76D8"/>
    <w:rsid w:val="009F7D30"/>
    <w:rsid w:val="009F7F39"/>
    <w:rsid w:val="00A018F0"/>
    <w:rsid w:val="00A021FC"/>
    <w:rsid w:val="00A02859"/>
    <w:rsid w:val="00A031A1"/>
    <w:rsid w:val="00A03F4C"/>
    <w:rsid w:val="00A0455A"/>
    <w:rsid w:val="00A04880"/>
    <w:rsid w:val="00A04D01"/>
    <w:rsid w:val="00A05F82"/>
    <w:rsid w:val="00A05FDD"/>
    <w:rsid w:val="00A061CC"/>
    <w:rsid w:val="00A0663F"/>
    <w:rsid w:val="00A06CD1"/>
    <w:rsid w:val="00A07E15"/>
    <w:rsid w:val="00A07E6C"/>
    <w:rsid w:val="00A10259"/>
    <w:rsid w:val="00A106AB"/>
    <w:rsid w:val="00A10773"/>
    <w:rsid w:val="00A108BF"/>
    <w:rsid w:val="00A1161C"/>
    <w:rsid w:val="00A116BB"/>
    <w:rsid w:val="00A12239"/>
    <w:rsid w:val="00A12447"/>
    <w:rsid w:val="00A134B1"/>
    <w:rsid w:val="00A13EAD"/>
    <w:rsid w:val="00A142BC"/>
    <w:rsid w:val="00A1435A"/>
    <w:rsid w:val="00A14947"/>
    <w:rsid w:val="00A15166"/>
    <w:rsid w:val="00A15EBF"/>
    <w:rsid w:val="00A1678A"/>
    <w:rsid w:val="00A169FD"/>
    <w:rsid w:val="00A16AAF"/>
    <w:rsid w:val="00A16E61"/>
    <w:rsid w:val="00A1703F"/>
    <w:rsid w:val="00A17183"/>
    <w:rsid w:val="00A21E5C"/>
    <w:rsid w:val="00A221F4"/>
    <w:rsid w:val="00A223B2"/>
    <w:rsid w:val="00A22EC9"/>
    <w:rsid w:val="00A24104"/>
    <w:rsid w:val="00A24546"/>
    <w:rsid w:val="00A24726"/>
    <w:rsid w:val="00A25231"/>
    <w:rsid w:val="00A2539F"/>
    <w:rsid w:val="00A25832"/>
    <w:rsid w:val="00A25BEE"/>
    <w:rsid w:val="00A25C10"/>
    <w:rsid w:val="00A26730"/>
    <w:rsid w:val="00A27011"/>
    <w:rsid w:val="00A272B2"/>
    <w:rsid w:val="00A30296"/>
    <w:rsid w:val="00A30537"/>
    <w:rsid w:val="00A314F5"/>
    <w:rsid w:val="00A321DF"/>
    <w:rsid w:val="00A32652"/>
    <w:rsid w:val="00A337C0"/>
    <w:rsid w:val="00A33DDB"/>
    <w:rsid w:val="00A33F36"/>
    <w:rsid w:val="00A348D9"/>
    <w:rsid w:val="00A34B73"/>
    <w:rsid w:val="00A34FCE"/>
    <w:rsid w:val="00A35BF5"/>
    <w:rsid w:val="00A36422"/>
    <w:rsid w:val="00A36E40"/>
    <w:rsid w:val="00A37C2D"/>
    <w:rsid w:val="00A4106A"/>
    <w:rsid w:val="00A41390"/>
    <w:rsid w:val="00A4143D"/>
    <w:rsid w:val="00A421F5"/>
    <w:rsid w:val="00A4225E"/>
    <w:rsid w:val="00A42581"/>
    <w:rsid w:val="00A42AA1"/>
    <w:rsid w:val="00A42F94"/>
    <w:rsid w:val="00A433ED"/>
    <w:rsid w:val="00A43DB4"/>
    <w:rsid w:val="00A44A17"/>
    <w:rsid w:val="00A44EE5"/>
    <w:rsid w:val="00A453F2"/>
    <w:rsid w:val="00A45889"/>
    <w:rsid w:val="00A46657"/>
    <w:rsid w:val="00A46F8A"/>
    <w:rsid w:val="00A4762D"/>
    <w:rsid w:val="00A47757"/>
    <w:rsid w:val="00A47917"/>
    <w:rsid w:val="00A47D76"/>
    <w:rsid w:val="00A47E78"/>
    <w:rsid w:val="00A50545"/>
    <w:rsid w:val="00A50656"/>
    <w:rsid w:val="00A50C34"/>
    <w:rsid w:val="00A51216"/>
    <w:rsid w:val="00A5203A"/>
    <w:rsid w:val="00A5235A"/>
    <w:rsid w:val="00A52D98"/>
    <w:rsid w:val="00A5332D"/>
    <w:rsid w:val="00A537C8"/>
    <w:rsid w:val="00A54074"/>
    <w:rsid w:val="00A54096"/>
    <w:rsid w:val="00A54558"/>
    <w:rsid w:val="00A548E6"/>
    <w:rsid w:val="00A54AF0"/>
    <w:rsid w:val="00A55D5D"/>
    <w:rsid w:val="00A55DD0"/>
    <w:rsid w:val="00A56D80"/>
    <w:rsid w:val="00A57767"/>
    <w:rsid w:val="00A57DE3"/>
    <w:rsid w:val="00A60195"/>
    <w:rsid w:val="00A616E3"/>
    <w:rsid w:val="00A62916"/>
    <w:rsid w:val="00A62DDF"/>
    <w:rsid w:val="00A62F1C"/>
    <w:rsid w:val="00A63B3E"/>
    <w:rsid w:val="00A63BA7"/>
    <w:rsid w:val="00A64845"/>
    <w:rsid w:val="00A64B78"/>
    <w:rsid w:val="00A64EB3"/>
    <w:rsid w:val="00A651BE"/>
    <w:rsid w:val="00A663C0"/>
    <w:rsid w:val="00A66E88"/>
    <w:rsid w:val="00A6731E"/>
    <w:rsid w:val="00A675BB"/>
    <w:rsid w:val="00A6782D"/>
    <w:rsid w:val="00A67AB8"/>
    <w:rsid w:val="00A67C4B"/>
    <w:rsid w:val="00A71784"/>
    <w:rsid w:val="00A71F72"/>
    <w:rsid w:val="00A7263F"/>
    <w:rsid w:val="00A73D45"/>
    <w:rsid w:val="00A73DF9"/>
    <w:rsid w:val="00A74A66"/>
    <w:rsid w:val="00A751F8"/>
    <w:rsid w:val="00A75A31"/>
    <w:rsid w:val="00A75BDE"/>
    <w:rsid w:val="00A75C67"/>
    <w:rsid w:val="00A75DD1"/>
    <w:rsid w:val="00A75F11"/>
    <w:rsid w:val="00A75F1E"/>
    <w:rsid w:val="00A75F67"/>
    <w:rsid w:val="00A765FF"/>
    <w:rsid w:val="00A76657"/>
    <w:rsid w:val="00A76A7D"/>
    <w:rsid w:val="00A76D13"/>
    <w:rsid w:val="00A779B1"/>
    <w:rsid w:val="00A77A81"/>
    <w:rsid w:val="00A804B6"/>
    <w:rsid w:val="00A80D14"/>
    <w:rsid w:val="00A8115F"/>
    <w:rsid w:val="00A81361"/>
    <w:rsid w:val="00A81B06"/>
    <w:rsid w:val="00A81E4B"/>
    <w:rsid w:val="00A82024"/>
    <w:rsid w:val="00A825E8"/>
    <w:rsid w:val="00A834A9"/>
    <w:rsid w:val="00A83B90"/>
    <w:rsid w:val="00A848BE"/>
    <w:rsid w:val="00A84AED"/>
    <w:rsid w:val="00A84FE7"/>
    <w:rsid w:val="00A85297"/>
    <w:rsid w:val="00A8584F"/>
    <w:rsid w:val="00A861D2"/>
    <w:rsid w:val="00A875FC"/>
    <w:rsid w:val="00A90128"/>
    <w:rsid w:val="00A9021C"/>
    <w:rsid w:val="00A90408"/>
    <w:rsid w:val="00A92842"/>
    <w:rsid w:val="00A94F7A"/>
    <w:rsid w:val="00A95330"/>
    <w:rsid w:val="00A95982"/>
    <w:rsid w:val="00A96021"/>
    <w:rsid w:val="00A96DA6"/>
    <w:rsid w:val="00A9786D"/>
    <w:rsid w:val="00A97A2A"/>
    <w:rsid w:val="00A97AD8"/>
    <w:rsid w:val="00AA0109"/>
    <w:rsid w:val="00AA06F5"/>
    <w:rsid w:val="00AA1291"/>
    <w:rsid w:val="00AA14BF"/>
    <w:rsid w:val="00AA2306"/>
    <w:rsid w:val="00AA2507"/>
    <w:rsid w:val="00AA2874"/>
    <w:rsid w:val="00AA2A23"/>
    <w:rsid w:val="00AA3255"/>
    <w:rsid w:val="00AA328F"/>
    <w:rsid w:val="00AA38A2"/>
    <w:rsid w:val="00AA3B54"/>
    <w:rsid w:val="00AA4661"/>
    <w:rsid w:val="00AA50B4"/>
    <w:rsid w:val="00AA73F2"/>
    <w:rsid w:val="00AA7B69"/>
    <w:rsid w:val="00AA7C30"/>
    <w:rsid w:val="00AB183F"/>
    <w:rsid w:val="00AB1E3A"/>
    <w:rsid w:val="00AB288E"/>
    <w:rsid w:val="00AB339D"/>
    <w:rsid w:val="00AB39B8"/>
    <w:rsid w:val="00AB3A16"/>
    <w:rsid w:val="00AB3BEF"/>
    <w:rsid w:val="00AB3DE3"/>
    <w:rsid w:val="00AB457E"/>
    <w:rsid w:val="00AB49F3"/>
    <w:rsid w:val="00AB6E02"/>
    <w:rsid w:val="00AB6E84"/>
    <w:rsid w:val="00AC02F5"/>
    <w:rsid w:val="00AC1382"/>
    <w:rsid w:val="00AC24F7"/>
    <w:rsid w:val="00AC25EF"/>
    <w:rsid w:val="00AC2DAC"/>
    <w:rsid w:val="00AC3055"/>
    <w:rsid w:val="00AC35E9"/>
    <w:rsid w:val="00AC384A"/>
    <w:rsid w:val="00AC3857"/>
    <w:rsid w:val="00AC4EAA"/>
    <w:rsid w:val="00AC4F7E"/>
    <w:rsid w:val="00AC53A7"/>
    <w:rsid w:val="00AC5A28"/>
    <w:rsid w:val="00AC5CD9"/>
    <w:rsid w:val="00AC6F20"/>
    <w:rsid w:val="00AC7B91"/>
    <w:rsid w:val="00AD018B"/>
    <w:rsid w:val="00AD0198"/>
    <w:rsid w:val="00AD2AC5"/>
    <w:rsid w:val="00AD3911"/>
    <w:rsid w:val="00AD3991"/>
    <w:rsid w:val="00AD4187"/>
    <w:rsid w:val="00AD42A5"/>
    <w:rsid w:val="00AD4F95"/>
    <w:rsid w:val="00AD526A"/>
    <w:rsid w:val="00AD5E62"/>
    <w:rsid w:val="00AD5FF2"/>
    <w:rsid w:val="00AD7D8B"/>
    <w:rsid w:val="00AD7E15"/>
    <w:rsid w:val="00AE013F"/>
    <w:rsid w:val="00AE0403"/>
    <w:rsid w:val="00AE05B5"/>
    <w:rsid w:val="00AE0785"/>
    <w:rsid w:val="00AE0A2B"/>
    <w:rsid w:val="00AE15C2"/>
    <w:rsid w:val="00AE1F25"/>
    <w:rsid w:val="00AE1FAB"/>
    <w:rsid w:val="00AE206C"/>
    <w:rsid w:val="00AE24CE"/>
    <w:rsid w:val="00AE2E05"/>
    <w:rsid w:val="00AE2E64"/>
    <w:rsid w:val="00AE3780"/>
    <w:rsid w:val="00AE379D"/>
    <w:rsid w:val="00AE3FF7"/>
    <w:rsid w:val="00AE4833"/>
    <w:rsid w:val="00AE55E8"/>
    <w:rsid w:val="00AE591A"/>
    <w:rsid w:val="00AE5DD3"/>
    <w:rsid w:val="00AE6ACB"/>
    <w:rsid w:val="00AE6BF4"/>
    <w:rsid w:val="00AE6C48"/>
    <w:rsid w:val="00AE6D75"/>
    <w:rsid w:val="00AE71F4"/>
    <w:rsid w:val="00AF07C6"/>
    <w:rsid w:val="00AF093B"/>
    <w:rsid w:val="00AF1BBA"/>
    <w:rsid w:val="00AF27F1"/>
    <w:rsid w:val="00AF37D0"/>
    <w:rsid w:val="00AF53EC"/>
    <w:rsid w:val="00AF5775"/>
    <w:rsid w:val="00AF6D8B"/>
    <w:rsid w:val="00AF7F64"/>
    <w:rsid w:val="00B00738"/>
    <w:rsid w:val="00B00DD1"/>
    <w:rsid w:val="00B01C19"/>
    <w:rsid w:val="00B02166"/>
    <w:rsid w:val="00B02636"/>
    <w:rsid w:val="00B0285E"/>
    <w:rsid w:val="00B02A51"/>
    <w:rsid w:val="00B0301E"/>
    <w:rsid w:val="00B03044"/>
    <w:rsid w:val="00B03D1A"/>
    <w:rsid w:val="00B04406"/>
    <w:rsid w:val="00B04ADE"/>
    <w:rsid w:val="00B04FA4"/>
    <w:rsid w:val="00B059AC"/>
    <w:rsid w:val="00B060F6"/>
    <w:rsid w:val="00B06B74"/>
    <w:rsid w:val="00B07434"/>
    <w:rsid w:val="00B07AA1"/>
    <w:rsid w:val="00B104B7"/>
    <w:rsid w:val="00B10CAB"/>
    <w:rsid w:val="00B10E47"/>
    <w:rsid w:val="00B110FE"/>
    <w:rsid w:val="00B11148"/>
    <w:rsid w:val="00B111A3"/>
    <w:rsid w:val="00B111DA"/>
    <w:rsid w:val="00B11489"/>
    <w:rsid w:val="00B11DD1"/>
    <w:rsid w:val="00B11E63"/>
    <w:rsid w:val="00B120EE"/>
    <w:rsid w:val="00B12A26"/>
    <w:rsid w:val="00B13AA2"/>
    <w:rsid w:val="00B143AC"/>
    <w:rsid w:val="00B147FB"/>
    <w:rsid w:val="00B14B94"/>
    <w:rsid w:val="00B154EE"/>
    <w:rsid w:val="00B16737"/>
    <w:rsid w:val="00B168A3"/>
    <w:rsid w:val="00B17499"/>
    <w:rsid w:val="00B17B8E"/>
    <w:rsid w:val="00B17D8D"/>
    <w:rsid w:val="00B20323"/>
    <w:rsid w:val="00B20895"/>
    <w:rsid w:val="00B20A23"/>
    <w:rsid w:val="00B21D75"/>
    <w:rsid w:val="00B21DAC"/>
    <w:rsid w:val="00B2212A"/>
    <w:rsid w:val="00B2223C"/>
    <w:rsid w:val="00B22938"/>
    <w:rsid w:val="00B235CB"/>
    <w:rsid w:val="00B23D5B"/>
    <w:rsid w:val="00B26797"/>
    <w:rsid w:val="00B26BAB"/>
    <w:rsid w:val="00B26D07"/>
    <w:rsid w:val="00B30952"/>
    <w:rsid w:val="00B30C77"/>
    <w:rsid w:val="00B31981"/>
    <w:rsid w:val="00B323B2"/>
    <w:rsid w:val="00B326D2"/>
    <w:rsid w:val="00B332DA"/>
    <w:rsid w:val="00B338EF"/>
    <w:rsid w:val="00B33C4A"/>
    <w:rsid w:val="00B34BD4"/>
    <w:rsid w:val="00B34E80"/>
    <w:rsid w:val="00B365CF"/>
    <w:rsid w:val="00B36A68"/>
    <w:rsid w:val="00B36E96"/>
    <w:rsid w:val="00B377CE"/>
    <w:rsid w:val="00B40795"/>
    <w:rsid w:val="00B40AED"/>
    <w:rsid w:val="00B418CE"/>
    <w:rsid w:val="00B424CE"/>
    <w:rsid w:val="00B4334B"/>
    <w:rsid w:val="00B4395D"/>
    <w:rsid w:val="00B43BC7"/>
    <w:rsid w:val="00B43DFE"/>
    <w:rsid w:val="00B446F3"/>
    <w:rsid w:val="00B4525B"/>
    <w:rsid w:val="00B45434"/>
    <w:rsid w:val="00B45ECD"/>
    <w:rsid w:val="00B47582"/>
    <w:rsid w:val="00B47888"/>
    <w:rsid w:val="00B5011E"/>
    <w:rsid w:val="00B50F83"/>
    <w:rsid w:val="00B50FF4"/>
    <w:rsid w:val="00B523F3"/>
    <w:rsid w:val="00B52B84"/>
    <w:rsid w:val="00B531CC"/>
    <w:rsid w:val="00B53734"/>
    <w:rsid w:val="00B556F6"/>
    <w:rsid w:val="00B562B5"/>
    <w:rsid w:val="00B569F2"/>
    <w:rsid w:val="00B56EDD"/>
    <w:rsid w:val="00B60ED0"/>
    <w:rsid w:val="00B60F93"/>
    <w:rsid w:val="00B6183D"/>
    <w:rsid w:val="00B6245F"/>
    <w:rsid w:val="00B627C2"/>
    <w:rsid w:val="00B62B38"/>
    <w:rsid w:val="00B62D1F"/>
    <w:rsid w:val="00B63BE4"/>
    <w:rsid w:val="00B63C98"/>
    <w:rsid w:val="00B63F36"/>
    <w:rsid w:val="00B641B5"/>
    <w:rsid w:val="00B64634"/>
    <w:rsid w:val="00B64D92"/>
    <w:rsid w:val="00B657F6"/>
    <w:rsid w:val="00B661F2"/>
    <w:rsid w:val="00B66325"/>
    <w:rsid w:val="00B67012"/>
    <w:rsid w:val="00B713E3"/>
    <w:rsid w:val="00B71526"/>
    <w:rsid w:val="00B7173E"/>
    <w:rsid w:val="00B71EA7"/>
    <w:rsid w:val="00B72F81"/>
    <w:rsid w:val="00B736F8"/>
    <w:rsid w:val="00B7429C"/>
    <w:rsid w:val="00B745E3"/>
    <w:rsid w:val="00B748E0"/>
    <w:rsid w:val="00B74A00"/>
    <w:rsid w:val="00B74DC9"/>
    <w:rsid w:val="00B7534B"/>
    <w:rsid w:val="00B75B44"/>
    <w:rsid w:val="00B7658D"/>
    <w:rsid w:val="00B76CFF"/>
    <w:rsid w:val="00B77F8B"/>
    <w:rsid w:val="00B80CDF"/>
    <w:rsid w:val="00B8197F"/>
    <w:rsid w:val="00B81A74"/>
    <w:rsid w:val="00B82DAD"/>
    <w:rsid w:val="00B82E7E"/>
    <w:rsid w:val="00B82F0B"/>
    <w:rsid w:val="00B82FBD"/>
    <w:rsid w:val="00B84053"/>
    <w:rsid w:val="00B84292"/>
    <w:rsid w:val="00B85316"/>
    <w:rsid w:val="00B858B1"/>
    <w:rsid w:val="00B8637D"/>
    <w:rsid w:val="00B86414"/>
    <w:rsid w:val="00B8688E"/>
    <w:rsid w:val="00B86C11"/>
    <w:rsid w:val="00B872D6"/>
    <w:rsid w:val="00B8753D"/>
    <w:rsid w:val="00B8766B"/>
    <w:rsid w:val="00B90045"/>
    <w:rsid w:val="00B905D4"/>
    <w:rsid w:val="00B90F52"/>
    <w:rsid w:val="00B910EA"/>
    <w:rsid w:val="00B91374"/>
    <w:rsid w:val="00B922FA"/>
    <w:rsid w:val="00B925CB"/>
    <w:rsid w:val="00B927F6"/>
    <w:rsid w:val="00B93A58"/>
    <w:rsid w:val="00B94A08"/>
    <w:rsid w:val="00B957FB"/>
    <w:rsid w:val="00B96B65"/>
    <w:rsid w:val="00B96DB9"/>
    <w:rsid w:val="00B972AB"/>
    <w:rsid w:val="00B97A54"/>
    <w:rsid w:val="00BA01E4"/>
    <w:rsid w:val="00BA0F34"/>
    <w:rsid w:val="00BA1A65"/>
    <w:rsid w:val="00BA1BFA"/>
    <w:rsid w:val="00BA2462"/>
    <w:rsid w:val="00BA2907"/>
    <w:rsid w:val="00BA2C2E"/>
    <w:rsid w:val="00BA32DC"/>
    <w:rsid w:val="00BA3E15"/>
    <w:rsid w:val="00BA3E9F"/>
    <w:rsid w:val="00BA5199"/>
    <w:rsid w:val="00BA5932"/>
    <w:rsid w:val="00BA5B14"/>
    <w:rsid w:val="00BA64F4"/>
    <w:rsid w:val="00BA66C4"/>
    <w:rsid w:val="00BA72F4"/>
    <w:rsid w:val="00BA7E3F"/>
    <w:rsid w:val="00BB0521"/>
    <w:rsid w:val="00BB0E6F"/>
    <w:rsid w:val="00BB0FA2"/>
    <w:rsid w:val="00BB16A5"/>
    <w:rsid w:val="00BB1C8F"/>
    <w:rsid w:val="00BB1CDE"/>
    <w:rsid w:val="00BB26FB"/>
    <w:rsid w:val="00BB2844"/>
    <w:rsid w:val="00BB29E0"/>
    <w:rsid w:val="00BB3210"/>
    <w:rsid w:val="00BB3364"/>
    <w:rsid w:val="00BB340F"/>
    <w:rsid w:val="00BB3444"/>
    <w:rsid w:val="00BB3A61"/>
    <w:rsid w:val="00BB3CA9"/>
    <w:rsid w:val="00BB49CD"/>
    <w:rsid w:val="00BB57B8"/>
    <w:rsid w:val="00BB5DD9"/>
    <w:rsid w:val="00BB620B"/>
    <w:rsid w:val="00BB6706"/>
    <w:rsid w:val="00BB75B9"/>
    <w:rsid w:val="00BB7F31"/>
    <w:rsid w:val="00BC000F"/>
    <w:rsid w:val="00BC03CF"/>
    <w:rsid w:val="00BC102E"/>
    <w:rsid w:val="00BC2D1F"/>
    <w:rsid w:val="00BC3198"/>
    <w:rsid w:val="00BC326D"/>
    <w:rsid w:val="00BC33B6"/>
    <w:rsid w:val="00BC4467"/>
    <w:rsid w:val="00BC49F4"/>
    <w:rsid w:val="00BC4E6D"/>
    <w:rsid w:val="00BC4FEE"/>
    <w:rsid w:val="00BC5F47"/>
    <w:rsid w:val="00BC601B"/>
    <w:rsid w:val="00BC66C6"/>
    <w:rsid w:val="00BC6D81"/>
    <w:rsid w:val="00BC795F"/>
    <w:rsid w:val="00BD021C"/>
    <w:rsid w:val="00BD06AA"/>
    <w:rsid w:val="00BD0AB4"/>
    <w:rsid w:val="00BD121F"/>
    <w:rsid w:val="00BD1605"/>
    <w:rsid w:val="00BD1705"/>
    <w:rsid w:val="00BD1DAB"/>
    <w:rsid w:val="00BD23E5"/>
    <w:rsid w:val="00BD25F5"/>
    <w:rsid w:val="00BD4CFD"/>
    <w:rsid w:val="00BD5B65"/>
    <w:rsid w:val="00BD60B4"/>
    <w:rsid w:val="00BD6215"/>
    <w:rsid w:val="00BD671D"/>
    <w:rsid w:val="00BD6D4D"/>
    <w:rsid w:val="00BD6F0B"/>
    <w:rsid w:val="00BD7626"/>
    <w:rsid w:val="00BD7D22"/>
    <w:rsid w:val="00BE0011"/>
    <w:rsid w:val="00BE065F"/>
    <w:rsid w:val="00BE1E45"/>
    <w:rsid w:val="00BE2474"/>
    <w:rsid w:val="00BE2C47"/>
    <w:rsid w:val="00BE2CD1"/>
    <w:rsid w:val="00BE3CCB"/>
    <w:rsid w:val="00BE3DBD"/>
    <w:rsid w:val="00BE403E"/>
    <w:rsid w:val="00BE4786"/>
    <w:rsid w:val="00BE48C8"/>
    <w:rsid w:val="00BE537E"/>
    <w:rsid w:val="00BE7390"/>
    <w:rsid w:val="00BE7545"/>
    <w:rsid w:val="00BE75F7"/>
    <w:rsid w:val="00BF02F0"/>
    <w:rsid w:val="00BF08F4"/>
    <w:rsid w:val="00BF0D1C"/>
    <w:rsid w:val="00BF16AA"/>
    <w:rsid w:val="00BF18CE"/>
    <w:rsid w:val="00BF1F74"/>
    <w:rsid w:val="00BF2B2F"/>
    <w:rsid w:val="00BF460A"/>
    <w:rsid w:val="00BF502B"/>
    <w:rsid w:val="00BF7053"/>
    <w:rsid w:val="00BF72B1"/>
    <w:rsid w:val="00C006E7"/>
    <w:rsid w:val="00C013EA"/>
    <w:rsid w:val="00C01A58"/>
    <w:rsid w:val="00C01CC4"/>
    <w:rsid w:val="00C020FA"/>
    <w:rsid w:val="00C02746"/>
    <w:rsid w:val="00C02804"/>
    <w:rsid w:val="00C03244"/>
    <w:rsid w:val="00C04E07"/>
    <w:rsid w:val="00C0551A"/>
    <w:rsid w:val="00C06245"/>
    <w:rsid w:val="00C064B6"/>
    <w:rsid w:val="00C0669C"/>
    <w:rsid w:val="00C066BF"/>
    <w:rsid w:val="00C07805"/>
    <w:rsid w:val="00C100F0"/>
    <w:rsid w:val="00C10664"/>
    <w:rsid w:val="00C10F76"/>
    <w:rsid w:val="00C112B2"/>
    <w:rsid w:val="00C1135B"/>
    <w:rsid w:val="00C11ECA"/>
    <w:rsid w:val="00C12737"/>
    <w:rsid w:val="00C127C3"/>
    <w:rsid w:val="00C152E8"/>
    <w:rsid w:val="00C155BB"/>
    <w:rsid w:val="00C15E76"/>
    <w:rsid w:val="00C15F30"/>
    <w:rsid w:val="00C1613D"/>
    <w:rsid w:val="00C17AA7"/>
    <w:rsid w:val="00C201E8"/>
    <w:rsid w:val="00C20412"/>
    <w:rsid w:val="00C2077B"/>
    <w:rsid w:val="00C20B5D"/>
    <w:rsid w:val="00C21613"/>
    <w:rsid w:val="00C22BB2"/>
    <w:rsid w:val="00C22DA7"/>
    <w:rsid w:val="00C22F06"/>
    <w:rsid w:val="00C23936"/>
    <w:rsid w:val="00C24BCF"/>
    <w:rsid w:val="00C24D81"/>
    <w:rsid w:val="00C25CEE"/>
    <w:rsid w:val="00C25F08"/>
    <w:rsid w:val="00C260EA"/>
    <w:rsid w:val="00C265BF"/>
    <w:rsid w:val="00C268B1"/>
    <w:rsid w:val="00C26E9D"/>
    <w:rsid w:val="00C273C6"/>
    <w:rsid w:val="00C27DBD"/>
    <w:rsid w:val="00C304A6"/>
    <w:rsid w:val="00C30565"/>
    <w:rsid w:val="00C30BBA"/>
    <w:rsid w:val="00C30CCF"/>
    <w:rsid w:val="00C327C3"/>
    <w:rsid w:val="00C32E8F"/>
    <w:rsid w:val="00C33E50"/>
    <w:rsid w:val="00C34507"/>
    <w:rsid w:val="00C34994"/>
    <w:rsid w:val="00C35614"/>
    <w:rsid w:val="00C3573F"/>
    <w:rsid w:val="00C36283"/>
    <w:rsid w:val="00C3783B"/>
    <w:rsid w:val="00C37AAF"/>
    <w:rsid w:val="00C405B9"/>
    <w:rsid w:val="00C40C53"/>
    <w:rsid w:val="00C40D0B"/>
    <w:rsid w:val="00C410DE"/>
    <w:rsid w:val="00C41E6A"/>
    <w:rsid w:val="00C42444"/>
    <w:rsid w:val="00C42964"/>
    <w:rsid w:val="00C42FA8"/>
    <w:rsid w:val="00C435EA"/>
    <w:rsid w:val="00C43A9E"/>
    <w:rsid w:val="00C43D52"/>
    <w:rsid w:val="00C44568"/>
    <w:rsid w:val="00C44D8E"/>
    <w:rsid w:val="00C45472"/>
    <w:rsid w:val="00C45B83"/>
    <w:rsid w:val="00C45FBD"/>
    <w:rsid w:val="00C4609F"/>
    <w:rsid w:val="00C463BD"/>
    <w:rsid w:val="00C4761C"/>
    <w:rsid w:val="00C4790D"/>
    <w:rsid w:val="00C514AA"/>
    <w:rsid w:val="00C51516"/>
    <w:rsid w:val="00C5169C"/>
    <w:rsid w:val="00C53377"/>
    <w:rsid w:val="00C533B3"/>
    <w:rsid w:val="00C53651"/>
    <w:rsid w:val="00C53833"/>
    <w:rsid w:val="00C5421E"/>
    <w:rsid w:val="00C54EAD"/>
    <w:rsid w:val="00C54FCF"/>
    <w:rsid w:val="00C55F6D"/>
    <w:rsid w:val="00C5634F"/>
    <w:rsid w:val="00C568A3"/>
    <w:rsid w:val="00C56E74"/>
    <w:rsid w:val="00C575A3"/>
    <w:rsid w:val="00C609C4"/>
    <w:rsid w:val="00C61C75"/>
    <w:rsid w:val="00C63306"/>
    <w:rsid w:val="00C635F1"/>
    <w:rsid w:val="00C63647"/>
    <w:rsid w:val="00C63916"/>
    <w:rsid w:val="00C63B02"/>
    <w:rsid w:val="00C63DC0"/>
    <w:rsid w:val="00C63E8C"/>
    <w:rsid w:val="00C63EA8"/>
    <w:rsid w:val="00C6408C"/>
    <w:rsid w:val="00C6429B"/>
    <w:rsid w:val="00C644DA"/>
    <w:rsid w:val="00C6464D"/>
    <w:rsid w:val="00C64CBD"/>
    <w:rsid w:val="00C64CE5"/>
    <w:rsid w:val="00C65295"/>
    <w:rsid w:val="00C6563B"/>
    <w:rsid w:val="00C657D7"/>
    <w:rsid w:val="00C65F55"/>
    <w:rsid w:val="00C65FD0"/>
    <w:rsid w:val="00C6746D"/>
    <w:rsid w:val="00C677D6"/>
    <w:rsid w:val="00C67A38"/>
    <w:rsid w:val="00C67F93"/>
    <w:rsid w:val="00C70055"/>
    <w:rsid w:val="00C70A39"/>
    <w:rsid w:val="00C70A3F"/>
    <w:rsid w:val="00C70AF4"/>
    <w:rsid w:val="00C70B8D"/>
    <w:rsid w:val="00C7126E"/>
    <w:rsid w:val="00C73AE1"/>
    <w:rsid w:val="00C742A2"/>
    <w:rsid w:val="00C74C4F"/>
    <w:rsid w:val="00C75787"/>
    <w:rsid w:val="00C75B3F"/>
    <w:rsid w:val="00C76CE8"/>
    <w:rsid w:val="00C76D2C"/>
    <w:rsid w:val="00C80829"/>
    <w:rsid w:val="00C80886"/>
    <w:rsid w:val="00C80F12"/>
    <w:rsid w:val="00C8185A"/>
    <w:rsid w:val="00C827B5"/>
    <w:rsid w:val="00C8286A"/>
    <w:rsid w:val="00C82E24"/>
    <w:rsid w:val="00C83457"/>
    <w:rsid w:val="00C841AB"/>
    <w:rsid w:val="00C846E5"/>
    <w:rsid w:val="00C84E20"/>
    <w:rsid w:val="00C85B39"/>
    <w:rsid w:val="00C85E09"/>
    <w:rsid w:val="00C8609F"/>
    <w:rsid w:val="00C86AF1"/>
    <w:rsid w:val="00C86E7F"/>
    <w:rsid w:val="00C87AC2"/>
    <w:rsid w:val="00C87C0A"/>
    <w:rsid w:val="00C9073D"/>
    <w:rsid w:val="00C92136"/>
    <w:rsid w:val="00C93E46"/>
    <w:rsid w:val="00C9492F"/>
    <w:rsid w:val="00C95043"/>
    <w:rsid w:val="00C95215"/>
    <w:rsid w:val="00C95CEC"/>
    <w:rsid w:val="00C967AB"/>
    <w:rsid w:val="00C968DD"/>
    <w:rsid w:val="00C96D2E"/>
    <w:rsid w:val="00C9768E"/>
    <w:rsid w:val="00C9774F"/>
    <w:rsid w:val="00C9788B"/>
    <w:rsid w:val="00C97F0E"/>
    <w:rsid w:val="00CA0632"/>
    <w:rsid w:val="00CA1594"/>
    <w:rsid w:val="00CA1E6A"/>
    <w:rsid w:val="00CA27FA"/>
    <w:rsid w:val="00CA35DC"/>
    <w:rsid w:val="00CA3905"/>
    <w:rsid w:val="00CA39BC"/>
    <w:rsid w:val="00CA3CE9"/>
    <w:rsid w:val="00CA3DEE"/>
    <w:rsid w:val="00CA468B"/>
    <w:rsid w:val="00CA4869"/>
    <w:rsid w:val="00CA507C"/>
    <w:rsid w:val="00CA5209"/>
    <w:rsid w:val="00CA5514"/>
    <w:rsid w:val="00CA6473"/>
    <w:rsid w:val="00CA6AB7"/>
    <w:rsid w:val="00CA73EE"/>
    <w:rsid w:val="00CA751C"/>
    <w:rsid w:val="00CA7C67"/>
    <w:rsid w:val="00CB07FF"/>
    <w:rsid w:val="00CB0D0E"/>
    <w:rsid w:val="00CB1356"/>
    <w:rsid w:val="00CB1CD4"/>
    <w:rsid w:val="00CB24FA"/>
    <w:rsid w:val="00CB31B8"/>
    <w:rsid w:val="00CB3358"/>
    <w:rsid w:val="00CB36F8"/>
    <w:rsid w:val="00CB378F"/>
    <w:rsid w:val="00CB3C21"/>
    <w:rsid w:val="00CB44A2"/>
    <w:rsid w:val="00CB60E2"/>
    <w:rsid w:val="00CB68EA"/>
    <w:rsid w:val="00CB6F4E"/>
    <w:rsid w:val="00CB7763"/>
    <w:rsid w:val="00CC0550"/>
    <w:rsid w:val="00CC0C59"/>
    <w:rsid w:val="00CC135A"/>
    <w:rsid w:val="00CC1654"/>
    <w:rsid w:val="00CC18F0"/>
    <w:rsid w:val="00CC20E5"/>
    <w:rsid w:val="00CC22B3"/>
    <w:rsid w:val="00CC3313"/>
    <w:rsid w:val="00CC4022"/>
    <w:rsid w:val="00CC42AE"/>
    <w:rsid w:val="00CC42E2"/>
    <w:rsid w:val="00CC4812"/>
    <w:rsid w:val="00CC5372"/>
    <w:rsid w:val="00CC53AE"/>
    <w:rsid w:val="00CC5468"/>
    <w:rsid w:val="00CC666B"/>
    <w:rsid w:val="00CC68A1"/>
    <w:rsid w:val="00CC6DBC"/>
    <w:rsid w:val="00CC6F8C"/>
    <w:rsid w:val="00CC7038"/>
    <w:rsid w:val="00CC79A7"/>
    <w:rsid w:val="00CC7C8D"/>
    <w:rsid w:val="00CD12EB"/>
    <w:rsid w:val="00CD1938"/>
    <w:rsid w:val="00CD193D"/>
    <w:rsid w:val="00CD1C90"/>
    <w:rsid w:val="00CD39E1"/>
    <w:rsid w:val="00CD43C1"/>
    <w:rsid w:val="00CD4EB3"/>
    <w:rsid w:val="00CD5094"/>
    <w:rsid w:val="00CD50F1"/>
    <w:rsid w:val="00CD544A"/>
    <w:rsid w:val="00CD5F99"/>
    <w:rsid w:val="00CD669B"/>
    <w:rsid w:val="00CD6DBE"/>
    <w:rsid w:val="00CE1562"/>
    <w:rsid w:val="00CE2922"/>
    <w:rsid w:val="00CE39D5"/>
    <w:rsid w:val="00CE3F98"/>
    <w:rsid w:val="00CE4074"/>
    <w:rsid w:val="00CE4E35"/>
    <w:rsid w:val="00CE52E4"/>
    <w:rsid w:val="00CE5384"/>
    <w:rsid w:val="00CE573F"/>
    <w:rsid w:val="00CE62C8"/>
    <w:rsid w:val="00CE6385"/>
    <w:rsid w:val="00CE6541"/>
    <w:rsid w:val="00CE6649"/>
    <w:rsid w:val="00CE6761"/>
    <w:rsid w:val="00CE6B44"/>
    <w:rsid w:val="00CE6F7E"/>
    <w:rsid w:val="00CE79E9"/>
    <w:rsid w:val="00CF03D6"/>
    <w:rsid w:val="00CF0633"/>
    <w:rsid w:val="00CF0684"/>
    <w:rsid w:val="00CF09ED"/>
    <w:rsid w:val="00CF1021"/>
    <w:rsid w:val="00CF13F6"/>
    <w:rsid w:val="00CF18EE"/>
    <w:rsid w:val="00CF1C08"/>
    <w:rsid w:val="00CF2C88"/>
    <w:rsid w:val="00CF2CF9"/>
    <w:rsid w:val="00CF3A0A"/>
    <w:rsid w:val="00CF3A21"/>
    <w:rsid w:val="00CF487E"/>
    <w:rsid w:val="00CF4B8B"/>
    <w:rsid w:val="00CF5A8B"/>
    <w:rsid w:val="00CF5BAC"/>
    <w:rsid w:val="00CF6554"/>
    <w:rsid w:val="00CF685B"/>
    <w:rsid w:val="00CF6CAD"/>
    <w:rsid w:val="00CF6FB1"/>
    <w:rsid w:val="00CF7723"/>
    <w:rsid w:val="00CF7C03"/>
    <w:rsid w:val="00D00428"/>
    <w:rsid w:val="00D00797"/>
    <w:rsid w:val="00D00A49"/>
    <w:rsid w:val="00D00BD3"/>
    <w:rsid w:val="00D01773"/>
    <w:rsid w:val="00D017C2"/>
    <w:rsid w:val="00D01A63"/>
    <w:rsid w:val="00D02775"/>
    <w:rsid w:val="00D02E99"/>
    <w:rsid w:val="00D033F4"/>
    <w:rsid w:val="00D04222"/>
    <w:rsid w:val="00D045E6"/>
    <w:rsid w:val="00D04B5D"/>
    <w:rsid w:val="00D05DB4"/>
    <w:rsid w:val="00D06AF7"/>
    <w:rsid w:val="00D07E84"/>
    <w:rsid w:val="00D10147"/>
    <w:rsid w:val="00D10CA3"/>
    <w:rsid w:val="00D10DA7"/>
    <w:rsid w:val="00D116D3"/>
    <w:rsid w:val="00D11803"/>
    <w:rsid w:val="00D11941"/>
    <w:rsid w:val="00D11E60"/>
    <w:rsid w:val="00D12967"/>
    <w:rsid w:val="00D12CB7"/>
    <w:rsid w:val="00D12EAB"/>
    <w:rsid w:val="00D12F03"/>
    <w:rsid w:val="00D133A7"/>
    <w:rsid w:val="00D1478A"/>
    <w:rsid w:val="00D14C6F"/>
    <w:rsid w:val="00D1648D"/>
    <w:rsid w:val="00D16597"/>
    <w:rsid w:val="00D1790A"/>
    <w:rsid w:val="00D17A81"/>
    <w:rsid w:val="00D201F0"/>
    <w:rsid w:val="00D21D00"/>
    <w:rsid w:val="00D21FAF"/>
    <w:rsid w:val="00D2248C"/>
    <w:rsid w:val="00D22E6C"/>
    <w:rsid w:val="00D22F5A"/>
    <w:rsid w:val="00D23507"/>
    <w:rsid w:val="00D239AC"/>
    <w:rsid w:val="00D23B72"/>
    <w:rsid w:val="00D24642"/>
    <w:rsid w:val="00D249D1"/>
    <w:rsid w:val="00D25228"/>
    <w:rsid w:val="00D2685F"/>
    <w:rsid w:val="00D26DF3"/>
    <w:rsid w:val="00D26E09"/>
    <w:rsid w:val="00D27100"/>
    <w:rsid w:val="00D30C48"/>
    <w:rsid w:val="00D3133C"/>
    <w:rsid w:val="00D31523"/>
    <w:rsid w:val="00D31534"/>
    <w:rsid w:val="00D322B6"/>
    <w:rsid w:val="00D329AA"/>
    <w:rsid w:val="00D32DC7"/>
    <w:rsid w:val="00D3310C"/>
    <w:rsid w:val="00D3367B"/>
    <w:rsid w:val="00D33698"/>
    <w:rsid w:val="00D337B7"/>
    <w:rsid w:val="00D33C92"/>
    <w:rsid w:val="00D34242"/>
    <w:rsid w:val="00D3476D"/>
    <w:rsid w:val="00D34E1B"/>
    <w:rsid w:val="00D354FD"/>
    <w:rsid w:val="00D35DF7"/>
    <w:rsid w:val="00D364EE"/>
    <w:rsid w:val="00D4059E"/>
    <w:rsid w:val="00D40E3E"/>
    <w:rsid w:val="00D419FF"/>
    <w:rsid w:val="00D42DFA"/>
    <w:rsid w:val="00D43BDE"/>
    <w:rsid w:val="00D443C8"/>
    <w:rsid w:val="00D451AF"/>
    <w:rsid w:val="00D4637C"/>
    <w:rsid w:val="00D4665A"/>
    <w:rsid w:val="00D467E3"/>
    <w:rsid w:val="00D468F0"/>
    <w:rsid w:val="00D47166"/>
    <w:rsid w:val="00D47B0E"/>
    <w:rsid w:val="00D500B1"/>
    <w:rsid w:val="00D50D01"/>
    <w:rsid w:val="00D510F0"/>
    <w:rsid w:val="00D511E5"/>
    <w:rsid w:val="00D52343"/>
    <w:rsid w:val="00D5342F"/>
    <w:rsid w:val="00D5367E"/>
    <w:rsid w:val="00D53B00"/>
    <w:rsid w:val="00D5405E"/>
    <w:rsid w:val="00D546C6"/>
    <w:rsid w:val="00D55B94"/>
    <w:rsid w:val="00D566C3"/>
    <w:rsid w:val="00D56A65"/>
    <w:rsid w:val="00D57125"/>
    <w:rsid w:val="00D57B74"/>
    <w:rsid w:val="00D60A15"/>
    <w:rsid w:val="00D60A70"/>
    <w:rsid w:val="00D62155"/>
    <w:rsid w:val="00D62608"/>
    <w:rsid w:val="00D63109"/>
    <w:rsid w:val="00D635FD"/>
    <w:rsid w:val="00D638AD"/>
    <w:rsid w:val="00D64AB2"/>
    <w:rsid w:val="00D64AF1"/>
    <w:rsid w:val="00D64E18"/>
    <w:rsid w:val="00D65749"/>
    <w:rsid w:val="00D67A00"/>
    <w:rsid w:val="00D709DC"/>
    <w:rsid w:val="00D71485"/>
    <w:rsid w:val="00D7277B"/>
    <w:rsid w:val="00D73302"/>
    <w:rsid w:val="00D73497"/>
    <w:rsid w:val="00D7374F"/>
    <w:rsid w:val="00D7495D"/>
    <w:rsid w:val="00D75C41"/>
    <w:rsid w:val="00D76A8F"/>
    <w:rsid w:val="00D77035"/>
    <w:rsid w:val="00D77693"/>
    <w:rsid w:val="00D77E5B"/>
    <w:rsid w:val="00D77F5B"/>
    <w:rsid w:val="00D809BB"/>
    <w:rsid w:val="00D81B11"/>
    <w:rsid w:val="00D8257D"/>
    <w:rsid w:val="00D82C45"/>
    <w:rsid w:val="00D82C84"/>
    <w:rsid w:val="00D82E3D"/>
    <w:rsid w:val="00D8374F"/>
    <w:rsid w:val="00D83A69"/>
    <w:rsid w:val="00D8419F"/>
    <w:rsid w:val="00D84C4D"/>
    <w:rsid w:val="00D85791"/>
    <w:rsid w:val="00D8619B"/>
    <w:rsid w:val="00D86D86"/>
    <w:rsid w:val="00D86E24"/>
    <w:rsid w:val="00D875CE"/>
    <w:rsid w:val="00D87F9B"/>
    <w:rsid w:val="00D9058A"/>
    <w:rsid w:val="00D907C2"/>
    <w:rsid w:val="00D90A46"/>
    <w:rsid w:val="00D90AFB"/>
    <w:rsid w:val="00D912E7"/>
    <w:rsid w:val="00D918C6"/>
    <w:rsid w:val="00D91B63"/>
    <w:rsid w:val="00D9266F"/>
    <w:rsid w:val="00D92A46"/>
    <w:rsid w:val="00D93E76"/>
    <w:rsid w:val="00D94160"/>
    <w:rsid w:val="00D94A8A"/>
    <w:rsid w:val="00D94DC0"/>
    <w:rsid w:val="00D95239"/>
    <w:rsid w:val="00D9581E"/>
    <w:rsid w:val="00D95865"/>
    <w:rsid w:val="00D963A6"/>
    <w:rsid w:val="00D976AC"/>
    <w:rsid w:val="00D977C7"/>
    <w:rsid w:val="00DA0ABB"/>
    <w:rsid w:val="00DA1CFB"/>
    <w:rsid w:val="00DA1D22"/>
    <w:rsid w:val="00DA233F"/>
    <w:rsid w:val="00DA2E81"/>
    <w:rsid w:val="00DA360D"/>
    <w:rsid w:val="00DA372B"/>
    <w:rsid w:val="00DA3B48"/>
    <w:rsid w:val="00DA3DCF"/>
    <w:rsid w:val="00DA3EAA"/>
    <w:rsid w:val="00DA48CD"/>
    <w:rsid w:val="00DA48D0"/>
    <w:rsid w:val="00DA4E17"/>
    <w:rsid w:val="00DA519D"/>
    <w:rsid w:val="00DA58B1"/>
    <w:rsid w:val="00DA5D7B"/>
    <w:rsid w:val="00DA5E75"/>
    <w:rsid w:val="00DA61B3"/>
    <w:rsid w:val="00DA6336"/>
    <w:rsid w:val="00DA6CC6"/>
    <w:rsid w:val="00DA72F9"/>
    <w:rsid w:val="00DB013B"/>
    <w:rsid w:val="00DB0C55"/>
    <w:rsid w:val="00DB1179"/>
    <w:rsid w:val="00DB1729"/>
    <w:rsid w:val="00DB286E"/>
    <w:rsid w:val="00DB294A"/>
    <w:rsid w:val="00DB2970"/>
    <w:rsid w:val="00DB3945"/>
    <w:rsid w:val="00DB3E04"/>
    <w:rsid w:val="00DB4230"/>
    <w:rsid w:val="00DB4A09"/>
    <w:rsid w:val="00DB5937"/>
    <w:rsid w:val="00DB59BF"/>
    <w:rsid w:val="00DB614B"/>
    <w:rsid w:val="00DB687C"/>
    <w:rsid w:val="00DB6888"/>
    <w:rsid w:val="00DB7CF2"/>
    <w:rsid w:val="00DC0873"/>
    <w:rsid w:val="00DC0D94"/>
    <w:rsid w:val="00DC11F7"/>
    <w:rsid w:val="00DC1E23"/>
    <w:rsid w:val="00DC210C"/>
    <w:rsid w:val="00DC2129"/>
    <w:rsid w:val="00DC21C9"/>
    <w:rsid w:val="00DC2529"/>
    <w:rsid w:val="00DC2757"/>
    <w:rsid w:val="00DC2B4E"/>
    <w:rsid w:val="00DC2D74"/>
    <w:rsid w:val="00DC35D2"/>
    <w:rsid w:val="00DC405D"/>
    <w:rsid w:val="00DC416A"/>
    <w:rsid w:val="00DC430F"/>
    <w:rsid w:val="00DC4A83"/>
    <w:rsid w:val="00DC4BD7"/>
    <w:rsid w:val="00DC4BF0"/>
    <w:rsid w:val="00DC5160"/>
    <w:rsid w:val="00DC5252"/>
    <w:rsid w:val="00DC5713"/>
    <w:rsid w:val="00DC5734"/>
    <w:rsid w:val="00DC5FD3"/>
    <w:rsid w:val="00DC62DA"/>
    <w:rsid w:val="00DC69AA"/>
    <w:rsid w:val="00DC6D5D"/>
    <w:rsid w:val="00DC6F78"/>
    <w:rsid w:val="00DC7648"/>
    <w:rsid w:val="00DD00F3"/>
    <w:rsid w:val="00DD0B9B"/>
    <w:rsid w:val="00DD0D0B"/>
    <w:rsid w:val="00DD12A4"/>
    <w:rsid w:val="00DD13DA"/>
    <w:rsid w:val="00DD180E"/>
    <w:rsid w:val="00DD2803"/>
    <w:rsid w:val="00DD2962"/>
    <w:rsid w:val="00DD2F26"/>
    <w:rsid w:val="00DD35EE"/>
    <w:rsid w:val="00DD37E3"/>
    <w:rsid w:val="00DD4157"/>
    <w:rsid w:val="00DD476D"/>
    <w:rsid w:val="00DD6243"/>
    <w:rsid w:val="00DD64D2"/>
    <w:rsid w:val="00DD698E"/>
    <w:rsid w:val="00DD6A09"/>
    <w:rsid w:val="00DD7818"/>
    <w:rsid w:val="00DD7845"/>
    <w:rsid w:val="00DD7F27"/>
    <w:rsid w:val="00DE01D0"/>
    <w:rsid w:val="00DE04C3"/>
    <w:rsid w:val="00DE0985"/>
    <w:rsid w:val="00DE0CA5"/>
    <w:rsid w:val="00DE16E9"/>
    <w:rsid w:val="00DE1887"/>
    <w:rsid w:val="00DE1935"/>
    <w:rsid w:val="00DE1CAA"/>
    <w:rsid w:val="00DE1DFB"/>
    <w:rsid w:val="00DE2064"/>
    <w:rsid w:val="00DE2079"/>
    <w:rsid w:val="00DE2731"/>
    <w:rsid w:val="00DE2995"/>
    <w:rsid w:val="00DE3100"/>
    <w:rsid w:val="00DE31D6"/>
    <w:rsid w:val="00DE32F0"/>
    <w:rsid w:val="00DE3396"/>
    <w:rsid w:val="00DE33CB"/>
    <w:rsid w:val="00DE3518"/>
    <w:rsid w:val="00DE417B"/>
    <w:rsid w:val="00DE44F5"/>
    <w:rsid w:val="00DE5735"/>
    <w:rsid w:val="00DE65B9"/>
    <w:rsid w:val="00DF11AC"/>
    <w:rsid w:val="00DF14C5"/>
    <w:rsid w:val="00DF168F"/>
    <w:rsid w:val="00DF16F6"/>
    <w:rsid w:val="00DF217A"/>
    <w:rsid w:val="00DF23E6"/>
    <w:rsid w:val="00DF25CE"/>
    <w:rsid w:val="00DF2DEB"/>
    <w:rsid w:val="00DF3394"/>
    <w:rsid w:val="00DF391B"/>
    <w:rsid w:val="00DF4300"/>
    <w:rsid w:val="00DF431F"/>
    <w:rsid w:val="00DF4902"/>
    <w:rsid w:val="00DF4F32"/>
    <w:rsid w:val="00DF5B2F"/>
    <w:rsid w:val="00DF654C"/>
    <w:rsid w:val="00DF6754"/>
    <w:rsid w:val="00DF6901"/>
    <w:rsid w:val="00DF6A4C"/>
    <w:rsid w:val="00DF73DD"/>
    <w:rsid w:val="00DF7773"/>
    <w:rsid w:val="00DF7A06"/>
    <w:rsid w:val="00E005B6"/>
    <w:rsid w:val="00E00B86"/>
    <w:rsid w:val="00E00BFF"/>
    <w:rsid w:val="00E00C68"/>
    <w:rsid w:val="00E01800"/>
    <w:rsid w:val="00E01ADF"/>
    <w:rsid w:val="00E02A0E"/>
    <w:rsid w:val="00E03267"/>
    <w:rsid w:val="00E04553"/>
    <w:rsid w:val="00E04B3F"/>
    <w:rsid w:val="00E056AC"/>
    <w:rsid w:val="00E05EC5"/>
    <w:rsid w:val="00E06E4B"/>
    <w:rsid w:val="00E10174"/>
    <w:rsid w:val="00E10A5F"/>
    <w:rsid w:val="00E10AFF"/>
    <w:rsid w:val="00E115FB"/>
    <w:rsid w:val="00E11DC0"/>
    <w:rsid w:val="00E12B7F"/>
    <w:rsid w:val="00E1476C"/>
    <w:rsid w:val="00E14922"/>
    <w:rsid w:val="00E14A41"/>
    <w:rsid w:val="00E14ED4"/>
    <w:rsid w:val="00E15148"/>
    <w:rsid w:val="00E16DC5"/>
    <w:rsid w:val="00E16F06"/>
    <w:rsid w:val="00E177F8"/>
    <w:rsid w:val="00E179C0"/>
    <w:rsid w:val="00E22E64"/>
    <w:rsid w:val="00E22F3F"/>
    <w:rsid w:val="00E23261"/>
    <w:rsid w:val="00E23501"/>
    <w:rsid w:val="00E2497E"/>
    <w:rsid w:val="00E2515E"/>
    <w:rsid w:val="00E253EE"/>
    <w:rsid w:val="00E26B5A"/>
    <w:rsid w:val="00E271A7"/>
    <w:rsid w:val="00E273AD"/>
    <w:rsid w:val="00E27DFB"/>
    <w:rsid w:val="00E32172"/>
    <w:rsid w:val="00E32C7D"/>
    <w:rsid w:val="00E33923"/>
    <w:rsid w:val="00E33A49"/>
    <w:rsid w:val="00E34508"/>
    <w:rsid w:val="00E35CC4"/>
    <w:rsid w:val="00E35DF1"/>
    <w:rsid w:val="00E35F68"/>
    <w:rsid w:val="00E368D0"/>
    <w:rsid w:val="00E36976"/>
    <w:rsid w:val="00E406DB"/>
    <w:rsid w:val="00E4084B"/>
    <w:rsid w:val="00E409BD"/>
    <w:rsid w:val="00E40AAA"/>
    <w:rsid w:val="00E40CFE"/>
    <w:rsid w:val="00E41805"/>
    <w:rsid w:val="00E42240"/>
    <w:rsid w:val="00E4278E"/>
    <w:rsid w:val="00E42972"/>
    <w:rsid w:val="00E42C39"/>
    <w:rsid w:val="00E432A9"/>
    <w:rsid w:val="00E434BF"/>
    <w:rsid w:val="00E442BE"/>
    <w:rsid w:val="00E44B35"/>
    <w:rsid w:val="00E45393"/>
    <w:rsid w:val="00E460AF"/>
    <w:rsid w:val="00E4668E"/>
    <w:rsid w:val="00E467AC"/>
    <w:rsid w:val="00E47A87"/>
    <w:rsid w:val="00E47D31"/>
    <w:rsid w:val="00E508C4"/>
    <w:rsid w:val="00E51484"/>
    <w:rsid w:val="00E51ACF"/>
    <w:rsid w:val="00E51DF6"/>
    <w:rsid w:val="00E5204F"/>
    <w:rsid w:val="00E52451"/>
    <w:rsid w:val="00E54516"/>
    <w:rsid w:val="00E55070"/>
    <w:rsid w:val="00E55905"/>
    <w:rsid w:val="00E55A35"/>
    <w:rsid w:val="00E560A7"/>
    <w:rsid w:val="00E576C5"/>
    <w:rsid w:val="00E57858"/>
    <w:rsid w:val="00E618CA"/>
    <w:rsid w:val="00E61A4E"/>
    <w:rsid w:val="00E624B8"/>
    <w:rsid w:val="00E624C8"/>
    <w:rsid w:val="00E62DE2"/>
    <w:rsid w:val="00E62FC0"/>
    <w:rsid w:val="00E645A9"/>
    <w:rsid w:val="00E6478F"/>
    <w:rsid w:val="00E655DB"/>
    <w:rsid w:val="00E65DB4"/>
    <w:rsid w:val="00E66532"/>
    <w:rsid w:val="00E66CF0"/>
    <w:rsid w:val="00E66DF6"/>
    <w:rsid w:val="00E66E51"/>
    <w:rsid w:val="00E67314"/>
    <w:rsid w:val="00E67437"/>
    <w:rsid w:val="00E6792F"/>
    <w:rsid w:val="00E67E1C"/>
    <w:rsid w:val="00E7062E"/>
    <w:rsid w:val="00E706AB"/>
    <w:rsid w:val="00E71A6C"/>
    <w:rsid w:val="00E720A5"/>
    <w:rsid w:val="00E723B7"/>
    <w:rsid w:val="00E7283A"/>
    <w:rsid w:val="00E747EA"/>
    <w:rsid w:val="00E74914"/>
    <w:rsid w:val="00E74F38"/>
    <w:rsid w:val="00E76078"/>
    <w:rsid w:val="00E76D06"/>
    <w:rsid w:val="00E812C6"/>
    <w:rsid w:val="00E816AE"/>
    <w:rsid w:val="00E81745"/>
    <w:rsid w:val="00E82984"/>
    <w:rsid w:val="00E82A7B"/>
    <w:rsid w:val="00E82F7E"/>
    <w:rsid w:val="00E83D9F"/>
    <w:rsid w:val="00E83FE8"/>
    <w:rsid w:val="00E850F7"/>
    <w:rsid w:val="00E85688"/>
    <w:rsid w:val="00E85A1C"/>
    <w:rsid w:val="00E87AB6"/>
    <w:rsid w:val="00E900E2"/>
    <w:rsid w:val="00E907CF"/>
    <w:rsid w:val="00E90CC2"/>
    <w:rsid w:val="00E9159B"/>
    <w:rsid w:val="00E91B60"/>
    <w:rsid w:val="00E91E57"/>
    <w:rsid w:val="00E91EAB"/>
    <w:rsid w:val="00E92397"/>
    <w:rsid w:val="00E9279D"/>
    <w:rsid w:val="00E929AC"/>
    <w:rsid w:val="00E93626"/>
    <w:rsid w:val="00E9373D"/>
    <w:rsid w:val="00E9386C"/>
    <w:rsid w:val="00E94E81"/>
    <w:rsid w:val="00E958AA"/>
    <w:rsid w:val="00E9616E"/>
    <w:rsid w:val="00E9632D"/>
    <w:rsid w:val="00E96AFB"/>
    <w:rsid w:val="00E96F63"/>
    <w:rsid w:val="00E97760"/>
    <w:rsid w:val="00E979D4"/>
    <w:rsid w:val="00EA0498"/>
    <w:rsid w:val="00EA0845"/>
    <w:rsid w:val="00EA0DA5"/>
    <w:rsid w:val="00EA1087"/>
    <w:rsid w:val="00EA116B"/>
    <w:rsid w:val="00EA16E5"/>
    <w:rsid w:val="00EA22F2"/>
    <w:rsid w:val="00EA28EC"/>
    <w:rsid w:val="00EA2EC7"/>
    <w:rsid w:val="00EA3824"/>
    <w:rsid w:val="00EA3A07"/>
    <w:rsid w:val="00EA3C48"/>
    <w:rsid w:val="00EA411C"/>
    <w:rsid w:val="00EA480D"/>
    <w:rsid w:val="00EA48B1"/>
    <w:rsid w:val="00EA495C"/>
    <w:rsid w:val="00EA4F3F"/>
    <w:rsid w:val="00EA5A86"/>
    <w:rsid w:val="00EA5ADD"/>
    <w:rsid w:val="00EA5B02"/>
    <w:rsid w:val="00EA5D81"/>
    <w:rsid w:val="00EA608C"/>
    <w:rsid w:val="00EA6966"/>
    <w:rsid w:val="00EA6B0B"/>
    <w:rsid w:val="00EA6B95"/>
    <w:rsid w:val="00EA6C40"/>
    <w:rsid w:val="00EA7156"/>
    <w:rsid w:val="00EB1870"/>
    <w:rsid w:val="00EB2A88"/>
    <w:rsid w:val="00EB2D30"/>
    <w:rsid w:val="00EB32D9"/>
    <w:rsid w:val="00EB3E8B"/>
    <w:rsid w:val="00EB44C4"/>
    <w:rsid w:val="00EB47D0"/>
    <w:rsid w:val="00EB48FF"/>
    <w:rsid w:val="00EB4A14"/>
    <w:rsid w:val="00EB5570"/>
    <w:rsid w:val="00EB5C4F"/>
    <w:rsid w:val="00EB6C88"/>
    <w:rsid w:val="00EB6D07"/>
    <w:rsid w:val="00EB7645"/>
    <w:rsid w:val="00EB7B71"/>
    <w:rsid w:val="00EC026E"/>
    <w:rsid w:val="00EC0B8A"/>
    <w:rsid w:val="00EC0D3A"/>
    <w:rsid w:val="00EC0DE7"/>
    <w:rsid w:val="00EC1246"/>
    <w:rsid w:val="00EC1EEC"/>
    <w:rsid w:val="00EC31D9"/>
    <w:rsid w:val="00EC37DC"/>
    <w:rsid w:val="00EC37F9"/>
    <w:rsid w:val="00EC4119"/>
    <w:rsid w:val="00EC4FD2"/>
    <w:rsid w:val="00EC58C2"/>
    <w:rsid w:val="00EC5F76"/>
    <w:rsid w:val="00EC67E1"/>
    <w:rsid w:val="00EC69F8"/>
    <w:rsid w:val="00EC6A6D"/>
    <w:rsid w:val="00EC6B0F"/>
    <w:rsid w:val="00EC6D7D"/>
    <w:rsid w:val="00EC71D7"/>
    <w:rsid w:val="00EC73E2"/>
    <w:rsid w:val="00EC78B7"/>
    <w:rsid w:val="00ED0394"/>
    <w:rsid w:val="00ED08F5"/>
    <w:rsid w:val="00ED0E7C"/>
    <w:rsid w:val="00ED0EFB"/>
    <w:rsid w:val="00ED1AA2"/>
    <w:rsid w:val="00ED1F07"/>
    <w:rsid w:val="00ED216E"/>
    <w:rsid w:val="00ED241F"/>
    <w:rsid w:val="00ED2FED"/>
    <w:rsid w:val="00ED3C91"/>
    <w:rsid w:val="00ED3CD5"/>
    <w:rsid w:val="00ED46E1"/>
    <w:rsid w:val="00ED4B6B"/>
    <w:rsid w:val="00ED6107"/>
    <w:rsid w:val="00ED6F8C"/>
    <w:rsid w:val="00ED72A2"/>
    <w:rsid w:val="00ED7346"/>
    <w:rsid w:val="00EE038D"/>
    <w:rsid w:val="00EE04E1"/>
    <w:rsid w:val="00EE0E10"/>
    <w:rsid w:val="00EE2CC7"/>
    <w:rsid w:val="00EE2E95"/>
    <w:rsid w:val="00EE3C5C"/>
    <w:rsid w:val="00EE3FCD"/>
    <w:rsid w:val="00EE50FF"/>
    <w:rsid w:val="00EE51C5"/>
    <w:rsid w:val="00EE5AFF"/>
    <w:rsid w:val="00EE6204"/>
    <w:rsid w:val="00EE6769"/>
    <w:rsid w:val="00EE770A"/>
    <w:rsid w:val="00EE7D51"/>
    <w:rsid w:val="00EF05D3"/>
    <w:rsid w:val="00EF068A"/>
    <w:rsid w:val="00EF0727"/>
    <w:rsid w:val="00EF2F55"/>
    <w:rsid w:val="00EF3188"/>
    <w:rsid w:val="00EF3195"/>
    <w:rsid w:val="00EF425A"/>
    <w:rsid w:val="00EF5B58"/>
    <w:rsid w:val="00EF5EFC"/>
    <w:rsid w:val="00EF6EF3"/>
    <w:rsid w:val="00EF722C"/>
    <w:rsid w:val="00EF793A"/>
    <w:rsid w:val="00EF7F67"/>
    <w:rsid w:val="00F0037D"/>
    <w:rsid w:val="00F01751"/>
    <w:rsid w:val="00F022AC"/>
    <w:rsid w:val="00F024E1"/>
    <w:rsid w:val="00F03566"/>
    <w:rsid w:val="00F0426A"/>
    <w:rsid w:val="00F04450"/>
    <w:rsid w:val="00F0445A"/>
    <w:rsid w:val="00F05B09"/>
    <w:rsid w:val="00F05F5A"/>
    <w:rsid w:val="00F05FAA"/>
    <w:rsid w:val="00F060B7"/>
    <w:rsid w:val="00F065BF"/>
    <w:rsid w:val="00F074F4"/>
    <w:rsid w:val="00F10A79"/>
    <w:rsid w:val="00F10FB7"/>
    <w:rsid w:val="00F1190D"/>
    <w:rsid w:val="00F13AD5"/>
    <w:rsid w:val="00F13C29"/>
    <w:rsid w:val="00F14A8F"/>
    <w:rsid w:val="00F15EAE"/>
    <w:rsid w:val="00F16F17"/>
    <w:rsid w:val="00F20BBC"/>
    <w:rsid w:val="00F215C1"/>
    <w:rsid w:val="00F21E9D"/>
    <w:rsid w:val="00F225C6"/>
    <w:rsid w:val="00F23234"/>
    <w:rsid w:val="00F2336B"/>
    <w:rsid w:val="00F23AC2"/>
    <w:rsid w:val="00F240FC"/>
    <w:rsid w:val="00F24756"/>
    <w:rsid w:val="00F24A07"/>
    <w:rsid w:val="00F24A5A"/>
    <w:rsid w:val="00F25860"/>
    <w:rsid w:val="00F25E75"/>
    <w:rsid w:val="00F26F34"/>
    <w:rsid w:val="00F274B6"/>
    <w:rsid w:val="00F30158"/>
    <w:rsid w:val="00F303E9"/>
    <w:rsid w:val="00F3089B"/>
    <w:rsid w:val="00F30C5D"/>
    <w:rsid w:val="00F31D9C"/>
    <w:rsid w:val="00F328C9"/>
    <w:rsid w:val="00F328E4"/>
    <w:rsid w:val="00F32D28"/>
    <w:rsid w:val="00F33893"/>
    <w:rsid w:val="00F33FF4"/>
    <w:rsid w:val="00F34FAE"/>
    <w:rsid w:val="00F35607"/>
    <w:rsid w:val="00F35D91"/>
    <w:rsid w:val="00F36C7E"/>
    <w:rsid w:val="00F372E4"/>
    <w:rsid w:val="00F37B3B"/>
    <w:rsid w:val="00F410F0"/>
    <w:rsid w:val="00F412A6"/>
    <w:rsid w:val="00F41C9C"/>
    <w:rsid w:val="00F42812"/>
    <w:rsid w:val="00F429A1"/>
    <w:rsid w:val="00F42E64"/>
    <w:rsid w:val="00F42EFF"/>
    <w:rsid w:val="00F43014"/>
    <w:rsid w:val="00F450B7"/>
    <w:rsid w:val="00F45212"/>
    <w:rsid w:val="00F465D6"/>
    <w:rsid w:val="00F46CDC"/>
    <w:rsid w:val="00F47086"/>
    <w:rsid w:val="00F47457"/>
    <w:rsid w:val="00F47D83"/>
    <w:rsid w:val="00F50339"/>
    <w:rsid w:val="00F51659"/>
    <w:rsid w:val="00F519DD"/>
    <w:rsid w:val="00F51B83"/>
    <w:rsid w:val="00F51CEA"/>
    <w:rsid w:val="00F51DD1"/>
    <w:rsid w:val="00F52F05"/>
    <w:rsid w:val="00F53132"/>
    <w:rsid w:val="00F533EF"/>
    <w:rsid w:val="00F535FB"/>
    <w:rsid w:val="00F54183"/>
    <w:rsid w:val="00F543CE"/>
    <w:rsid w:val="00F544EB"/>
    <w:rsid w:val="00F545B2"/>
    <w:rsid w:val="00F55B90"/>
    <w:rsid w:val="00F561BB"/>
    <w:rsid w:val="00F56D95"/>
    <w:rsid w:val="00F56E18"/>
    <w:rsid w:val="00F578C6"/>
    <w:rsid w:val="00F57D83"/>
    <w:rsid w:val="00F57F46"/>
    <w:rsid w:val="00F60079"/>
    <w:rsid w:val="00F605AD"/>
    <w:rsid w:val="00F60FBF"/>
    <w:rsid w:val="00F6111A"/>
    <w:rsid w:val="00F61650"/>
    <w:rsid w:val="00F61A25"/>
    <w:rsid w:val="00F62EA9"/>
    <w:rsid w:val="00F62EC9"/>
    <w:rsid w:val="00F63B7D"/>
    <w:rsid w:val="00F64953"/>
    <w:rsid w:val="00F64B07"/>
    <w:rsid w:val="00F64D5A"/>
    <w:rsid w:val="00F65381"/>
    <w:rsid w:val="00F655C0"/>
    <w:rsid w:val="00F6587A"/>
    <w:rsid w:val="00F65C35"/>
    <w:rsid w:val="00F6616E"/>
    <w:rsid w:val="00F66875"/>
    <w:rsid w:val="00F66CF0"/>
    <w:rsid w:val="00F6713E"/>
    <w:rsid w:val="00F6781F"/>
    <w:rsid w:val="00F6783D"/>
    <w:rsid w:val="00F67D84"/>
    <w:rsid w:val="00F707B2"/>
    <w:rsid w:val="00F70AFF"/>
    <w:rsid w:val="00F72114"/>
    <w:rsid w:val="00F7230B"/>
    <w:rsid w:val="00F7245D"/>
    <w:rsid w:val="00F727F0"/>
    <w:rsid w:val="00F731F3"/>
    <w:rsid w:val="00F74334"/>
    <w:rsid w:val="00F74417"/>
    <w:rsid w:val="00F74C5E"/>
    <w:rsid w:val="00F7567F"/>
    <w:rsid w:val="00F76BF5"/>
    <w:rsid w:val="00F771EC"/>
    <w:rsid w:val="00F801C2"/>
    <w:rsid w:val="00F80851"/>
    <w:rsid w:val="00F8130D"/>
    <w:rsid w:val="00F828AA"/>
    <w:rsid w:val="00F83123"/>
    <w:rsid w:val="00F83204"/>
    <w:rsid w:val="00F83218"/>
    <w:rsid w:val="00F84018"/>
    <w:rsid w:val="00F84152"/>
    <w:rsid w:val="00F8454A"/>
    <w:rsid w:val="00F849EA"/>
    <w:rsid w:val="00F85B13"/>
    <w:rsid w:val="00F86457"/>
    <w:rsid w:val="00F87177"/>
    <w:rsid w:val="00F901C2"/>
    <w:rsid w:val="00F903A4"/>
    <w:rsid w:val="00F918F1"/>
    <w:rsid w:val="00F91968"/>
    <w:rsid w:val="00F91CE9"/>
    <w:rsid w:val="00F92950"/>
    <w:rsid w:val="00F936D6"/>
    <w:rsid w:val="00F936E8"/>
    <w:rsid w:val="00F93795"/>
    <w:rsid w:val="00F93B86"/>
    <w:rsid w:val="00F93FCB"/>
    <w:rsid w:val="00F9406B"/>
    <w:rsid w:val="00F94132"/>
    <w:rsid w:val="00F94B94"/>
    <w:rsid w:val="00F95599"/>
    <w:rsid w:val="00F9584F"/>
    <w:rsid w:val="00F95CBD"/>
    <w:rsid w:val="00F969B8"/>
    <w:rsid w:val="00F96FB0"/>
    <w:rsid w:val="00F97439"/>
    <w:rsid w:val="00F9796E"/>
    <w:rsid w:val="00FA0956"/>
    <w:rsid w:val="00FA1233"/>
    <w:rsid w:val="00FA2107"/>
    <w:rsid w:val="00FA2268"/>
    <w:rsid w:val="00FA2649"/>
    <w:rsid w:val="00FA2806"/>
    <w:rsid w:val="00FA2D4B"/>
    <w:rsid w:val="00FA4817"/>
    <w:rsid w:val="00FA4B80"/>
    <w:rsid w:val="00FA552A"/>
    <w:rsid w:val="00FA6799"/>
    <w:rsid w:val="00FA6AA3"/>
    <w:rsid w:val="00FB0375"/>
    <w:rsid w:val="00FB04B3"/>
    <w:rsid w:val="00FB08C0"/>
    <w:rsid w:val="00FB159C"/>
    <w:rsid w:val="00FB1915"/>
    <w:rsid w:val="00FB2368"/>
    <w:rsid w:val="00FB33B7"/>
    <w:rsid w:val="00FB36AA"/>
    <w:rsid w:val="00FB3E92"/>
    <w:rsid w:val="00FB4471"/>
    <w:rsid w:val="00FB51EF"/>
    <w:rsid w:val="00FB5A53"/>
    <w:rsid w:val="00FB5A67"/>
    <w:rsid w:val="00FB6007"/>
    <w:rsid w:val="00FB6876"/>
    <w:rsid w:val="00FB69D3"/>
    <w:rsid w:val="00FB6CEC"/>
    <w:rsid w:val="00FB6CEE"/>
    <w:rsid w:val="00FB6D40"/>
    <w:rsid w:val="00FC03E2"/>
    <w:rsid w:val="00FC0411"/>
    <w:rsid w:val="00FC0AC2"/>
    <w:rsid w:val="00FC21BE"/>
    <w:rsid w:val="00FC22B4"/>
    <w:rsid w:val="00FC2576"/>
    <w:rsid w:val="00FC2647"/>
    <w:rsid w:val="00FC268B"/>
    <w:rsid w:val="00FC26D3"/>
    <w:rsid w:val="00FC39D3"/>
    <w:rsid w:val="00FC3F8E"/>
    <w:rsid w:val="00FC4460"/>
    <w:rsid w:val="00FC44B2"/>
    <w:rsid w:val="00FC4ADB"/>
    <w:rsid w:val="00FC4BCA"/>
    <w:rsid w:val="00FC4FDA"/>
    <w:rsid w:val="00FC552E"/>
    <w:rsid w:val="00FC56FE"/>
    <w:rsid w:val="00FC60A8"/>
    <w:rsid w:val="00FC6740"/>
    <w:rsid w:val="00FC7122"/>
    <w:rsid w:val="00FD09C8"/>
    <w:rsid w:val="00FD2786"/>
    <w:rsid w:val="00FD2AB1"/>
    <w:rsid w:val="00FD2D27"/>
    <w:rsid w:val="00FD2F8A"/>
    <w:rsid w:val="00FD322C"/>
    <w:rsid w:val="00FD431A"/>
    <w:rsid w:val="00FD4D89"/>
    <w:rsid w:val="00FD5BA8"/>
    <w:rsid w:val="00FD657D"/>
    <w:rsid w:val="00FD6759"/>
    <w:rsid w:val="00FD6B44"/>
    <w:rsid w:val="00FD6C0D"/>
    <w:rsid w:val="00FD73EA"/>
    <w:rsid w:val="00FD7659"/>
    <w:rsid w:val="00FD76A5"/>
    <w:rsid w:val="00FE0AA4"/>
    <w:rsid w:val="00FE0AB1"/>
    <w:rsid w:val="00FE13ED"/>
    <w:rsid w:val="00FE17C1"/>
    <w:rsid w:val="00FE22BB"/>
    <w:rsid w:val="00FE3918"/>
    <w:rsid w:val="00FE4626"/>
    <w:rsid w:val="00FE4AE7"/>
    <w:rsid w:val="00FE4E5E"/>
    <w:rsid w:val="00FE712B"/>
    <w:rsid w:val="00FE7587"/>
    <w:rsid w:val="00FE7795"/>
    <w:rsid w:val="00FE7E9A"/>
    <w:rsid w:val="00FF0244"/>
    <w:rsid w:val="00FF0A51"/>
    <w:rsid w:val="00FF0AE6"/>
    <w:rsid w:val="00FF10CF"/>
    <w:rsid w:val="00FF16A4"/>
    <w:rsid w:val="00FF2254"/>
    <w:rsid w:val="00FF31FC"/>
    <w:rsid w:val="00FF3B30"/>
    <w:rsid w:val="00FF3DA6"/>
    <w:rsid w:val="00FF49C3"/>
    <w:rsid w:val="00FF566F"/>
    <w:rsid w:val="00FF58B3"/>
    <w:rsid w:val="00FF5D2D"/>
    <w:rsid w:val="00FF7CB6"/>
    <w:rsid w:val="00FF7D89"/>
    <w:rsid w:val="0184A834"/>
    <w:rsid w:val="01E05060"/>
    <w:rsid w:val="01E71227"/>
    <w:rsid w:val="01EF0814"/>
    <w:rsid w:val="0258202D"/>
    <w:rsid w:val="0350DEE5"/>
    <w:rsid w:val="03E98FB8"/>
    <w:rsid w:val="03FB0F85"/>
    <w:rsid w:val="040EC01D"/>
    <w:rsid w:val="04376A48"/>
    <w:rsid w:val="046137EC"/>
    <w:rsid w:val="0498047E"/>
    <w:rsid w:val="057D5F64"/>
    <w:rsid w:val="05C9C66F"/>
    <w:rsid w:val="05E77814"/>
    <w:rsid w:val="05F37F38"/>
    <w:rsid w:val="0685B8C1"/>
    <w:rsid w:val="06934D30"/>
    <w:rsid w:val="073EEC1C"/>
    <w:rsid w:val="075BA180"/>
    <w:rsid w:val="07EF02C8"/>
    <w:rsid w:val="082EB6EE"/>
    <w:rsid w:val="0889C59D"/>
    <w:rsid w:val="08E3AEDF"/>
    <w:rsid w:val="0997FFBE"/>
    <w:rsid w:val="09B3BF00"/>
    <w:rsid w:val="09D23694"/>
    <w:rsid w:val="09F8F5CB"/>
    <w:rsid w:val="0A713CB0"/>
    <w:rsid w:val="0A758CF6"/>
    <w:rsid w:val="0A92292E"/>
    <w:rsid w:val="0AB83DD7"/>
    <w:rsid w:val="0B59EC09"/>
    <w:rsid w:val="0B60D3BD"/>
    <w:rsid w:val="0B780B5D"/>
    <w:rsid w:val="0BCF58B7"/>
    <w:rsid w:val="0C3D12F4"/>
    <w:rsid w:val="0C9A8010"/>
    <w:rsid w:val="0CB35AC7"/>
    <w:rsid w:val="0D7AD45C"/>
    <w:rsid w:val="0D8640BD"/>
    <w:rsid w:val="0DA81712"/>
    <w:rsid w:val="0DD92B56"/>
    <w:rsid w:val="0E0F30F7"/>
    <w:rsid w:val="0E2528F8"/>
    <w:rsid w:val="0E703266"/>
    <w:rsid w:val="0E7B413E"/>
    <w:rsid w:val="0EAEBBE3"/>
    <w:rsid w:val="0F5D308D"/>
    <w:rsid w:val="0F7C53A1"/>
    <w:rsid w:val="0FD5F4D1"/>
    <w:rsid w:val="101343F2"/>
    <w:rsid w:val="10934AB8"/>
    <w:rsid w:val="10EEB2E4"/>
    <w:rsid w:val="11583F0D"/>
    <w:rsid w:val="115A99A2"/>
    <w:rsid w:val="116B37DF"/>
    <w:rsid w:val="1179E263"/>
    <w:rsid w:val="1205D0E3"/>
    <w:rsid w:val="12EE8B29"/>
    <w:rsid w:val="133B109E"/>
    <w:rsid w:val="1394221D"/>
    <w:rsid w:val="13AB1DCC"/>
    <w:rsid w:val="140333F2"/>
    <w:rsid w:val="152C4A6C"/>
    <w:rsid w:val="15A92CFD"/>
    <w:rsid w:val="15B031A5"/>
    <w:rsid w:val="15FC69DE"/>
    <w:rsid w:val="16051539"/>
    <w:rsid w:val="16498FDF"/>
    <w:rsid w:val="16BDBCC8"/>
    <w:rsid w:val="16C0F91E"/>
    <w:rsid w:val="16EF34B5"/>
    <w:rsid w:val="170F88ED"/>
    <w:rsid w:val="177960B8"/>
    <w:rsid w:val="17DFF6E0"/>
    <w:rsid w:val="1823025A"/>
    <w:rsid w:val="19D44CB3"/>
    <w:rsid w:val="1A0E539A"/>
    <w:rsid w:val="1AE96711"/>
    <w:rsid w:val="1AFDB926"/>
    <w:rsid w:val="1B729539"/>
    <w:rsid w:val="1BDCF188"/>
    <w:rsid w:val="1BFECD41"/>
    <w:rsid w:val="1C1F26E1"/>
    <w:rsid w:val="1C4AB334"/>
    <w:rsid w:val="1C4B88F5"/>
    <w:rsid w:val="1C7BC6F9"/>
    <w:rsid w:val="1D1B5030"/>
    <w:rsid w:val="1DB61155"/>
    <w:rsid w:val="1F2967AB"/>
    <w:rsid w:val="1F40403E"/>
    <w:rsid w:val="1F6D2EBB"/>
    <w:rsid w:val="1F7998A8"/>
    <w:rsid w:val="1FBC93EA"/>
    <w:rsid w:val="203990E6"/>
    <w:rsid w:val="205016B4"/>
    <w:rsid w:val="207D834D"/>
    <w:rsid w:val="20AEB86F"/>
    <w:rsid w:val="20E26D3E"/>
    <w:rsid w:val="20F334BF"/>
    <w:rsid w:val="21173F9C"/>
    <w:rsid w:val="21B00922"/>
    <w:rsid w:val="21B6ADDC"/>
    <w:rsid w:val="226DD2E3"/>
    <w:rsid w:val="228B0775"/>
    <w:rsid w:val="2308A742"/>
    <w:rsid w:val="2315631A"/>
    <w:rsid w:val="23A613AD"/>
    <w:rsid w:val="23D5DA38"/>
    <w:rsid w:val="241114FC"/>
    <w:rsid w:val="246BF519"/>
    <w:rsid w:val="2501CA17"/>
    <w:rsid w:val="2513AA05"/>
    <w:rsid w:val="25702B9B"/>
    <w:rsid w:val="259468CA"/>
    <w:rsid w:val="25C6CDDE"/>
    <w:rsid w:val="263B9FE1"/>
    <w:rsid w:val="26447B46"/>
    <w:rsid w:val="265C5C2B"/>
    <w:rsid w:val="267F52E4"/>
    <w:rsid w:val="26AA4ACF"/>
    <w:rsid w:val="26CA14BE"/>
    <w:rsid w:val="26F61603"/>
    <w:rsid w:val="271F9852"/>
    <w:rsid w:val="279CAF6B"/>
    <w:rsid w:val="27EA6458"/>
    <w:rsid w:val="2806227C"/>
    <w:rsid w:val="282A850B"/>
    <w:rsid w:val="28761473"/>
    <w:rsid w:val="28AE010B"/>
    <w:rsid w:val="28E8721C"/>
    <w:rsid w:val="298BF113"/>
    <w:rsid w:val="2A6E67E2"/>
    <w:rsid w:val="2AC118D2"/>
    <w:rsid w:val="2AE983F2"/>
    <w:rsid w:val="2B226B1D"/>
    <w:rsid w:val="2B779075"/>
    <w:rsid w:val="2BD5223C"/>
    <w:rsid w:val="2BD9B49D"/>
    <w:rsid w:val="2BE0D727"/>
    <w:rsid w:val="2C86BD8D"/>
    <w:rsid w:val="2CC6802F"/>
    <w:rsid w:val="2CEC94B2"/>
    <w:rsid w:val="2D022286"/>
    <w:rsid w:val="2D13478E"/>
    <w:rsid w:val="2DA208D7"/>
    <w:rsid w:val="2E67F72B"/>
    <w:rsid w:val="2E84BB1F"/>
    <w:rsid w:val="2EE9F24D"/>
    <w:rsid w:val="2EF56AFE"/>
    <w:rsid w:val="2EF9DD51"/>
    <w:rsid w:val="2F04DB20"/>
    <w:rsid w:val="2F3C5479"/>
    <w:rsid w:val="2F415DDF"/>
    <w:rsid w:val="2F89954A"/>
    <w:rsid w:val="301B2212"/>
    <w:rsid w:val="3062336D"/>
    <w:rsid w:val="307A1E60"/>
    <w:rsid w:val="30A9F21D"/>
    <w:rsid w:val="32011719"/>
    <w:rsid w:val="325BF402"/>
    <w:rsid w:val="327F626A"/>
    <w:rsid w:val="32A8AEBD"/>
    <w:rsid w:val="32DB0909"/>
    <w:rsid w:val="32EA4043"/>
    <w:rsid w:val="331E8660"/>
    <w:rsid w:val="333E1D71"/>
    <w:rsid w:val="3354EBAB"/>
    <w:rsid w:val="33C72CA5"/>
    <w:rsid w:val="33C9B5A5"/>
    <w:rsid w:val="33F4A6D6"/>
    <w:rsid w:val="3461D8DE"/>
    <w:rsid w:val="34F19B3F"/>
    <w:rsid w:val="3506AC5D"/>
    <w:rsid w:val="3595D9EA"/>
    <w:rsid w:val="35A70720"/>
    <w:rsid w:val="3653263F"/>
    <w:rsid w:val="36665C21"/>
    <w:rsid w:val="36856F61"/>
    <w:rsid w:val="36B018F3"/>
    <w:rsid w:val="36B8CF6D"/>
    <w:rsid w:val="37D8FDFF"/>
    <w:rsid w:val="3826D957"/>
    <w:rsid w:val="38458AA2"/>
    <w:rsid w:val="38881347"/>
    <w:rsid w:val="38F67EF7"/>
    <w:rsid w:val="390A4939"/>
    <w:rsid w:val="39C1BE79"/>
    <w:rsid w:val="3A1CE6A5"/>
    <w:rsid w:val="3A207B00"/>
    <w:rsid w:val="3A549950"/>
    <w:rsid w:val="3AC7C0BE"/>
    <w:rsid w:val="3AE54F50"/>
    <w:rsid w:val="3B7156C5"/>
    <w:rsid w:val="3BCD9A4C"/>
    <w:rsid w:val="3BE5515D"/>
    <w:rsid w:val="3C13A3B5"/>
    <w:rsid w:val="3C2F3C6B"/>
    <w:rsid w:val="3CA289A2"/>
    <w:rsid w:val="3CC4B56C"/>
    <w:rsid w:val="3D897E05"/>
    <w:rsid w:val="3DBB53BF"/>
    <w:rsid w:val="3DC2611A"/>
    <w:rsid w:val="3E0EA61C"/>
    <w:rsid w:val="3E3460EC"/>
    <w:rsid w:val="3E72BC1B"/>
    <w:rsid w:val="3ECD9FAA"/>
    <w:rsid w:val="3F24EA5F"/>
    <w:rsid w:val="3F4A16F3"/>
    <w:rsid w:val="3FC25E29"/>
    <w:rsid w:val="3FE1A791"/>
    <w:rsid w:val="3FE8C851"/>
    <w:rsid w:val="3FF70074"/>
    <w:rsid w:val="404B1139"/>
    <w:rsid w:val="404B6419"/>
    <w:rsid w:val="40537D4B"/>
    <w:rsid w:val="405EC2E5"/>
    <w:rsid w:val="40CA7725"/>
    <w:rsid w:val="40D616BF"/>
    <w:rsid w:val="40ECE676"/>
    <w:rsid w:val="40ED100D"/>
    <w:rsid w:val="411D4CB5"/>
    <w:rsid w:val="4135A898"/>
    <w:rsid w:val="41BFC886"/>
    <w:rsid w:val="41D2FA43"/>
    <w:rsid w:val="41FEE32F"/>
    <w:rsid w:val="426693EE"/>
    <w:rsid w:val="427E4DCB"/>
    <w:rsid w:val="437222B6"/>
    <w:rsid w:val="43908874"/>
    <w:rsid w:val="43DBDBD7"/>
    <w:rsid w:val="4416EA78"/>
    <w:rsid w:val="44775450"/>
    <w:rsid w:val="44C70903"/>
    <w:rsid w:val="4505C928"/>
    <w:rsid w:val="464E89E1"/>
    <w:rsid w:val="46500D8D"/>
    <w:rsid w:val="465148C7"/>
    <w:rsid w:val="465BC2D2"/>
    <w:rsid w:val="466E75DB"/>
    <w:rsid w:val="46C10AA7"/>
    <w:rsid w:val="46FC0655"/>
    <w:rsid w:val="4737AECE"/>
    <w:rsid w:val="4744742E"/>
    <w:rsid w:val="477C4AD3"/>
    <w:rsid w:val="4791B369"/>
    <w:rsid w:val="482BA28C"/>
    <w:rsid w:val="48BBBA64"/>
    <w:rsid w:val="49A4D2AB"/>
    <w:rsid w:val="4A341826"/>
    <w:rsid w:val="4A6DD3FD"/>
    <w:rsid w:val="4AB80383"/>
    <w:rsid w:val="4AF377E9"/>
    <w:rsid w:val="4B060556"/>
    <w:rsid w:val="4BB32E4F"/>
    <w:rsid w:val="4BB8C481"/>
    <w:rsid w:val="4BBFFC47"/>
    <w:rsid w:val="4BF3FAED"/>
    <w:rsid w:val="4C5543C3"/>
    <w:rsid w:val="4C74BEFA"/>
    <w:rsid w:val="4CFB040B"/>
    <w:rsid w:val="4E32651F"/>
    <w:rsid w:val="4F1FE150"/>
    <w:rsid w:val="4FAA6131"/>
    <w:rsid w:val="4FBAA7A0"/>
    <w:rsid w:val="50299D1E"/>
    <w:rsid w:val="50C191B0"/>
    <w:rsid w:val="50F8BAC4"/>
    <w:rsid w:val="511B475F"/>
    <w:rsid w:val="5149A946"/>
    <w:rsid w:val="515EB41A"/>
    <w:rsid w:val="519C5EC1"/>
    <w:rsid w:val="52066B37"/>
    <w:rsid w:val="52215D9B"/>
    <w:rsid w:val="5226DFEE"/>
    <w:rsid w:val="534B242E"/>
    <w:rsid w:val="536B6FC3"/>
    <w:rsid w:val="53A38EC1"/>
    <w:rsid w:val="5429DFFF"/>
    <w:rsid w:val="546528FA"/>
    <w:rsid w:val="5482A718"/>
    <w:rsid w:val="550196D0"/>
    <w:rsid w:val="5685C187"/>
    <w:rsid w:val="5687B9DB"/>
    <w:rsid w:val="56B33A74"/>
    <w:rsid w:val="56C45F6C"/>
    <w:rsid w:val="56D0C9CA"/>
    <w:rsid w:val="578D4BC0"/>
    <w:rsid w:val="579A5463"/>
    <w:rsid w:val="57A013FF"/>
    <w:rsid w:val="5823B973"/>
    <w:rsid w:val="5825D420"/>
    <w:rsid w:val="5848F26D"/>
    <w:rsid w:val="58999111"/>
    <w:rsid w:val="58A8C035"/>
    <w:rsid w:val="5902CA43"/>
    <w:rsid w:val="59394554"/>
    <w:rsid w:val="595AE7DA"/>
    <w:rsid w:val="5982B4AC"/>
    <w:rsid w:val="5993FA98"/>
    <w:rsid w:val="59B1F6AD"/>
    <w:rsid w:val="59DB417A"/>
    <w:rsid w:val="59E3904C"/>
    <w:rsid w:val="5ACB2ABF"/>
    <w:rsid w:val="5B0E40AA"/>
    <w:rsid w:val="5B1EE194"/>
    <w:rsid w:val="5B28A36B"/>
    <w:rsid w:val="5BA7C1DD"/>
    <w:rsid w:val="5C2811D5"/>
    <w:rsid w:val="5C2C1FF2"/>
    <w:rsid w:val="5CA2C4EC"/>
    <w:rsid w:val="5CB01D52"/>
    <w:rsid w:val="5CB383C6"/>
    <w:rsid w:val="5CE540C2"/>
    <w:rsid w:val="5D0441EB"/>
    <w:rsid w:val="5D2D69EB"/>
    <w:rsid w:val="5D4EFE5A"/>
    <w:rsid w:val="5D7395A5"/>
    <w:rsid w:val="5D7498B9"/>
    <w:rsid w:val="5D973311"/>
    <w:rsid w:val="5DE2EEF5"/>
    <w:rsid w:val="5E6D684E"/>
    <w:rsid w:val="5E6E5318"/>
    <w:rsid w:val="5E9B33B5"/>
    <w:rsid w:val="5EB4F493"/>
    <w:rsid w:val="5F8EC91D"/>
    <w:rsid w:val="5FA1C59B"/>
    <w:rsid w:val="5FDC3E33"/>
    <w:rsid w:val="602F9605"/>
    <w:rsid w:val="60306B3E"/>
    <w:rsid w:val="60315981"/>
    <w:rsid w:val="6061227B"/>
    <w:rsid w:val="60A03DB7"/>
    <w:rsid w:val="6117CAC7"/>
    <w:rsid w:val="6174D332"/>
    <w:rsid w:val="61EF19F4"/>
    <w:rsid w:val="61EF7DD9"/>
    <w:rsid w:val="62250CF1"/>
    <w:rsid w:val="62D6B921"/>
    <w:rsid w:val="635350B7"/>
    <w:rsid w:val="640981C7"/>
    <w:rsid w:val="6499249C"/>
    <w:rsid w:val="64AA3AAB"/>
    <w:rsid w:val="64BD9729"/>
    <w:rsid w:val="64BDADE6"/>
    <w:rsid w:val="64D6C7F2"/>
    <w:rsid w:val="65FBC6BD"/>
    <w:rsid w:val="65FF866F"/>
    <w:rsid w:val="6640AED3"/>
    <w:rsid w:val="66484701"/>
    <w:rsid w:val="6705587F"/>
    <w:rsid w:val="670F9273"/>
    <w:rsid w:val="6790999E"/>
    <w:rsid w:val="68246C95"/>
    <w:rsid w:val="6865FEBC"/>
    <w:rsid w:val="686D48F7"/>
    <w:rsid w:val="688DDD62"/>
    <w:rsid w:val="68A4E18A"/>
    <w:rsid w:val="6915624B"/>
    <w:rsid w:val="696CAB40"/>
    <w:rsid w:val="69A22D47"/>
    <w:rsid w:val="6A1D8EB7"/>
    <w:rsid w:val="6A2C7E8F"/>
    <w:rsid w:val="6A57455D"/>
    <w:rsid w:val="6A5D26E6"/>
    <w:rsid w:val="6AD83857"/>
    <w:rsid w:val="6B56D68F"/>
    <w:rsid w:val="6B6BB99D"/>
    <w:rsid w:val="6B6E019B"/>
    <w:rsid w:val="6B87A586"/>
    <w:rsid w:val="6C2E3C01"/>
    <w:rsid w:val="6CB89536"/>
    <w:rsid w:val="6D62BB40"/>
    <w:rsid w:val="6D7C52D6"/>
    <w:rsid w:val="6DA8CE6C"/>
    <w:rsid w:val="6E164F2C"/>
    <w:rsid w:val="6E171A67"/>
    <w:rsid w:val="6E6D5A57"/>
    <w:rsid w:val="6E71F6D0"/>
    <w:rsid w:val="6E824018"/>
    <w:rsid w:val="6EBB0C23"/>
    <w:rsid w:val="6F1D376C"/>
    <w:rsid w:val="6F3553D5"/>
    <w:rsid w:val="6F8AAB1B"/>
    <w:rsid w:val="6FBF4AA7"/>
    <w:rsid w:val="6FBFEC6E"/>
    <w:rsid w:val="704F8F47"/>
    <w:rsid w:val="7053E599"/>
    <w:rsid w:val="7061D30B"/>
    <w:rsid w:val="70D2FCDA"/>
    <w:rsid w:val="71687038"/>
    <w:rsid w:val="7183547E"/>
    <w:rsid w:val="72621F89"/>
    <w:rsid w:val="734B7401"/>
    <w:rsid w:val="7358D784"/>
    <w:rsid w:val="73924113"/>
    <w:rsid w:val="73DCF0B0"/>
    <w:rsid w:val="74732B04"/>
    <w:rsid w:val="7474238A"/>
    <w:rsid w:val="74ECA31A"/>
    <w:rsid w:val="7526E184"/>
    <w:rsid w:val="753D166C"/>
    <w:rsid w:val="757D9261"/>
    <w:rsid w:val="75E70C80"/>
    <w:rsid w:val="770C3F43"/>
    <w:rsid w:val="777DD325"/>
    <w:rsid w:val="78BA0428"/>
    <w:rsid w:val="793DD032"/>
    <w:rsid w:val="79D1D753"/>
    <w:rsid w:val="79DEF723"/>
    <w:rsid w:val="7A3414EB"/>
    <w:rsid w:val="7A519457"/>
    <w:rsid w:val="7AA05EAC"/>
    <w:rsid w:val="7AEF767C"/>
    <w:rsid w:val="7B74F5A8"/>
    <w:rsid w:val="7B90D24D"/>
    <w:rsid w:val="7BDF8B1F"/>
    <w:rsid w:val="7C01DC20"/>
    <w:rsid w:val="7CE2E145"/>
    <w:rsid w:val="7D900575"/>
    <w:rsid w:val="7E5C5E05"/>
    <w:rsid w:val="7E7B12F9"/>
    <w:rsid w:val="7EF24018"/>
    <w:rsid w:val="7F47E61A"/>
    <w:rsid w:val="7FF57F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CEBA38C"/>
  <w15:chartTrackingRefBased/>
  <w15:docId w15:val="{ABCA545E-81E9-4307-91A4-37A106C8949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B6401"/>
    <w:pPr>
      <w:spacing w:after="200" w:line="276" w:lineRule="auto"/>
    </w:pPr>
    <w:rPr>
      <w:rFonts w:ascii="Arial" w:hAnsi="Arial"/>
      <w:szCs w:val="22"/>
      <w:lang w:val="en-CA"/>
    </w:rPr>
  </w:style>
  <w:style w:type="paragraph" w:styleId="Heading1">
    <w:name w:val="heading 1"/>
    <w:basedOn w:val="Normal"/>
    <w:next w:val="Normal"/>
    <w:link w:val="Heading1Char"/>
    <w:qFormat/>
    <w:rsid w:val="00EB7645"/>
    <w:pPr>
      <w:numPr>
        <w:numId w:val="1"/>
      </w:numPr>
      <w:suppressAutoHyphens/>
      <w:spacing w:before="60" w:after="60" w:line="240" w:lineRule="auto"/>
      <w:outlineLvl w:val="0"/>
    </w:pPr>
    <w:rPr>
      <w:rFonts w:eastAsia="Times New Roman" w:cs="Arial"/>
      <w:b/>
      <w:smallCaps/>
      <w:color w:val="2E74B5"/>
      <w:spacing w:val="6"/>
      <w:kern w:val="1"/>
      <w:sz w:val="28"/>
      <w:szCs w:val="24"/>
      <w:lang w:val="en-US" w:eastAsia="ar-SA"/>
    </w:rPr>
  </w:style>
  <w:style w:type="paragraph" w:styleId="Heading2">
    <w:name w:val="heading 2"/>
    <w:basedOn w:val="Normal"/>
    <w:next w:val="Normal"/>
    <w:link w:val="Heading2Char"/>
    <w:unhideWhenUsed/>
    <w:qFormat/>
    <w:rsid w:val="00EB7645"/>
    <w:pPr>
      <w:keepNext/>
      <w:keepLines/>
      <w:numPr>
        <w:ilvl w:val="1"/>
        <w:numId w:val="1"/>
      </w:numPr>
      <w:spacing w:before="40" w:after="0"/>
      <w:outlineLvl w:val="1"/>
    </w:pPr>
    <w:rPr>
      <w:rFonts w:eastAsia="Times New Roman"/>
      <w:b/>
      <w:color w:val="2E74B5"/>
      <w:sz w:val="24"/>
      <w:szCs w:val="26"/>
    </w:rPr>
  </w:style>
  <w:style w:type="paragraph" w:styleId="Heading3">
    <w:name w:val="heading 3"/>
    <w:basedOn w:val="Normal"/>
    <w:next w:val="Normal"/>
    <w:link w:val="Heading3Char"/>
    <w:unhideWhenUsed/>
    <w:qFormat/>
    <w:rsid w:val="00E85A1C"/>
    <w:pPr>
      <w:keepNext/>
      <w:keepLines/>
      <w:numPr>
        <w:numId w:val="99"/>
      </w:numPr>
      <w:spacing w:before="40" w:after="0"/>
      <w:outlineLvl w:val="2"/>
    </w:pPr>
    <w:rPr>
      <w:rFonts w:eastAsia="Times New Roman"/>
      <w:color w:val="2E74B5"/>
      <w:sz w:val="22"/>
      <w:szCs w:val="24"/>
      <w:u w:val="single"/>
    </w:rPr>
  </w:style>
  <w:style w:type="paragraph" w:styleId="Heading4">
    <w:name w:val="heading 4"/>
    <w:basedOn w:val="Normal"/>
    <w:next w:val="Normal"/>
    <w:link w:val="Heading4Char"/>
    <w:unhideWhenUsed/>
    <w:qFormat/>
    <w:rsid w:val="00F34FAE"/>
    <w:pPr>
      <w:keepNext/>
      <w:keepLines/>
      <w:numPr>
        <w:ilvl w:val="3"/>
        <w:numId w:val="1"/>
      </w:numPr>
      <w:spacing w:before="40" w:after="0"/>
      <w:outlineLvl w:val="3"/>
    </w:pPr>
    <w:rPr>
      <w:rFonts w:ascii="Calibri Light" w:eastAsia="Times New Roman" w:hAnsi="Calibri Light"/>
      <w:i/>
      <w:iCs/>
      <w:color w:val="2E74B5"/>
    </w:rPr>
  </w:style>
  <w:style w:type="paragraph" w:styleId="Heading5">
    <w:name w:val="heading 5"/>
    <w:basedOn w:val="Normal"/>
    <w:next w:val="Normal"/>
    <w:link w:val="Heading5Char"/>
    <w:unhideWhenUsed/>
    <w:qFormat/>
    <w:rsid w:val="00F34FAE"/>
    <w:pPr>
      <w:keepNext/>
      <w:keepLines/>
      <w:numPr>
        <w:ilvl w:val="4"/>
        <w:numId w:val="1"/>
      </w:numPr>
      <w:tabs>
        <w:tab w:val="num" w:pos="3600"/>
      </w:tabs>
      <w:spacing w:before="40" w:after="0"/>
      <w:outlineLvl w:val="4"/>
    </w:pPr>
    <w:rPr>
      <w:rFonts w:ascii="Calibri Light" w:eastAsia="Times New Roman" w:hAnsi="Calibri Light"/>
      <w:color w:val="2E74B5"/>
    </w:rPr>
  </w:style>
  <w:style w:type="paragraph" w:styleId="Heading6">
    <w:name w:val="heading 6"/>
    <w:basedOn w:val="Normal"/>
    <w:next w:val="Normal"/>
    <w:link w:val="Heading6Char"/>
    <w:unhideWhenUsed/>
    <w:qFormat/>
    <w:rsid w:val="00F34FAE"/>
    <w:pPr>
      <w:keepNext/>
      <w:keepLines/>
      <w:numPr>
        <w:ilvl w:val="5"/>
        <w:numId w:val="1"/>
      </w:numPr>
      <w:tabs>
        <w:tab w:val="num" w:pos="4320"/>
      </w:tabs>
      <w:spacing w:before="40" w:after="0"/>
      <w:outlineLvl w:val="5"/>
    </w:pPr>
    <w:rPr>
      <w:rFonts w:ascii="Calibri Light" w:eastAsia="Times New Roman" w:hAnsi="Calibri Light"/>
      <w:color w:val="1F4D78"/>
    </w:rPr>
  </w:style>
  <w:style w:type="paragraph" w:styleId="Heading7">
    <w:name w:val="heading 7"/>
    <w:basedOn w:val="Normal"/>
    <w:next w:val="Normal"/>
    <w:link w:val="Heading7Char"/>
    <w:unhideWhenUsed/>
    <w:qFormat/>
    <w:rsid w:val="00F34FAE"/>
    <w:pPr>
      <w:keepNext/>
      <w:keepLines/>
      <w:numPr>
        <w:ilvl w:val="6"/>
        <w:numId w:val="1"/>
      </w:numPr>
      <w:tabs>
        <w:tab w:val="num" w:pos="5040"/>
      </w:tabs>
      <w:spacing w:before="40" w:after="0"/>
      <w:outlineLvl w:val="6"/>
    </w:pPr>
    <w:rPr>
      <w:rFonts w:ascii="Calibri Light" w:eastAsia="Times New Roman" w:hAnsi="Calibri Light"/>
      <w:i/>
      <w:iCs/>
      <w:color w:val="1F4D78"/>
    </w:rPr>
  </w:style>
  <w:style w:type="paragraph" w:styleId="Heading8">
    <w:name w:val="heading 8"/>
    <w:basedOn w:val="Normal"/>
    <w:next w:val="Normal"/>
    <w:link w:val="Heading8Char"/>
    <w:unhideWhenUsed/>
    <w:qFormat/>
    <w:rsid w:val="00F34FAE"/>
    <w:pPr>
      <w:keepNext/>
      <w:keepLines/>
      <w:numPr>
        <w:ilvl w:val="7"/>
        <w:numId w:val="1"/>
      </w:numPr>
      <w:tabs>
        <w:tab w:val="num" w:pos="5760"/>
      </w:tabs>
      <w:spacing w:before="40" w:after="0"/>
      <w:outlineLvl w:val="7"/>
    </w:pPr>
    <w:rPr>
      <w:rFonts w:ascii="Calibri Light" w:eastAsia="Times New Roman" w:hAnsi="Calibri Light"/>
      <w:color w:val="272727"/>
      <w:sz w:val="21"/>
      <w:szCs w:val="21"/>
    </w:rPr>
  </w:style>
  <w:style w:type="paragraph" w:styleId="Heading9">
    <w:name w:val="heading 9"/>
    <w:basedOn w:val="Normal"/>
    <w:next w:val="Normal"/>
    <w:link w:val="Heading9Char"/>
    <w:unhideWhenUsed/>
    <w:qFormat/>
    <w:rsid w:val="00F34FAE"/>
    <w:pPr>
      <w:keepNext/>
      <w:keepLines/>
      <w:numPr>
        <w:ilvl w:val="8"/>
        <w:numId w:val="1"/>
      </w:numPr>
      <w:tabs>
        <w:tab w:val="num" w:pos="6480"/>
      </w:tabs>
      <w:spacing w:before="40" w:after="0"/>
      <w:outlineLvl w:val="8"/>
    </w:pPr>
    <w:rPr>
      <w:rFonts w:ascii="Calibri Light" w:eastAsia="Times New Roman" w:hAnsi="Calibri Light"/>
      <w:i/>
      <w:iCs/>
      <w:color w:val="272727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rsid w:val="00EB7645"/>
    <w:rPr>
      <w:rFonts w:ascii="Arial" w:eastAsia="Times New Roman" w:hAnsi="Arial" w:cs="Arial"/>
      <w:b/>
      <w:smallCaps/>
      <w:color w:val="2E74B5"/>
      <w:spacing w:val="6"/>
      <w:kern w:val="1"/>
      <w:sz w:val="28"/>
      <w:szCs w:val="24"/>
      <w:lang w:eastAsia="ar-SA"/>
    </w:rPr>
  </w:style>
  <w:style w:type="paragraph" w:customStyle="1" w:styleId="TableText">
    <w:name w:val="Table Text"/>
    <w:basedOn w:val="Normal"/>
    <w:rsid w:val="00EB7645"/>
    <w:pPr>
      <w:suppressAutoHyphens/>
      <w:spacing w:after="0" w:line="240" w:lineRule="auto"/>
    </w:pPr>
    <w:rPr>
      <w:rFonts w:eastAsia="Times New Roman" w:cs="Arial"/>
      <w:szCs w:val="20"/>
      <w:lang w:val="en-US" w:eastAsia="ar-SA"/>
    </w:rPr>
  </w:style>
  <w:style w:type="paragraph" w:styleId="TOCHeading">
    <w:name w:val="TOC Heading"/>
    <w:basedOn w:val="Heading1"/>
    <w:next w:val="Normal"/>
    <w:uiPriority w:val="39"/>
    <w:unhideWhenUsed/>
    <w:qFormat/>
    <w:rsid w:val="00EB7645"/>
    <w:pPr>
      <w:keepLines/>
      <w:numPr>
        <w:numId w:val="0"/>
      </w:numPr>
      <w:spacing w:before="480" w:after="0"/>
      <w:ind w:left="-270"/>
      <w:outlineLvl w:val="9"/>
    </w:pPr>
    <w:rPr>
      <w:color w:val="365F91"/>
      <w:kern w:val="0"/>
      <w:szCs w:val="28"/>
      <w:lang w:eastAsia="ja-JP"/>
    </w:rPr>
  </w:style>
  <w:style w:type="paragraph" w:styleId="TOC1">
    <w:name w:val="toc 1"/>
    <w:basedOn w:val="Normal"/>
    <w:next w:val="Normal"/>
    <w:autoRedefine/>
    <w:uiPriority w:val="39"/>
    <w:unhideWhenUsed/>
    <w:rsid w:val="001D5D92"/>
    <w:pPr>
      <w:tabs>
        <w:tab w:val="left" w:pos="400"/>
        <w:tab w:val="right" w:leader="dot" w:pos="9350"/>
      </w:tabs>
      <w:spacing w:before="40" w:after="40"/>
    </w:pPr>
  </w:style>
  <w:style w:type="character" w:styleId="Hyperlink">
    <w:name w:val="Hyperlink"/>
    <w:uiPriority w:val="99"/>
    <w:unhideWhenUsed/>
    <w:rsid w:val="00EB7645"/>
    <w:rPr>
      <w:color w:val="0000FF"/>
      <w:u w:val="single"/>
    </w:rPr>
  </w:style>
  <w:style w:type="paragraph" w:styleId="Subtitle">
    <w:name w:val="Subtitle"/>
    <w:basedOn w:val="Normal"/>
    <w:link w:val="SubtitleChar"/>
    <w:qFormat/>
    <w:rsid w:val="00EB7645"/>
    <w:pPr>
      <w:spacing w:after="0" w:line="240" w:lineRule="auto"/>
      <w:jc w:val="both"/>
    </w:pPr>
    <w:rPr>
      <w:rFonts w:eastAsia="Times New Roman"/>
      <w:b/>
      <w:szCs w:val="20"/>
      <w:lang w:val="en-GB"/>
    </w:rPr>
  </w:style>
  <w:style w:type="character" w:customStyle="1" w:styleId="SubtitleChar">
    <w:name w:val="Subtitle Char"/>
    <w:link w:val="Subtitle"/>
    <w:rsid w:val="00EB7645"/>
    <w:rPr>
      <w:rFonts w:ascii="Arial" w:eastAsia="Times New Roman" w:hAnsi="Arial" w:cs="Times New Roman"/>
      <w:b/>
      <w:sz w:val="20"/>
      <w:szCs w:val="20"/>
      <w:lang w:val="en-GB"/>
    </w:rPr>
  </w:style>
  <w:style w:type="paragraph" w:styleId="Header">
    <w:name w:val="header"/>
    <w:basedOn w:val="Normal"/>
    <w:link w:val="HeaderChar"/>
    <w:unhideWhenUsed/>
    <w:rsid w:val="00EB764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link w:val="Header"/>
    <w:rsid w:val="00EB7645"/>
    <w:rPr>
      <w:rFonts w:ascii="Calibri" w:eastAsia="Calibri" w:hAnsi="Calibri" w:cs="Times New Roman"/>
      <w:lang w:val="en-CA"/>
    </w:rPr>
  </w:style>
  <w:style w:type="paragraph" w:styleId="Footer">
    <w:name w:val="footer"/>
    <w:basedOn w:val="Normal"/>
    <w:link w:val="FooterChar"/>
    <w:uiPriority w:val="99"/>
    <w:unhideWhenUsed/>
    <w:rsid w:val="00EB764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link w:val="Footer"/>
    <w:uiPriority w:val="99"/>
    <w:rsid w:val="00EB7645"/>
    <w:rPr>
      <w:rFonts w:ascii="Calibri" w:eastAsia="Calibri" w:hAnsi="Calibri" w:cs="Times New Roman"/>
      <w:lang w:val="en-CA"/>
    </w:rPr>
  </w:style>
  <w:style w:type="paragraph" w:styleId="NoSpacing">
    <w:name w:val="No Spacing"/>
    <w:uiPriority w:val="1"/>
    <w:qFormat/>
    <w:rsid w:val="00EB7645"/>
    <w:rPr>
      <w:rFonts w:ascii="Arial" w:hAnsi="Arial"/>
      <w:szCs w:val="22"/>
      <w:lang w:val="en-CA"/>
    </w:rPr>
  </w:style>
  <w:style w:type="character" w:customStyle="1" w:styleId="Heading2Char">
    <w:name w:val="Heading 2 Char"/>
    <w:link w:val="Heading2"/>
    <w:rsid w:val="00EB7645"/>
    <w:rPr>
      <w:rFonts w:ascii="Arial" w:eastAsia="Times New Roman" w:hAnsi="Arial"/>
      <w:b/>
      <w:color w:val="2E74B5"/>
      <w:sz w:val="24"/>
      <w:szCs w:val="26"/>
      <w:lang w:val="en-CA"/>
    </w:rPr>
  </w:style>
  <w:style w:type="character" w:customStyle="1" w:styleId="Heading3Char">
    <w:name w:val="Heading 3 Char"/>
    <w:link w:val="Heading3"/>
    <w:rsid w:val="00E85A1C"/>
    <w:rPr>
      <w:rFonts w:ascii="Arial" w:eastAsia="Times New Roman" w:hAnsi="Arial"/>
      <w:color w:val="2E74B5"/>
      <w:sz w:val="22"/>
      <w:szCs w:val="24"/>
      <w:u w:val="single"/>
      <w:lang w:val="en-CA"/>
    </w:rPr>
  </w:style>
  <w:style w:type="paragraph" w:styleId="Title">
    <w:name w:val="Title"/>
    <w:basedOn w:val="Normal"/>
    <w:next w:val="Normal"/>
    <w:link w:val="TitleChar"/>
    <w:uiPriority w:val="10"/>
    <w:qFormat/>
    <w:rsid w:val="00EB7645"/>
    <w:pPr>
      <w:spacing w:after="0" w:line="240" w:lineRule="auto"/>
      <w:contextualSpacing/>
    </w:pPr>
    <w:rPr>
      <w:rFonts w:eastAsia="Times New Roman"/>
      <w:spacing w:val="-10"/>
      <w:kern w:val="28"/>
      <w:sz w:val="56"/>
      <w:szCs w:val="56"/>
    </w:rPr>
  </w:style>
  <w:style w:type="character" w:customStyle="1" w:styleId="TitleChar">
    <w:name w:val="Title Char"/>
    <w:link w:val="Title"/>
    <w:uiPriority w:val="10"/>
    <w:rsid w:val="00EB7645"/>
    <w:rPr>
      <w:rFonts w:ascii="Arial" w:eastAsia="Times New Roman" w:hAnsi="Arial" w:cs="Times New Roman"/>
      <w:spacing w:val="-10"/>
      <w:kern w:val="28"/>
      <w:sz w:val="56"/>
      <w:szCs w:val="56"/>
      <w:lang w:val="en-CA"/>
    </w:rPr>
  </w:style>
  <w:style w:type="paragraph" w:styleId="TOC2">
    <w:name w:val="toc 2"/>
    <w:basedOn w:val="Normal"/>
    <w:next w:val="Normal"/>
    <w:autoRedefine/>
    <w:uiPriority w:val="39"/>
    <w:unhideWhenUsed/>
    <w:rsid w:val="001D5D92"/>
    <w:pPr>
      <w:tabs>
        <w:tab w:val="left" w:pos="880"/>
        <w:tab w:val="right" w:leader="dot" w:pos="9350"/>
      </w:tabs>
      <w:spacing w:before="40" w:after="40" w:line="240" w:lineRule="auto"/>
      <w:ind w:left="202"/>
    </w:pPr>
  </w:style>
  <w:style w:type="paragraph" w:styleId="TOC3">
    <w:name w:val="toc 3"/>
    <w:basedOn w:val="Normal"/>
    <w:next w:val="Normal"/>
    <w:autoRedefine/>
    <w:uiPriority w:val="39"/>
    <w:unhideWhenUsed/>
    <w:rsid w:val="007B38B0"/>
    <w:pPr>
      <w:tabs>
        <w:tab w:val="left" w:pos="1100"/>
        <w:tab w:val="right" w:leader="dot" w:pos="9350"/>
      </w:tabs>
      <w:spacing w:after="0"/>
      <w:ind w:left="403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E85A1C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link w:val="BalloonText"/>
    <w:uiPriority w:val="99"/>
    <w:semiHidden/>
    <w:rsid w:val="00E85A1C"/>
    <w:rPr>
      <w:rFonts w:ascii="Segoe UI" w:eastAsia="Calibri" w:hAnsi="Segoe UI" w:cs="Segoe UI"/>
      <w:sz w:val="18"/>
      <w:szCs w:val="18"/>
      <w:lang w:val="en-CA"/>
    </w:rPr>
  </w:style>
  <w:style w:type="character" w:customStyle="1" w:styleId="Heading4Char">
    <w:name w:val="Heading 4 Char"/>
    <w:link w:val="Heading4"/>
    <w:rsid w:val="00F34FAE"/>
    <w:rPr>
      <w:rFonts w:ascii="Calibri Light" w:eastAsia="Times New Roman" w:hAnsi="Calibri Light"/>
      <w:i/>
      <w:iCs/>
      <w:color w:val="2E74B5"/>
      <w:szCs w:val="22"/>
      <w:lang w:val="en-CA"/>
    </w:rPr>
  </w:style>
  <w:style w:type="character" w:customStyle="1" w:styleId="Heading5Char">
    <w:name w:val="Heading 5 Char"/>
    <w:link w:val="Heading5"/>
    <w:rsid w:val="00F34FAE"/>
    <w:rPr>
      <w:rFonts w:ascii="Calibri Light" w:eastAsia="Times New Roman" w:hAnsi="Calibri Light"/>
      <w:color w:val="2E74B5"/>
      <w:szCs w:val="22"/>
      <w:lang w:val="en-CA"/>
    </w:rPr>
  </w:style>
  <w:style w:type="character" w:customStyle="1" w:styleId="Heading6Char">
    <w:name w:val="Heading 6 Char"/>
    <w:link w:val="Heading6"/>
    <w:rsid w:val="00F34FAE"/>
    <w:rPr>
      <w:rFonts w:ascii="Calibri Light" w:eastAsia="Times New Roman" w:hAnsi="Calibri Light"/>
      <w:color w:val="1F4D78"/>
      <w:szCs w:val="22"/>
      <w:lang w:val="en-CA"/>
    </w:rPr>
  </w:style>
  <w:style w:type="character" w:customStyle="1" w:styleId="Heading7Char">
    <w:name w:val="Heading 7 Char"/>
    <w:link w:val="Heading7"/>
    <w:rsid w:val="00F34FAE"/>
    <w:rPr>
      <w:rFonts w:ascii="Calibri Light" w:eastAsia="Times New Roman" w:hAnsi="Calibri Light"/>
      <w:i/>
      <w:iCs/>
      <w:color w:val="1F4D78"/>
      <w:szCs w:val="22"/>
      <w:lang w:val="en-CA"/>
    </w:rPr>
  </w:style>
  <w:style w:type="character" w:customStyle="1" w:styleId="Heading8Char">
    <w:name w:val="Heading 8 Char"/>
    <w:link w:val="Heading8"/>
    <w:rsid w:val="00F34FAE"/>
    <w:rPr>
      <w:rFonts w:ascii="Calibri Light" w:eastAsia="Times New Roman" w:hAnsi="Calibri Light"/>
      <w:color w:val="272727"/>
      <w:sz w:val="21"/>
      <w:szCs w:val="21"/>
      <w:lang w:val="en-CA"/>
    </w:rPr>
  </w:style>
  <w:style w:type="character" w:customStyle="1" w:styleId="Heading9Char">
    <w:name w:val="Heading 9 Char"/>
    <w:link w:val="Heading9"/>
    <w:rsid w:val="00F34FAE"/>
    <w:rPr>
      <w:rFonts w:ascii="Calibri Light" w:eastAsia="Times New Roman" w:hAnsi="Calibri Light"/>
      <w:i/>
      <w:iCs/>
      <w:color w:val="272727"/>
      <w:sz w:val="21"/>
      <w:szCs w:val="21"/>
      <w:lang w:val="en-CA"/>
    </w:rPr>
  </w:style>
  <w:style w:type="paragraph" w:styleId="ListParagraph">
    <w:name w:val="List Paragraph"/>
    <w:basedOn w:val="Normal"/>
    <w:uiPriority w:val="34"/>
    <w:qFormat/>
    <w:rsid w:val="006D1886"/>
    <w:pPr>
      <w:ind w:left="720"/>
      <w:contextualSpacing/>
    </w:pPr>
  </w:style>
  <w:style w:type="paragraph" w:customStyle="1" w:styleId="CharChar">
    <w:name w:val="Char Char"/>
    <w:basedOn w:val="Normal"/>
    <w:semiHidden/>
    <w:rsid w:val="00D26E09"/>
    <w:pPr>
      <w:spacing w:after="160" w:line="240" w:lineRule="exact"/>
    </w:pPr>
    <w:rPr>
      <w:rFonts w:ascii="Verdana" w:eastAsia="Times New Roman" w:hAnsi="Verdana"/>
      <w:sz w:val="24"/>
      <w:szCs w:val="24"/>
      <w:lang w:val="en-US"/>
    </w:rPr>
  </w:style>
  <w:style w:type="character" w:customStyle="1" w:styleId="left">
    <w:name w:val="left"/>
    <w:rsid w:val="00671CDA"/>
  </w:style>
  <w:style w:type="paragraph" w:styleId="NormalWeb">
    <w:name w:val="Normal (Web)"/>
    <w:basedOn w:val="Normal"/>
    <w:uiPriority w:val="99"/>
    <w:unhideWhenUsed/>
    <w:rsid w:val="00FC268B"/>
    <w:pPr>
      <w:spacing w:before="100" w:beforeAutospacing="1" w:after="100" w:afterAutospacing="1" w:line="240" w:lineRule="auto"/>
    </w:pPr>
    <w:rPr>
      <w:rFonts w:ascii="Times New Roman" w:eastAsia="Times New Roman" w:hAnsi="Times New Roman"/>
      <w:sz w:val="24"/>
      <w:szCs w:val="24"/>
      <w:lang w:val="en-US"/>
    </w:rPr>
  </w:style>
  <w:style w:type="table" w:styleId="TableGrid">
    <w:name w:val="Table Grid"/>
    <w:basedOn w:val="TableNormal"/>
    <w:uiPriority w:val="39"/>
    <w:rsid w:val="008A06A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UnresolvedMention">
    <w:name w:val="Unresolved Mention"/>
    <w:uiPriority w:val="99"/>
    <w:semiHidden/>
    <w:unhideWhenUsed/>
    <w:rsid w:val="00564295"/>
    <w:rPr>
      <w:color w:val="605E5C"/>
      <w:shd w:val="clear" w:color="auto" w:fill="E1DFDD"/>
    </w:rPr>
  </w:style>
  <w:style w:type="character" w:customStyle="1" w:styleId="normaltextrun">
    <w:name w:val="normaltextrun"/>
    <w:rsid w:val="00C24D81"/>
  </w:style>
  <w:style w:type="character" w:styleId="CommentReference">
    <w:name w:val="annotation reference"/>
    <w:uiPriority w:val="99"/>
    <w:semiHidden/>
    <w:unhideWhenUsed/>
    <w:rsid w:val="000417E0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0417E0"/>
    <w:rPr>
      <w:szCs w:val="20"/>
    </w:rPr>
  </w:style>
  <w:style w:type="character" w:customStyle="1" w:styleId="CommentTextChar">
    <w:name w:val="Comment Text Char"/>
    <w:link w:val="CommentText"/>
    <w:uiPriority w:val="99"/>
    <w:rsid w:val="000417E0"/>
    <w:rPr>
      <w:rFonts w:ascii="Arial" w:hAnsi="Arial"/>
      <w:lang w:eastAsia="en-US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0417E0"/>
    <w:rPr>
      <w:b/>
      <w:bCs/>
    </w:rPr>
  </w:style>
  <w:style w:type="character" w:customStyle="1" w:styleId="CommentSubjectChar">
    <w:name w:val="Comment Subject Char"/>
    <w:link w:val="CommentSubject"/>
    <w:uiPriority w:val="99"/>
    <w:semiHidden/>
    <w:rsid w:val="000417E0"/>
    <w:rPr>
      <w:rFonts w:ascii="Arial" w:hAnsi="Arial"/>
      <w:b/>
      <w:bCs/>
      <w:lang w:eastAsia="en-US"/>
    </w:rPr>
  </w:style>
  <w:style w:type="character" w:customStyle="1" w:styleId="sn-widget-textblock-body">
    <w:name w:val="sn-widget-textblock-body"/>
    <w:basedOn w:val="DefaultParagraphFont"/>
    <w:rsid w:val="009F1E7F"/>
  </w:style>
  <w:style w:type="character" w:styleId="HTMLCode">
    <w:name w:val="HTML Code"/>
    <w:basedOn w:val="DefaultParagraphFont"/>
    <w:uiPriority w:val="99"/>
    <w:semiHidden/>
    <w:unhideWhenUsed/>
    <w:rsid w:val="0064363A"/>
    <w:rPr>
      <w:rFonts w:ascii="Courier New" w:eastAsia="Times New Roman" w:hAnsi="Courier New" w:cs="Courier New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EA16E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EA16E5"/>
    <w:rPr>
      <w:rFonts w:ascii="Arial" w:hAnsi="Arial"/>
      <w:i/>
      <w:iCs/>
      <w:color w:val="404040" w:themeColor="text1" w:themeTint="BF"/>
      <w:szCs w:val="22"/>
      <w:lang w:val="en-CA"/>
    </w:rPr>
  </w:style>
  <w:style w:type="character" w:styleId="IntenseEmphasis">
    <w:name w:val="Intense Emphasis"/>
    <w:basedOn w:val="DefaultParagraphFont"/>
    <w:uiPriority w:val="21"/>
    <w:qFormat/>
    <w:rsid w:val="00EA16E5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A16E5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A16E5"/>
    <w:rPr>
      <w:rFonts w:ascii="Arial" w:hAnsi="Arial"/>
      <w:i/>
      <w:iCs/>
      <w:color w:val="2F5496" w:themeColor="accent1" w:themeShade="BF"/>
      <w:szCs w:val="22"/>
      <w:lang w:val="en-CA"/>
    </w:rPr>
  </w:style>
  <w:style w:type="character" w:styleId="IntenseReference">
    <w:name w:val="Intense Reference"/>
    <w:basedOn w:val="DefaultParagraphFont"/>
    <w:uiPriority w:val="32"/>
    <w:qFormat/>
    <w:rsid w:val="00EA16E5"/>
    <w:rPr>
      <w:b/>
      <w:bCs/>
      <w:smallCaps/>
      <w:color w:val="2F5496" w:themeColor="accent1" w:themeShade="BF"/>
      <w:spacing w:val="5"/>
    </w:rPr>
  </w:style>
  <w:style w:type="character" w:styleId="Mention">
    <w:name w:val="Mention"/>
    <w:basedOn w:val="DefaultParagraphFont"/>
    <w:uiPriority w:val="99"/>
    <w:unhideWhenUsed/>
    <w:rsid w:val="00B23D5B"/>
    <w:rPr>
      <w:color w:val="2B579A"/>
      <w:shd w:val="clear" w:color="auto" w:fill="E1DFDD"/>
    </w:rPr>
  </w:style>
  <w:style w:type="paragraph" w:customStyle="1" w:styleId="pf0">
    <w:name w:val="pf0"/>
    <w:basedOn w:val="Normal"/>
    <w:rsid w:val="00A76A7D"/>
    <w:pPr>
      <w:spacing w:before="100" w:beforeAutospacing="1" w:after="100" w:afterAutospacing="1" w:line="240" w:lineRule="auto"/>
    </w:pPr>
    <w:rPr>
      <w:rFonts w:ascii="Times New Roman" w:eastAsia="Times New Roman" w:hAnsi="Times New Roman"/>
      <w:sz w:val="24"/>
      <w:szCs w:val="24"/>
      <w:lang w:eastAsia="en-CA"/>
    </w:rPr>
  </w:style>
  <w:style w:type="character" w:customStyle="1" w:styleId="cf01">
    <w:name w:val="cf01"/>
    <w:basedOn w:val="DefaultParagraphFont"/>
    <w:rsid w:val="00A76A7D"/>
    <w:rPr>
      <w:rFonts w:ascii="Segoe UI" w:hAnsi="Segoe UI" w:cs="Segoe UI" w:hint="default"/>
      <w:sz w:val="18"/>
      <w:szCs w:val="18"/>
    </w:rPr>
  </w:style>
  <w:style w:type="character" w:customStyle="1" w:styleId="cf11">
    <w:name w:val="cf11"/>
    <w:basedOn w:val="DefaultParagraphFont"/>
    <w:rsid w:val="00A76A7D"/>
    <w:rPr>
      <w:rFonts w:ascii="Segoe UI" w:hAnsi="Segoe UI" w:cs="Segoe UI" w:hint="default"/>
      <w:i/>
      <w:iCs/>
      <w:sz w:val="18"/>
      <w:szCs w:val="18"/>
    </w:rPr>
  </w:style>
  <w:style w:type="character" w:styleId="FollowedHyperlink">
    <w:name w:val="FollowedHyperlink"/>
    <w:basedOn w:val="DefaultParagraphFont"/>
    <w:uiPriority w:val="99"/>
    <w:semiHidden/>
    <w:unhideWhenUsed/>
    <w:rsid w:val="009068FD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5591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70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79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74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69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8666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363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97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01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202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540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944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2008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5657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595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6835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3564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001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961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0649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5131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563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2675338">
          <w:marLeft w:val="0"/>
          <w:marRight w:val="0"/>
          <w:marTop w:val="0"/>
          <w:marBottom w:val="0"/>
          <w:divBdr>
            <w:top w:val="none" w:sz="0" w:space="0" w:color="242424"/>
            <w:left w:val="none" w:sz="0" w:space="0" w:color="242424"/>
            <w:bottom w:val="none" w:sz="0" w:space="0" w:color="242424"/>
            <w:right w:val="none" w:sz="0" w:space="0" w:color="242424"/>
          </w:divBdr>
        </w:div>
      </w:divsChild>
    </w:div>
    <w:div w:id="785195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5083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4997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1500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480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096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0909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962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2632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1775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943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7489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8541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4915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2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28586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797048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94619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139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68773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30966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660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37229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053318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17819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254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4726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01548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410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318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291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636610">
          <w:marLeft w:val="0"/>
          <w:marRight w:val="0"/>
          <w:marTop w:val="0"/>
          <w:marBottom w:val="0"/>
          <w:divBdr>
            <w:top w:val="none" w:sz="0" w:space="0" w:color="242424"/>
            <w:left w:val="none" w:sz="0" w:space="0" w:color="242424"/>
            <w:bottom w:val="none" w:sz="0" w:space="0" w:color="242424"/>
            <w:right w:val="none" w:sz="0" w:space="0" w:color="242424"/>
          </w:divBdr>
        </w:div>
      </w:divsChild>
    </w:div>
    <w:div w:id="1434782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122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628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3231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4336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651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730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125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9130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9019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5151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380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614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5454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3211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246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1630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6002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2.xml"/><Relationship Id="rId18" Type="http://schemas.openxmlformats.org/officeDocument/2006/relationships/image" Target="media/image6.png"/><Relationship Id="rId26" Type="http://schemas.openxmlformats.org/officeDocument/2006/relationships/image" Target="media/image13.png"/><Relationship Id="rId39" Type="http://schemas.openxmlformats.org/officeDocument/2006/relationships/theme" Target="theme/theme1.xml"/><Relationship Id="rId21" Type="http://schemas.openxmlformats.org/officeDocument/2006/relationships/image" Target="media/image9.png"/><Relationship Id="rId34" Type="http://schemas.openxmlformats.org/officeDocument/2006/relationships/image" Target="media/image21.emf"/><Relationship Id="rId7" Type="http://schemas.openxmlformats.org/officeDocument/2006/relationships/settings" Target="settings.xml"/><Relationship Id="rId12" Type="http://schemas.openxmlformats.org/officeDocument/2006/relationships/footer" Target="footer1.xml"/><Relationship Id="rId17" Type="http://schemas.openxmlformats.org/officeDocument/2006/relationships/image" Target="media/image5.png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4.png"/><Relationship Id="rId20" Type="http://schemas.openxmlformats.org/officeDocument/2006/relationships/image" Target="media/image8.png"/><Relationship Id="rId29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eader" Target="header1.xml"/><Relationship Id="rId24" Type="http://schemas.openxmlformats.org/officeDocument/2006/relationships/image" Target="media/image11.png"/><Relationship Id="rId32" Type="http://schemas.openxmlformats.org/officeDocument/2006/relationships/image" Target="media/image19.png"/><Relationship Id="rId37" Type="http://schemas.openxmlformats.org/officeDocument/2006/relationships/footer" Target="footer2.xml"/><Relationship Id="rId5" Type="http://schemas.openxmlformats.org/officeDocument/2006/relationships/numbering" Target="numbering.xml"/><Relationship Id="rId15" Type="http://schemas.openxmlformats.org/officeDocument/2006/relationships/hyperlink" Target="mailto:krishna.kishore.dabula@torexgold.com" TargetMode="External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header" Target="header3.xml"/><Relationship Id="rId10" Type="http://schemas.openxmlformats.org/officeDocument/2006/relationships/endnotes" Target="endnotes.xml"/><Relationship Id="rId19" Type="http://schemas.openxmlformats.org/officeDocument/2006/relationships/image" Target="media/image7.png"/><Relationship Id="rId31" Type="http://schemas.openxmlformats.org/officeDocument/2006/relationships/image" Target="media/image18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hyperlink" Target="mailto:krishna.kishore.dabula@kyndryl.com" TargetMode="External"/><Relationship Id="rId22" Type="http://schemas.openxmlformats.org/officeDocument/2006/relationships/hyperlink" Target="https://app.fabric.microsoft.com/groups/c6b23ee3-fa7f-4528-a989-143b70cfec15/datawarehouses/f9090848-c31b-4852-92e8-09c4432421d0?experience=data-engineering" TargetMode="External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package" Target="embeddings/Microsoft_PowerPoint_Presentation.pptx"/><Relationship Id="rId8" Type="http://schemas.openxmlformats.org/officeDocument/2006/relationships/webSettings" Target="webSettings.xml"/><Relationship Id="rId3" Type="http://schemas.openxmlformats.org/officeDocument/2006/relationships/customXml" Target="../customXml/item3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3.png"/><Relationship Id="rId1" Type="http://schemas.openxmlformats.org/officeDocument/2006/relationships/image" Target="media/image2.png"/></Relationships>
</file>

<file path=word/_rels/header3.xml.rels><?xml version="1.0" encoding="UTF-8" standalone="yes"?>
<Relationships xmlns="http://schemas.openxmlformats.org/package/2006/relationships"><Relationship Id="rId2" Type="http://schemas.openxmlformats.org/officeDocument/2006/relationships/image" Target="media/image3.png"/><Relationship Id="rId1" Type="http://schemas.openxmlformats.org/officeDocument/2006/relationships/image" Target="media/image2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AlekhyaPabba\Downloads\Detailed%20Infrastructure%20Design.Template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710059b3-6787-4e2f-a946-5903cea3678f">
      <Terms xmlns="http://schemas.microsoft.com/office/infopath/2007/PartnerControls"/>
    </lcf76f155ced4ddcb4097134ff3c332f>
    <TaxCatchAll xmlns="5ec4519b-9ec4-4279-9c7c-1dbd80933e04" xsi:nil="true"/>
  </documentManagement>
</p: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369221BD90C1B442A50614A9233ECE2E" ma:contentTypeVersion="12" ma:contentTypeDescription="Create a new document." ma:contentTypeScope="" ma:versionID="6aaab0d3cc0aa88d99b7477abd62bfb4">
  <xsd:schema xmlns:xsd="http://www.w3.org/2001/XMLSchema" xmlns:xs="http://www.w3.org/2001/XMLSchema" xmlns:p="http://schemas.microsoft.com/office/2006/metadata/properties" xmlns:ns2="710059b3-6787-4e2f-a946-5903cea3678f" xmlns:ns3="5ec4519b-9ec4-4279-9c7c-1dbd80933e04" targetNamespace="http://schemas.microsoft.com/office/2006/metadata/properties" ma:root="true" ma:fieldsID="6084a3771dd1d80af3515520567ecee2" ns2:_="" ns3:_="">
    <xsd:import namespace="710059b3-6787-4e2f-a946-5903cea3678f"/>
    <xsd:import namespace="5ec4519b-9ec4-4279-9c7c-1dbd80933e04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ObjectDetectorVersions" minOccurs="0"/>
                <xsd:element ref="ns2:MediaServiceDateTaken" minOccurs="0"/>
                <xsd:element ref="ns2:MediaServiceGenerationTime" minOccurs="0"/>
                <xsd:element ref="ns2:MediaServiceEventHashCode" minOccurs="0"/>
                <xsd:element ref="ns2:MediaLengthInSeconds" minOccurs="0"/>
                <xsd:element ref="ns2:lcf76f155ced4ddcb4097134ff3c332f" minOccurs="0"/>
                <xsd:element ref="ns3:TaxCatchAll" minOccurs="0"/>
                <xsd:element ref="ns2:MediaServiceOCR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0059b3-6787-4e2f-a946-5903cea3678f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0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1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DateTaken" ma:index="12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4" nillable="true" ma:displayName="MediaServiceEventHashCode" ma:hidden="true" ma:internalName="MediaServiceEventHashCode" ma:readOnly="true">
      <xsd:simpleType>
        <xsd:restriction base="dms:Text"/>
      </xsd:simpleType>
    </xsd:element>
    <xsd:element name="MediaLengthInSeconds" ma:index="15" nillable="true" ma:displayName="MediaLengthInSeconds" ma:hidden="true" ma:internalName="MediaLengthInSeconds" ma:readOnly="true">
      <xsd:simpleType>
        <xsd:restriction base="dms:Unknown"/>
      </xsd:simpleType>
    </xsd:element>
    <xsd:element name="lcf76f155ced4ddcb4097134ff3c332f" ma:index="17" nillable="true" ma:taxonomy="true" ma:internalName="lcf76f155ced4ddcb4097134ff3c332f" ma:taxonomyFieldName="MediaServiceImageTags" ma:displayName="Image Tags" ma:readOnly="false" ma:fieldId="{5cf76f15-5ced-4ddc-b409-7134ff3c332f}" ma:taxonomyMulti="true" ma:sspId="d837af68-2cfe-4eac-8c94-29ec38e1f08e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CR" ma:index="19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5ec4519b-9ec4-4279-9c7c-1dbd80933e04" elementFormDefault="qualified">
    <xsd:import namespace="http://schemas.microsoft.com/office/2006/documentManagement/types"/>
    <xsd:import namespace="http://schemas.microsoft.com/office/infopath/2007/PartnerControls"/>
    <xsd:element name="TaxCatchAll" ma:index="18" nillable="true" ma:displayName="Taxonomy Catch All Column" ma:hidden="true" ma:list="{da8896a2-5814-4dd3-93e6-167119cf7310}" ma:internalName="TaxCatchAll" ma:showField="CatchAllData" ma:web="5ec4519b-9ec4-4279-9c7c-1dbd80933e04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290135D8-B7E9-4818-805C-F289C35D2EE4}">
  <ds:schemaRefs>
    <ds:schemaRef ds:uri="http://schemas.microsoft.com/office/2006/metadata/properties"/>
    <ds:schemaRef ds:uri="http://schemas.microsoft.com/office/infopath/2007/PartnerControls"/>
    <ds:schemaRef ds:uri="710059b3-6787-4e2f-a946-5903cea3678f"/>
    <ds:schemaRef ds:uri="5ec4519b-9ec4-4279-9c7c-1dbd80933e04"/>
  </ds:schemaRefs>
</ds:datastoreItem>
</file>

<file path=customXml/itemProps2.xml><?xml version="1.0" encoding="utf-8"?>
<ds:datastoreItem xmlns:ds="http://schemas.openxmlformats.org/officeDocument/2006/customXml" ds:itemID="{6FADDE32-D1D2-4898-B418-988F5FF95D34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57573D83-0CEE-454B-812A-38E824443B57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10059b3-6787-4e2f-a946-5903cea3678f"/>
    <ds:schemaRef ds:uri="5ec4519b-9ec4-4279-9c7c-1dbd80933e04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88CB1326-8655-4F21-9247-2AFC4201BA63}">
  <ds:schemaRefs>
    <ds:schemaRef ds:uri="http://schemas.microsoft.com/sharepoint/v3/contenttype/forms"/>
  </ds:schemaRefs>
</ds:datastoreItem>
</file>

<file path=docMetadata/LabelInfo.xml><?xml version="1.0" encoding="utf-8"?>
<clbl:labelList xmlns:clbl="http://schemas.microsoft.com/office/2020/mipLabelMetadata">
  <clbl:label id="{f260df36-bc43-424c-8f44-c85226657b01}" enabled="0" method="" siteId="{f260df36-bc43-424c-8f44-c85226657b01}" removed="1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Detailed Infrastructure Design.Template.dotx</Template>
  <TotalTime>486</TotalTime>
  <Pages>18</Pages>
  <Words>991</Words>
  <Characters>5654</Characters>
  <Application>Microsoft Office Word</Application>
  <DocSecurity>0</DocSecurity>
  <Lines>47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ISM</Company>
  <LinksUpToDate>false</LinksUpToDate>
  <CharactersWithSpaces>6632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Warren Blundell</dc:creator>
  <cp:keywords/>
  <dc:description/>
  <cp:lastModifiedBy>DABULA KRISHNA KISHORE</cp:lastModifiedBy>
  <cp:revision>592</cp:revision>
  <cp:lastPrinted>2017-06-07T14:37:00Z</cp:lastPrinted>
  <dcterms:created xsi:type="dcterms:W3CDTF">2024-10-28T22:53:00Z</dcterms:created>
  <dcterms:modified xsi:type="dcterms:W3CDTF">2025-03-12T06:40:00Z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0x010100369221BD90C1B442A50614A9233ECE2E</vt:lpwstr>
  </property>
  <property fmtid="{D5CDD505-2E9C-101B-9397-08002B2CF9AE}" pid="3" name="MediaServiceImageTags">
    <vt:lpwstr/>
  </property>
</Properties>
</file>